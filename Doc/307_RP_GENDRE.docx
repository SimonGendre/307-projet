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B941" w14:textId="1F397382" w:rsidR="00F2727C" w:rsidRDefault="00FC1406" w:rsidP="002A5DDA">
      <w:pPr>
        <w:pStyle w:val="Titre"/>
      </w:pPr>
      <w:r>
        <w:t>307</w:t>
      </w:r>
      <w:r w:rsidR="008534AE">
        <w:t xml:space="preserve"> - </w:t>
      </w:r>
      <w:r w:rsidR="009F5501" w:rsidRPr="009F5501">
        <w:t xml:space="preserve">Réaliser des pages Web interactives </w:t>
      </w:r>
      <w:r w:rsidR="000D485F">
        <w:fldChar w:fldCharType="begin"/>
      </w:r>
      <w:r w:rsidR="000D485F">
        <w:instrText xml:space="preserve"> TITLE   \* MERGEFORMAT </w:instrText>
      </w:r>
      <w:r w:rsidR="000D485F">
        <w:fldChar w:fldCharType="end"/>
      </w:r>
    </w:p>
    <w:p w14:paraId="7CBCAC01" w14:textId="77777777" w:rsidR="0090120D" w:rsidRPr="0090120D" w:rsidRDefault="0090120D" w:rsidP="0090120D">
      <w:pPr>
        <w:pStyle w:val="TMIndex"/>
      </w:pPr>
      <w:r w:rsidRPr="0090120D">
        <w:t>Rapport personnel</w:t>
      </w:r>
    </w:p>
    <w:p w14:paraId="6D1FA7CF" w14:textId="77777777" w:rsidR="0090120D" w:rsidRPr="00DC044B" w:rsidRDefault="0090120D" w:rsidP="00DC044B">
      <w:pPr>
        <w:pStyle w:val="txt-justifi"/>
      </w:pPr>
    </w:p>
    <w:p w14:paraId="72759D5E" w14:textId="7636D8B7"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FC1406">
        <w:rPr>
          <w:noProof/>
        </w:rPr>
        <w:t>15.05.2023</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065FB6">
        <w:rPr>
          <w:noProof/>
        </w:rPr>
        <w:t>15.06.2023</w:t>
      </w:r>
      <w:r w:rsidR="008C5715" w:rsidRPr="009966A6">
        <w:fldChar w:fldCharType="end"/>
      </w:r>
    </w:p>
    <w:p w14:paraId="25231204" w14:textId="77777777" w:rsidR="00AF667B" w:rsidRDefault="00AF667B" w:rsidP="006B7FFD">
      <w:pPr>
        <w:pStyle w:val="Nom"/>
      </w:pPr>
      <w:r w:rsidRPr="00AF667B">
        <w:t xml:space="preserve">Simon Gendre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949"/>
        <w:gridCol w:w="3113"/>
      </w:tblGrid>
      <w:tr w:rsidR="00AF667B" w14:paraId="32BFCE28" w14:textId="77777777" w:rsidTr="00AF667B">
        <w:tc>
          <w:tcPr>
            <w:tcW w:w="5949" w:type="dxa"/>
          </w:tcPr>
          <w:p w14:paraId="4D76E876" w14:textId="77777777" w:rsidR="00AF667B" w:rsidRPr="009966A6" w:rsidRDefault="00AF667B" w:rsidP="009966A6">
            <w:pPr>
              <w:pStyle w:val="txt-justifi"/>
            </w:pPr>
            <w:r w:rsidRPr="009966A6">
              <w:rPr>
                <w:noProof/>
              </w:rPr>
              <w:drawing>
                <wp:anchor distT="0" distB="0" distL="114300" distR="114300" simplePos="0" relativeHeight="251657216" behindDoc="0" locked="0" layoutInCell="1" allowOverlap="1" wp14:anchorId="22EC9390" wp14:editId="68E5ADBD">
                  <wp:simplePos x="0" y="0"/>
                  <wp:positionH relativeFrom="column">
                    <wp:posOffset>247015</wp:posOffset>
                  </wp:positionH>
                  <wp:positionV relativeFrom="paragraph">
                    <wp:posOffset>523875</wp:posOffset>
                  </wp:positionV>
                  <wp:extent cx="2602230" cy="1463040"/>
                  <wp:effectExtent l="0" t="0" r="762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02230" cy="1463040"/>
                          </a:xfrm>
                          <a:prstGeom prst="rect">
                            <a:avLst/>
                          </a:prstGeom>
                          <a:noFill/>
                          <a:ln>
                            <a:noFill/>
                          </a:ln>
                        </pic:spPr>
                      </pic:pic>
                    </a:graphicData>
                  </a:graphic>
                  <wp14:sizeRelH relativeFrom="margin">
                    <wp14:pctWidth>0</wp14:pctWidth>
                  </wp14:sizeRelH>
                </wp:anchor>
              </w:drawing>
            </w:r>
          </w:p>
        </w:tc>
        <w:tc>
          <w:tcPr>
            <w:tcW w:w="3113" w:type="dxa"/>
          </w:tcPr>
          <w:p w14:paraId="65C0DBDE" w14:textId="006A3601" w:rsidR="00AF667B" w:rsidRPr="009966A6" w:rsidRDefault="00AF667B" w:rsidP="00DC044B">
            <w:pPr>
              <w:pStyle w:val="Dates"/>
            </w:pPr>
            <w:r w:rsidRPr="009966A6">
              <w:t xml:space="preserve">Module du </w:t>
            </w:r>
            <w:r w:rsidR="00FC1406">
              <w:t xml:space="preserve">15.05.2023 </w:t>
            </w:r>
            <w:r w:rsidRPr="009966A6">
              <w:t xml:space="preserve">au </w:t>
            </w:r>
            <w:r w:rsidR="00F52AA5">
              <w:t>13.06.2023</w:t>
            </w:r>
          </w:p>
        </w:tc>
      </w:tr>
    </w:tbl>
    <w:p w14:paraId="0354ADB3" w14:textId="77777777" w:rsidR="003D6B2A" w:rsidRPr="009966A6" w:rsidRDefault="003D6B2A" w:rsidP="009966A6">
      <w:pPr>
        <w:pStyle w:val="txt-justifi"/>
      </w:pPr>
    </w:p>
    <w:p w14:paraId="62986559" w14:textId="77777777" w:rsidR="004C0D61" w:rsidRPr="009966A6" w:rsidRDefault="004C0D61" w:rsidP="009966A6">
      <w:pPr>
        <w:pStyle w:val="txt-justifi"/>
      </w:pPr>
      <w:r w:rsidRPr="009966A6">
        <w:br w:type="page"/>
      </w:r>
    </w:p>
    <w:p w14:paraId="0B74DF74"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1DAD20A3" w14:textId="77777777" w:rsidR="00AF667B" w:rsidRPr="00512CDD" w:rsidRDefault="00BF6642" w:rsidP="00512CDD">
      <w:pPr>
        <w:pStyle w:val="TMIndex"/>
      </w:pPr>
      <w:r w:rsidRPr="00512CDD">
        <w:lastRenderedPageBreak/>
        <w:t>Table des matières</w:t>
      </w:r>
    </w:p>
    <w:p w14:paraId="675EAF6A" w14:textId="70AD9093" w:rsidR="00F52AA5"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F52AA5">
        <w:rPr>
          <w:noProof/>
        </w:rPr>
        <w:t>1.</w:t>
      </w:r>
      <w:r w:rsidR="00F52AA5">
        <w:rPr>
          <w:rFonts w:eastAsiaTheme="minorEastAsia" w:cstheme="minorBidi"/>
          <w:b w:val="0"/>
          <w:bCs w:val="0"/>
          <w:caps w:val="0"/>
          <w:noProof/>
          <w:kern w:val="2"/>
          <w:sz w:val="22"/>
          <w:szCs w:val="22"/>
          <w:lang w:eastAsia="fr-CH"/>
          <w14:ligatures w14:val="standardContextual"/>
        </w:rPr>
        <w:tab/>
      </w:r>
      <w:r w:rsidR="00F52AA5">
        <w:rPr>
          <w:noProof/>
        </w:rPr>
        <w:t>Introduction</w:t>
      </w:r>
      <w:r w:rsidR="00F52AA5">
        <w:rPr>
          <w:noProof/>
        </w:rPr>
        <w:tab/>
      </w:r>
      <w:r w:rsidR="00F52AA5">
        <w:rPr>
          <w:noProof/>
        </w:rPr>
        <w:fldChar w:fldCharType="begin"/>
      </w:r>
      <w:r w:rsidR="00F52AA5">
        <w:rPr>
          <w:noProof/>
        </w:rPr>
        <w:instrText xml:space="preserve"> PAGEREF _Toc137743216 \h </w:instrText>
      </w:r>
      <w:r w:rsidR="00F52AA5">
        <w:rPr>
          <w:noProof/>
        </w:rPr>
      </w:r>
      <w:r w:rsidR="00F52AA5">
        <w:rPr>
          <w:noProof/>
        </w:rPr>
        <w:fldChar w:fldCharType="separate"/>
      </w:r>
      <w:r w:rsidR="00065FB6">
        <w:rPr>
          <w:noProof/>
        </w:rPr>
        <w:t>4</w:t>
      </w:r>
      <w:r w:rsidR="00F52AA5">
        <w:rPr>
          <w:noProof/>
        </w:rPr>
        <w:fldChar w:fldCharType="end"/>
      </w:r>
    </w:p>
    <w:p w14:paraId="367C7629" w14:textId="350D8C06"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_Toc137743217 \h </w:instrText>
      </w:r>
      <w:r>
        <w:rPr>
          <w:noProof/>
        </w:rPr>
      </w:r>
      <w:r>
        <w:rPr>
          <w:noProof/>
        </w:rPr>
        <w:fldChar w:fldCharType="separate"/>
      </w:r>
      <w:r w:rsidR="00065FB6">
        <w:rPr>
          <w:noProof/>
        </w:rPr>
        <w:t>4</w:t>
      </w:r>
      <w:r>
        <w:rPr>
          <w:noProof/>
        </w:rPr>
        <w:fldChar w:fldCharType="end"/>
      </w:r>
    </w:p>
    <w:p w14:paraId="5FCDD803" w14:textId="1690D1B9" w:rsidR="00F52AA5" w:rsidRDefault="00F52AA5">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JavaScript</w:t>
      </w:r>
      <w:r>
        <w:rPr>
          <w:noProof/>
        </w:rPr>
        <w:tab/>
      </w:r>
      <w:r>
        <w:rPr>
          <w:noProof/>
        </w:rPr>
        <w:fldChar w:fldCharType="begin"/>
      </w:r>
      <w:r>
        <w:rPr>
          <w:noProof/>
        </w:rPr>
        <w:instrText xml:space="preserve"> PAGEREF _Toc137743218 \h </w:instrText>
      </w:r>
      <w:r>
        <w:rPr>
          <w:noProof/>
        </w:rPr>
      </w:r>
      <w:r>
        <w:rPr>
          <w:noProof/>
        </w:rPr>
        <w:fldChar w:fldCharType="separate"/>
      </w:r>
      <w:r w:rsidR="00065FB6">
        <w:rPr>
          <w:noProof/>
        </w:rPr>
        <w:t>5</w:t>
      </w:r>
      <w:r>
        <w:rPr>
          <w:noProof/>
        </w:rPr>
        <w:fldChar w:fldCharType="end"/>
      </w:r>
    </w:p>
    <w:p w14:paraId="76E4D21D" w14:textId="0B18B227"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Listener</w:t>
      </w:r>
      <w:r>
        <w:rPr>
          <w:noProof/>
        </w:rPr>
        <w:tab/>
      </w:r>
      <w:r>
        <w:rPr>
          <w:noProof/>
        </w:rPr>
        <w:fldChar w:fldCharType="begin"/>
      </w:r>
      <w:r>
        <w:rPr>
          <w:noProof/>
        </w:rPr>
        <w:instrText xml:space="preserve"> PAGEREF _Toc137743219 \h </w:instrText>
      </w:r>
      <w:r>
        <w:rPr>
          <w:noProof/>
        </w:rPr>
      </w:r>
      <w:r>
        <w:rPr>
          <w:noProof/>
        </w:rPr>
        <w:fldChar w:fldCharType="separate"/>
      </w:r>
      <w:r w:rsidR="00065FB6">
        <w:rPr>
          <w:noProof/>
        </w:rPr>
        <w:t>5</w:t>
      </w:r>
      <w:r>
        <w:rPr>
          <w:noProof/>
        </w:rPr>
        <w:fldChar w:fldCharType="end"/>
      </w:r>
    </w:p>
    <w:p w14:paraId="435D995F" w14:textId="72ECDA1E"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2.1.1.</w:t>
      </w:r>
      <w:r>
        <w:rPr>
          <w:rFonts w:eastAsiaTheme="minorEastAsia" w:cstheme="minorBidi"/>
          <w:i w:val="0"/>
          <w:iCs w:val="0"/>
          <w:noProof/>
          <w:kern w:val="2"/>
          <w:sz w:val="22"/>
          <w:szCs w:val="22"/>
          <w:lang w:eastAsia="fr-CH"/>
          <w14:ligatures w14:val="standardContextual"/>
        </w:rPr>
        <w:tab/>
      </w:r>
      <w:r>
        <w:rPr>
          <w:noProof/>
        </w:rPr>
        <w:t>DOM</w:t>
      </w:r>
      <w:r>
        <w:rPr>
          <w:noProof/>
        </w:rPr>
        <w:tab/>
      </w:r>
      <w:r>
        <w:rPr>
          <w:noProof/>
        </w:rPr>
        <w:fldChar w:fldCharType="begin"/>
      </w:r>
      <w:r>
        <w:rPr>
          <w:noProof/>
        </w:rPr>
        <w:instrText xml:space="preserve"> PAGEREF _Toc137743220 \h </w:instrText>
      </w:r>
      <w:r>
        <w:rPr>
          <w:noProof/>
        </w:rPr>
      </w:r>
      <w:r>
        <w:rPr>
          <w:noProof/>
        </w:rPr>
        <w:fldChar w:fldCharType="separate"/>
      </w:r>
      <w:r w:rsidR="00065FB6">
        <w:rPr>
          <w:noProof/>
        </w:rPr>
        <w:t>5</w:t>
      </w:r>
      <w:r>
        <w:rPr>
          <w:noProof/>
        </w:rPr>
        <w:fldChar w:fldCharType="end"/>
      </w:r>
    </w:p>
    <w:p w14:paraId="78D1AEA5" w14:textId="4609FCD1"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2.1.2.</w:t>
      </w:r>
      <w:r>
        <w:rPr>
          <w:rFonts w:eastAsiaTheme="minorEastAsia" w:cstheme="minorBidi"/>
          <w:i w:val="0"/>
          <w:iCs w:val="0"/>
          <w:noProof/>
          <w:kern w:val="2"/>
          <w:sz w:val="22"/>
          <w:szCs w:val="22"/>
          <w:lang w:eastAsia="fr-CH"/>
          <w14:ligatures w14:val="standardContextual"/>
        </w:rPr>
        <w:tab/>
      </w:r>
      <w:r>
        <w:rPr>
          <w:noProof/>
        </w:rPr>
        <w:t>GetID</w:t>
      </w:r>
      <w:r>
        <w:rPr>
          <w:noProof/>
        </w:rPr>
        <w:tab/>
      </w:r>
      <w:r>
        <w:rPr>
          <w:noProof/>
        </w:rPr>
        <w:fldChar w:fldCharType="begin"/>
      </w:r>
      <w:r>
        <w:rPr>
          <w:noProof/>
        </w:rPr>
        <w:instrText xml:space="preserve"> PAGEREF _Toc137743221 \h </w:instrText>
      </w:r>
      <w:r>
        <w:rPr>
          <w:noProof/>
        </w:rPr>
      </w:r>
      <w:r>
        <w:rPr>
          <w:noProof/>
        </w:rPr>
        <w:fldChar w:fldCharType="separate"/>
      </w:r>
      <w:r w:rsidR="00065FB6">
        <w:rPr>
          <w:noProof/>
        </w:rPr>
        <w:t>5</w:t>
      </w:r>
      <w:r>
        <w:rPr>
          <w:noProof/>
        </w:rPr>
        <w:fldChar w:fldCharType="end"/>
      </w:r>
    </w:p>
    <w:p w14:paraId="1F25E7AE" w14:textId="2B8716F2"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2.1.3.</w:t>
      </w:r>
      <w:r>
        <w:rPr>
          <w:rFonts w:eastAsiaTheme="minorEastAsia" w:cstheme="minorBidi"/>
          <w:i w:val="0"/>
          <w:iCs w:val="0"/>
          <w:noProof/>
          <w:kern w:val="2"/>
          <w:sz w:val="22"/>
          <w:szCs w:val="22"/>
          <w:lang w:eastAsia="fr-CH"/>
          <w14:ligatures w14:val="standardContextual"/>
        </w:rPr>
        <w:tab/>
      </w:r>
      <w:r>
        <w:rPr>
          <w:noProof/>
        </w:rPr>
        <w:t>eventListener</w:t>
      </w:r>
      <w:r>
        <w:rPr>
          <w:noProof/>
        </w:rPr>
        <w:tab/>
      </w:r>
      <w:r>
        <w:rPr>
          <w:noProof/>
        </w:rPr>
        <w:fldChar w:fldCharType="begin"/>
      </w:r>
      <w:r>
        <w:rPr>
          <w:noProof/>
        </w:rPr>
        <w:instrText xml:space="preserve"> PAGEREF _Toc137743222 \h </w:instrText>
      </w:r>
      <w:r>
        <w:rPr>
          <w:noProof/>
        </w:rPr>
        <w:fldChar w:fldCharType="separate"/>
      </w:r>
      <w:r w:rsidR="00065FB6">
        <w:rPr>
          <w:b/>
          <w:bCs/>
          <w:noProof/>
          <w:lang w:val="fr-FR"/>
        </w:rPr>
        <w:t>Erreur ! Signet non défini.</w:t>
      </w:r>
      <w:r>
        <w:rPr>
          <w:noProof/>
        </w:rPr>
        <w:fldChar w:fldCharType="end"/>
      </w:r>
    </w:p>
    <w:p w14:paraId="0C35BBE1" w14:textId="01D78F71"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2.1.4.</w:t>
      </w:r>
      <w:r>
        <w:rPr>
          <w:rFonts w:eastAsiaTheme="minorEastAsia" w:cstheme="minorBidi"/>
          <w:i w:val="0"/>
          <w:iCs w:val="0"/>
          <w:noProof/>
          <w:kern w:val="2"/>
          <w:sz w:val="22"/>
          <w:szCs w:val="22"/>
          <w:lang w:eastAsia="fr-CH"/>
          <w14:ligatures w14:val="standardContextual"/>
        </w:rPr>
        <w:tab/>
      </w:r>
      <w:r>
        <w:rPr>
          <w:noProof/>
        </w:rPr>
        <w:t>innerHTML</w:t>
      </w:r>
      <w:r>
        <w:rPr>
          <w:noProof/>
        </w:rPr>
        <w:tab/>
      </w:r>
      <w:r>
        <w:rPr>
          <w:noProof/>
        </w:rPr>
        <w:fldChar w:fldCharType="begin"/>
      </w:r>
      <w:r>
        <w:rPr>
          <w:noProof/>
        </w:rPr>
        <w:instrText xml:space="preserve"> PAGEREF _Toc137743223 \h </w:instrText>
      </w:r>
      <w:r>
        <w:rPr>
          <w:noProof/>
        </w:rPr>
        <w:fldChar w:fldCharType="separate"/>
      </w:r>
      <w:r w:rsidR="00065FB6">
        <w:rPr>
          <w:b/>
          <w:bCs/>
          <w:noProof/>
          <w:lang w:val="fr-FR"/>
        </w:rPr>
        <w:t>Erreur ! Signet non défini.</w:t>
      </w:r>
      <w:r>
        <w:rPr>
          <w:noProof/>
        </w:rPr>
        <w:fldChar w:fldCharType="end"/>
      </w:r>
    </w:p>
    <w:p w14:paraId="04756D06" w14:textId="24109EB8"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2.1.5.</w:t>
      </w:r>
      <w:r>
        <w:rPr>
          <w:rFonts w:eastAsiaTheme="minorEastAsia" w:cstheme="minorBidi"/>
          <w:i w:val="0"/>
          <w:iCs w:val="0"/>
          <w:noProof/>
          <w:kern w:val="2"/>
          <w:sz w:val="22"/>
          <w:szCs w:val="22"/>
          <w:lang w:eastAsia="fr-CH"/>
          <w14:ligatures w14:val="standardContextual"/>
        </w:rPr>
        <w:tab/>
      </w:r>
      <w:r>
        <w:rPr>
          <w:noProof/>
        </w:rPr>
        <w:t>Ecouteur JS</w:t>
      </w:r>
      <w:r>
        <w:rPr>
          <w:noProof/>
        </w:rPr>
        <w:tab/>
      </w:r>
      <w:r>
        <w:rPr>
          <w:noProof/>
        </w:rPr>
        <w:fldChar w:fldCharType="begin"/>
      </w:r>
      <w:r>
        <w:rPr>
          <w:noProof/>
        </w:rPr>
        <w:instrText xml:space="preserve"> PAGEREF _Toc137743224 \h </w:instrText>
      </w:r>
      <w:r>
        <w:rPr>
          <w:noProof/>
        </w:rPr>
      </w:r>
      <w:r>
        <w:rPr>
          <w:noProof/>
        </w:rPr>
        <w:fldChar w:fldCharType="separate"/>
      </w:r>
      <w:r w:rsidR="00065FB6">
        <w:rPr>
          <w:noProof/>
        </w:rPr>
        <w:t>5</w:t>
      </w:r>
      <w:r>
        <w:rPr>
          <w:noProof/>
        </w:rPr>
        <w:fldChar w:fldCharType="end"/>
      </w:r>
    </w:p>
    <w:p w14:paraId="27E44131" w14:textId="6B8B6F0D"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2.1.6.</w:t>
      </w:r>
      <w:r>
        <w:rPr>
          <w:rFonts w:eastAsiaTheme="minorEastAsia" w:cstheme="minorBidi"/>
          <w:i w:val="0"/>
          <w:iCs w:val="0"/>
          <w:noProof/>
          <w:kern w:val="2"/>
          <w:sz w:val="22"/>
          <w:szCs w:val="22"/>
          <w:lang w:eastAsia="fr-CH"/>
          <w14:ligatures w14:val="standardContextual"/>
        </w:rPr>
        <w:tab/>
      </w:r>
      <w:r>
        <w:rPr>
          <w:noProof/>
        </w:rPr>
        <w:t>Ecouteur HTML</w:t>
      </w:r>
      <w:r>
        <w:rPr>
          <w:noProof/>
        </w:rPr>
        <w:tab/>
      </w:r>
      <w:r>
        <w:rPr>
          <w:noProof/>
        </w:rPr>
        <w:fldChar w:fldCharType="begin"/>
      </w:r>
      <w:r>
        <w:rPr>
          <w:noProof/>
        </w:rPr>
        <w:instrText xml:space="preserve"> PAGEREF _Toc137743225 \h </w:instrText>
      </w:r>
      <w:r>
        <w:rPr>
          <w:noProof/>
        </w:rPr>
      </w:r>
      <w:r>
        <w:rPr>
          <w:noProof/>
        </w:rPr>
        <w:fldChar w:fldCharType="separate"/>
      </w:r>
      <w:r w:rsidR="00065FB6">
        <w:rPr>
          <w:noProof/>
        </w:rPr>
        <w:t>6</w:t>
      </w:r>
      <w:r>
        <w:rPr>
          <w:noProof/>
        </w:rPr>
        <w:fldChar w:fldCharType="end"/>
      </w:r>
    </w:p>
    <w:p w14:paraId="7AA5CF9C" w14:textId="5A000688"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Tests logiques</w:t>
      </w:r>
      <w:r>
        <w:rPr>
          <w:noProof/>
        </w:rPr>
        <w:tab/>
      </w:r>
      <w:r>
        <w:rPr>
          <w:noProof/>
        </w:rPr>
        <w:fldChar w:fldCharType="begin"/>
      </w:r>
      <w:r>
        <w:rPr>
          <w:noProof/>
        </w:rPr>
        <w:instrText xml:space="preserve"> PAGEREF _Toc137743226 \h </w:instrText>
      </w:r>
      <w:r>
        <w:rPr>
          <w:noProof/>
        </w:rPr>
      </w:r>
      <w:r>
        <w:rPr>
          <w:noProof/>
        </w:rPr>
        <w:fldChar w:fldCharType="separate"/>
      </w:r>
      <w:r w:rsidR="00065FB6">
        <w:rPr>
          <w:noProof/>
        </w:rPr>
        <w:t>6</w:t>
      </w:r>
      <w:r>
        <w:rPr>
          <w:noProof/>
        </w:rPr>
        <w:fldChar w:fldCharType="end"/>
      </w:r>
    </w:p>
    <w:p w14:paraId="461A9992" w14:textId="0D88859F"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Boucles</w:t>
      </w:r>
      <w:r>
        <w:rPr>
          <w:noProof/>
        </w:rPr>
        <w:tab/>
      </w:r>
      <w:r>
        <w:rPr>
          <w:noProof/>
        </w:rPr>
        <w:fldChar w:fldCharType="begin"/>
      </w:r>
      <w:r>
        <w:rPr>
          <w:noProof/>
        </w:rPr>
        <w:instrText xml:space="preserve"> PAGEREF _Toc137743227 \h </w:instrText>
      </w:r>
      <w:r>
        <w:rPr>
          <w:noProof/>
        </w:rPr>
      </w:r>
      <w:r>
        <w:rPr>
          <w:noProof/>
        </w:rPr>
        <w:fldChar w:fldCharType="separate"/>
      </w:r>
      <w:r w:rsidR="00065FB6">
        <w:rPr>
          <w:noProof/>
        </w:rPr>
        <w:t>6</w:t>
      </w:r>
      <w:r>
        <w:rPr>
          <w:noProof/>
        </w:rPr>
        <w:fldChar w:fldCharType="end"/>
      </w:r>
    </w:p>
    <w:p w14:paraId="0582404C" w14:textId="0AF134E0"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For</w:t>
      </w:r>
      <w:r>
        <w:rPr>
          <w:noProof/>
        </w:rPr>
        <w:tab/>
      </w:r>
      <w:r>
        <w:rPr>
          <w:noProof/>
        </w:rPr>
        <w:fldChar w:fldCharType="begin"/>
      </w:r>
      <w:r>
        <w:rPr>
          <w:noProof/>
        </w:rPr>
        <w:instrText xml:space="preserve"> PAGEREF _Toc137743228 \h </w:instrText>
      </w:r>
      <w:r>
        <w:rPr>
          <w:noProof/>
        </w:rPr>
      </w:r>
      <w:r>
        <w:rPr>
          <w:noProof/>
        </w:rPr>
        <w:fldChar w:fldCharType="separate"/>
      </w:r>
      <w:r w:rsidR="00065FB6">
        <w:rPr>
          <w:noProof/>
        </w:rPr>
        <w:t>6</w:t>
      </w:r>
      <w:r>
        <w:rPr>
          <w:noProof/>
        </w:rPr>
        <w:fldChar w:fldCharType="end"/>
      </w:r>
    </w:p>
    <w:p w14:paraId="70E9574F" w14:textId="515293ED"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While</w:t>
      </w:r>
      <w:r>
        <w:rPr>
          <w:noProof/>
        </w:rPr>
        <w:tab/>
      </w:r>
      <w:r>
        <w:rPr>
          <w:noProof/>
        </w:rPr>
        <w:fldChar w:fldCharType="begin"/>
      </w:r>
      <w:r>
        <w:rPr>
          <w:noProof/>
        </w:rPr>
        <w:instrText xml:space="preserve"> PAGEREF _Toc137743229 \h </w:instrText>
      </w:r>
      <w:r>
        <w:rPr>
          <w:noProof/>
        </w:rPr>
      </w:r>
      <w:r>
        <w:rPr>
          <w:noProof/>
        </w:rPr>
        <w:fldChar w:fldCharType="separate"/>
      </w:r>
      <w:r w:rsidR="00065FB6">
        <w:rPr>
          <w:noProof/>
        </w:rPr>
        <w:t>6</w:t>
      </w:r>
      <w:r>
        <w:rPr>
          <w:noProof/>
        </w:rPr>
        <w:fldChar w:fldCharType="end"/>
      </w:r>
    </w:p>
    <w:p w14:paraId="42C75847" w14:textId="2671626C"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Do while</w:t>
      </w:r>
      <w:r>
        <w:rPr>
          <w:noProof/>
        </w:rPr>
        <w:tab/>
      </w:r>
      <w:r>
        <w:rPr>
          <w:noProof/>
        </w:rPr>
        <w:fldChar w:fldCharType="begin"/>
      </w:r>
      <w:r>
        <w:rPr>
          <w:noProof/>
        </w:rPr>
        <w:instrText xml:space="preserve"> PAGEREF _Toc137743230 \h </w:instrText>
      </w:r>
      <w:r>
        <w:rPr>
          <w:noProof/>
        </w:rPr>
      </w:r>
      <w:r>
        <w:rPr>
          <w:noProof/>
        </w:rPr>
        <w:fldChar w:fldCharType="separate"/>
      </w:r>
      <w:r w:rsidR="00065FB6">
        <w:rPr>
          <w:noProof/>
        </w:rPr>
        <w:t>6</w:t>
      </w:r>
      <w:r>
        <w:rPr>
          <w:noProof/>
        </w:rPr>
        <w:fldChar w:fldCharType="end"/>
      </w:r>
    </w:p>
    <w:p w14:paraId="749268E4" w14:textId="44101B92"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Fonctions</w:t>
      </w:r>
      <w:r>
        <w:rPr>
          <w:noProof/>
        </w:rPr>
        <w:tab/>
      </w:r>
      <w:r>
        <w:rPr>
          <w:noProof/>
        </w:rPr>
        <w:fldChar w:fldCharType="begin"/>
      </w:r>
      <w:r>
        <w:rPr>
          <w:noProof/>
        </w:rPr>
        <w:instrText xml:space="preserve"> PAGEREF _Toc137743231 \h </w:instrText>
      </w:r>
      <w:r>
        <w:rPr>
          <w:noProof/>
        </w:rPr>
      </w:r>
      <w:r>
        <w:rPr>
          <w:noProof/>
        </w:rPr>
        <w:fldChar w:fldCharType="separate"/>
      </w:r>
      <w:r w:rsidR="00065FB6">
        <w:rPr>
          <w:noProof/>
        </w:rPr>
        <w:t>6</w:t>
      </w:r>
      <w:r>
        <w:rPr>
          <w:noProof/>
        </w:rPr>
        <w:fldChar w:fldCharType="end"/>
      </w:r>
    </w:p>
    <w:p w14:paraId="2FCEEF83" w14:textId="15924A38"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2.4.1.</w:t>
      </w:r>
      <w:r>
        <w:rPr>
          <w:rFonts w:eastAsiaTheme="minorEastAsia" w:cstheme="minorBidi"/>
          <w:i w:val="0"/>
          <w:iCs w:val="0"/>
          <w:noProof/>
          <w:kern w:val="2"/>
          <w:sz w:val="22"/>
          <w:szCs w:val="22"/>
          <w:lang w:eastAsia="fr-CH"/>
          <w14:ligatures w14:val="standardContextual"/>
        </w:rPr>
        <w:tab/>
      </w:r>
      <w:r>
        <w:rPr>
          <w:noProof/>
        </w:rPr>
        <w:t>Basique</w:t>
      </w:r>
      <w:r>
        <w:rPr>
          <w:noProof/>
        </w:rPr>
        <w:tab/>
      </w:r>
      <w:r>
        <w:rPr>
          <w:noProof/>
        </w:rPr>
        <w:fldChar w:fldCharType="begin"/>
      </w:r>
      <w:r>
        <w:rPr>
          <w:noProof/>
        </w:rPr>
        <w:instrText xml:space="preserve"> PAGEREF _Toc137743232 \h </w:instrText>
      </w:r>
      <w:r>
        <w:rPr>
          <w:noProof/>
        </w:rPr>
      </w:r>
      <w:r>
        <w:rPr>
          <w:noProof/>
        </w:rPr>
        <w:fldChar w:fldCharType="separate"/>
      </w:r>
      <w:r w:rsidR="00065FB6">
        <w:rPr>
          <w:noProof/>
        </w:rPr>
        <w:t>6</w:t>
      </w:r>
      <w:r>
        <w:rPr>
          <w:noProof/>
        </w:rPr>
        <w:fldChar w:fldCharType="end"/>
      </w:r>
    </w:p>
    <w:p w14:paraId="30C731A8" w14:textId="3A395967"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2.4.2.</w:t>
      </w:r>
      <w:r>
        <w:rPr>
          <w:rFonts w:eastAsiaTheme="minorEastAsia" w:cstheme="minorBidi"/>
          <w:i w:val="0"/>
          <w:iCs w:val="0"/>
          <w:noProof/>
          <w:kern w:val="2"/>
          <w:sz w:val="22"/>
          <w:szCs w:val="22"/>
          <w:lang w:eastAsia="fr-CH"/>
          <w14:ligatures w14:val="standardContextual"/>
        </w:rPr>
        <w:tab/>
      </w:r>
      <w:r>
        <w:rPr>
          <w:noProof/>
        </w:rPr>
        <w:t>Anonyme</w:t>
      </w:r>
      <w:r>
        <w:rPr>
          <w:noProof/>
        </w:rPr>
        <w:tab/>
      </w:r>
      <w:r>
        <w:rPr>
          <w:noProof/>
        </w:rPr>
        <w:fldChar w:fldCharType="begin"/>
      </w:r>
      <w:r>
        <w:rPr>
          <w:noProof/>
        </w:rPr>
        <w:instrText xml:space="preserve"> PAGEREF _Toc137743233 \h </w:instrText>
      </w:r>
      <w:r>
        <w:rPr>
          <w:noProof/>
        </w:rPr>
      </w:r>
      <w:r>
        <w:rPr>
          <w:noProof/>
        </w:rPr>
        <w:fldChar w:fldCharType="separate"/>
      </w:r>
      <w:r w:rsidR="00065FB6">
        <w:rPr>
          <w:noProof/>
        </w:rPr>
        <w:t>7</w:t>
      </w:r>
      <w:r>
        <w:rPr>
          <w:noProof/>
        </w:rPr>
        <w:fldChar w:fldCharType="end"/>
      </w:r>
    </w:p>
    <w:p w14:paraId="64C8D54B" w14:textId="184EA56C"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2.4.3.</w:t>
      </w:r>
      <w:r>
        <w:rPr>
          <w:rFonts w:eastAsiaTheme="minorEastAsia" w:cstheme="minorBidi"/>
          <w:i w:val="0"/>
          <w:iCs w:val="0"/>
          <w:noProof/>
          <w:kern w:val="2"/>
          <w:sz w:val="22"/>
          <w:szCs w:val="22"/>
          <w:lang w:eastAsia="fr-CH"/>
          <w14:ligatures w14:val="standardContextual"/>
        </w:rPr>
        <w:tab/>
      </w:r>
      <w:r>
        <w:rPr>
          <w:noProof/>
        </w:rPr>
        <w:t>Arrow</w:t>
      </w:r>
      <w:r>
        <w:rPr>
          <w:noProof/>
        </w:rPr>
        <w:tab/>
      </w:r>
      <w:r>
        <w:rPr>
          <w:noProof/>
        </w:rPr>
        <w:fldChar w:fldCharType="begin"/>
      </w:r>
      <w:r>
        <w:rPr>
          <w:noProof/>
        </w:rPr>
        <w:instrText xml:space="preserve"> PAGEREF _Toc137743234 \h </w:instrText>
      </w:r>
      <w:r>
        <w:rPr>
          <w:noProof/>
        </w:rPr>
      </w:r>
      <w:r>
        <w:rPr>
          <w:noProof/>
        </w:rPr>
        <w:fldChar w:fldCharType="separate"/>
      </w:r>
      <w:r w:rsidR="00065FB6">
        <w:rPr>
          <w:noProof/>
        </w:rPr>
        <w:t>7</w:t>
      </w:r>
      <w:r>
        <w:rPr>
          <w:noProof/>
        </w:rPr>
        <w:fldChar w:fldCharType="end"/>
      </w:r>
    </w:p>
    <w:p w14:paraId="07AB813B" w14:textId="02B3B166"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2.4.4.</w:t>
      </w:r>
      <w:r>
        <w:rPr>
          <w:rFonts w:eastAsiaTheme="minorEastAsia" w:cstheme="minorBidi"/>
          <w:i w:val="0"/>
          <w:iCs w:val="0"/>
          <w:noProof/>
          <w:kern w:val="2"/>
          <w:sz w:val="22"/>
          <w:szCs w:val="22"/>
          <w:lang w:eastAsia="fr-CH"/>
          <w14:ligatures w14:val="standardContextual"/>
        </w:rPr>
        <w:tab/>
      </w:r>
      <w:r>
        <w:rPr>
          <w:noProof/>
        </w:rPr>
        <w:t>IIFE</w:t>
      </w:r>
      <w:r>
        <w:rPr>
          <w:noProof/>
        </w:rPr>
        <w:tab/>
      </w:r>
      <w:r>
        <w:rPr>
          <w:noProof/>
        </w:rPr>
        <w:fldChar w:fldCharType="begin"/>
      </w:r>
      <w:r>
        <w:rPr>
          <w:noProof/>
        </w:rPr>
        <w:instrText xml:space="preserve"> PAGEREF _Toc137743235 \h </w:instrText>
      </w:r>
      <w:r>
        <w:rPr>
          <w:noProof/>
        </w:rPr>
      </w:r>
      <w:r>
        <w:rPr>
          <w:noProof/>
        </w:rPr>
        <w:fldChar w:fldCharType="separate"/>
      </w:r>
      <w:r w:rsidR="00065FB6">
        <w:rPr>
          <w:noProof/>
        </w:rPr>
        <w:t>7</w:t>
      </w:r>
      <w:r>
        <w:rPr>
          <w:noProof/>
        </w:rPr>
        <w:fldChar w:fldCharType="end"/>
      </w:r>
    </w:p>
    <w:p w14:paraId="598965E3" w14:textId="75178553" w:rsidR="00F52AA5" w:rsidRDefault="00F52AA5">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JSON</w:t>
      </w:r>
      <w:r>
        <w:rPr>
          <w:noProof/>
        </w:rPr>
        <w:tab/>
      </w:r>
      <w:r>
        <w:rPr>
          <w:noProof/>
        </w:rPr>
        <w:fldChar w:fldCharType="begin"/>
      </w:r>
      <w:r>
        <w:rPr>
          <w:noProof/>
        </w:rPr>
        <w:instrText xml:space="preserve"> PAGEREF _Toc137743236 \h </w:instrText>
      </w:r>
      <w:r>
        <w:rPr>
          <w:noProof/>
        </w:rPr>
      </w:r>
      <w:r>
        <w:rPr>
          <w:noProof/>
        </w:rPr>
        <w:fldChar w:fldCharType="separate"/>
      </w:r>
      <w:r w:rsidR="00065FB6">
        <w:rPr>
          <w:noProof/>
        </w:rPr>
        <w:t>8</w:t>
      </w:r>
      <w:r>
        <w:rPr>
          <w:noProof/>
        </w:rPr>
        <w:fldChar w:fldCharType="end"/>
      </w:r>
    </w:p>
    <w:p w14:paraId="07168AD0" w14:textId="41B1D108"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Fonctionnement</w:t>
      </w:r>
      <w:r>
        <w:rPr>
          <w:noProof/>
        </w:rPr>
        <w:tab/>
      </w:r>
      <w:r>
        <w:rPr>
          <w:noProof/>
        </w:rPr>
        <w:fldChar w:fldCharType="begin"/>
      </w:r>
      <w:r>
        <w:rPr>
          <w:noProof/>
        </w:rPr>
        <w:instrText xml:space="preserve"> PAGEREF _Toc137743237 \h </w:instrText>
      </w:r>
      <w:r>
        <w:rPr>
          <w:noProof/>
        </w:rPr>
      </w:r>
      <w:r>
        <w:rPr>
          <w:noProof/>
        </w:rPr>
        <w:fldChar w:fldCharType="separate"/>
      </w:r>
      <w:r w:rsidR="00065FB6">
        <w:rPr>
          <w:noProof/>
        </w:rPr>
        <w:t>8</w:t>
      </w:r>
      <w:r>
        <w:rPr>
          <w:noProof/>
        </w:rPr>
        <w:fldChar w:fldCharType="end"/>
      </w:r>
    </w:p>
    <w:p w14:paraId="06D7FCC5" w14:textId="4D3B657C"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Fonctions</w:t>
      </w:r>
      <w:r>
        <w:rPr>
          <w:noProof/>
        </w:rPr>
        <w:tab/>
      </w:r>
      <w:r>
        <w:rPr>
          <w:noProof/>
        </w:rPr>
        <w:fldChar w:fldCharType="begin"/>
      </w:r>
      <w:r>
        <w:rPr>
          <w:noProof/>
        </w:rPr>
        <w:instrText xml:space="preserve"> PAGEREF _Toc137743238 \h </w:instrText>
      </w:r>
      <w:r>
        <w:rPr>
          <w:noProof/>
        </w:rPr>
      </w:r>
      <w:r>
        <w:rPr>
          <w:noProof/>
        </w:rPr>
        <w:fldChar w:fldCharType="separate"/>
      </w:r>
      <w:r w:rsidR="00065FB6">
        <w:rPr>
          <w:noProof/>
        </w:rPr>
        <w:t>8</w:t>
      </w:r>
      <w:r>
        <w:rPr>
          <w:noProof/>
        </w:rPr>
        <w:fldChar w:fldCharType="end"/>
      </w:r>
    </w:p>
    <w:p w14:paraId="2708D5AE" w14:textId="78A8330E"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3.2.1.</w:t>
      </w:r>
      <w:r>
        <w:rPr>
          <w:rFonts w:eastAsiaTheme="minorEastAsia" w:cstheme="minorBidi"/>
          <w:i w:val="0"/>
          <w:iCs w:val="0"/>
          <w:noProof/>
          <w:kern w:val="2"/>
          <w:sz w:val="22"/>
          <w:szCs w:val="22"/>
          <w:lang w:eastAsia="fr-CH"/>
          <w14:ligatures w14:val="standardContextual"/>
        </w:rPr>
        <w:tab/>
      </w:r>
      <w:r>
        <w:rPr>
          <w:noProof/>
        </w:rPr>
        <w:t>JSON.parse()</w:t>
      </w:r>
      <w:r>
        <w:rPr>
          <w:noProof/>
        </w:rPr>
        <w:tab/>
      </w:r>
      <w:r>
        <w:rPr>
          <w:noProof/>
        </w:rPr>
        <w:fldChar w:fldCharType="begin"/>
      </w:r>
      <w:r>
        <w:rPr>
          <w:noProof/>
        </w:rPr>
        <w:instrText xml:space="preserve"> PAGEREF _Toc137743239 \h </w:instrText>
      </w:r>
      <w:r>
        <w:rPr>
          <w:noProof/>
        </w:rPr>
      </w:r>
      <w:r>
        <w:rPr>
          <w:noProof/>
        </w:rPr>
        <w:fldChar w:fldCharType="separate"/>
      </w:r>
      <w:r w:rsidR="00065FB6">
        <w:rPr>
          <w:noProof/>
        </w:rPr>
        <w:t>8</w:t>
      </w:r>
      <w:r>
        <w:rPr>
          <w:noProof/>
        </w:rPr>
        <w:fldChar w:fldCharType="end"/>
      </w:r>
    </w:p>
    <w:p w14:paraId="18FA2BF6" w14:textId="23AACC83"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3.2.2.</w:t>
      </w:r>
      <w:r>
        <w:rPr>
          <w:rFonts w:eastAsiaTheme="minorEastAsia" w:cstheme="minorBidi"/>
          <w:i w:val="0"/>
          <w:iCs w:val="0"/>
          <w:noProof/>
          <w:kern w:val="2"/>
          <w:sz w:val="22"/>
          <w:szCs w:val="22"/>
          <w:lang w:eastAsia="fr-CH"/>
          <w14:ligatures w14:val="standardContextual"/>
        </w:rPr>
        <w:tab/>
      </w:r>
      <w:r>
        <w:rPr>
          <w:noProof/>
        </w:rPr>
        <w:t>JSON.stringify()</w:t>
      </w:r>
      <w:r>
        <w:rPr>
          <w:noProof/>
        </w:rPr>
        <w:tab/>
      </w:r>
      <w:r>
        <w:rPr>
          <w:noProof/>
        </w:rPr>
        <w:fldChar w:fldCharType="begin"/>
      </w:r>
      <w:r>
        <w:rPr>
          <w:noProof/>
        </w:rPr>
        <w:instrText xml:space="preserve"> PAGEREF _Toc137743240 \h </w:instrText>
      </w:r>
      <w:r>
        <w:rPr>
          <w:noProof/>
        </w:rPr>
      </w:r>
      <w:r>
        <w:rPr>
          <w:noProof/>
        </w:rPr>
        <w:fldChar w:fldCharType="separate"/>
      </w:r>
      <w:r w:rsidR="00065FB6">
        <w:rPr>
          <w:noProof/>
        </w:rPr>
        <w:t>8</w:t>
      </w:r>
      <w:r>
        <w:rPr>
          <w:noProof/>
        </w:rPr>
        <w:fldChar w:fldCharType="end"/>
      </w:r>
    </w:p>
    <w:p w14:paraId="5075353D" w14:textId="126430DB"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Accéder aux valeurs</w:t>
      </w:r>
      <w:r>
        <w:rPr>
          <w:noProof/>
        </w:rPr>
        <w:tab/>
      </w:r>
      <w:r>
        <w:rPr>
          <w:noProof/>
        </w:rPr>
        <w:fldChar w:fldCharType="begin"/>
      </w:r>
      <w:r>
        <w:rPr>
          <w:noProof/>
        </w:rPr>
        <w:instrText xml:space="preserve"> PAGEREF _Toc137743241 \h </w:instrText>
      </w:r>
      <w:r>
        <w:rPr>
          <w:noProof/>
        </w:rPr>
      </w:r>
      <w:r>
        <w:rPr>
          <w:noProof/>
        </w:rPr>
        <w:fldChar w:fldCharType="separate"/>
      </w:r>
      <w:r w:rsidR="00065FB6">
        <w:rPr>
          <w:noProof/>
        </w:rPr>
        <w:t>8</w:t>
      </w:r>
      <w:r>
        <w:rPr>
          <w:noProof/>
        </w:rPr>
        <w:fldChar w:fldCharType="end"/>
      </w:r>
    </w:p>
    <w:p w14:paraId="3B8839D4" w14:textId="76B6B1AF"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Accéder aux propriétés d'un objet JSON</w:t>
      </w:r>
      <w:r>
        <w:rPr>
          <w:noProof/>
        </w:rPr>
        <w:tab/>
      </w:r>
      <w:r>
        <w:rPr>
          <w:noProof/>
        </w:rPr>
        <w:fldChar w:fldCharType="begin"/>
      </w:r>
      <w:r>
        <w:rPr>
          <w:noProof/>
        </w:rPr>
        <w:instrText xml:space="preserve"> PAGEREF _Toc137743242 \h </w:instrText>
      </w:r>
      <w:r>
        <w:rPr>
          <w:noProof/>
        </w:rPr>
      </w:r>
      <w:r>
        <w:rPr>
          <w:noProof/>
        </w:rPr>
        <w:fldChar w:fldCharType="separate"/>
      </w:r>
      <w:r w:rsidR="00065FB6">
        <w:rPr>
          <w:noProof/>
        </w:rPr>
        <w:t>8</w:t>
      </w:r>
      <w:r>
        <w:rPr>
          <w:noProof/>
        </w:rPr>
        <w:fldChar w:fldCharType="end"/>
      </w:r>
    </w:p>
    <w:p w14:paraId="741F5D98" w14:textId="7109A5EF"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Accéder aux propriétés dynamiquement avec la notation entre crochets</w:t>
      </w:r>
      <w:r>
        <w:rPr>
          <w:noProof/>
        </w:rPr>
        <w:tab/>
      </w:r>
      <w:r>
        <w:rPr>
          <w:noProof/>
        </w:rPr>
        <w:fldChar w:fldCharType="begin"/>
      </w:r>
      <w:r>
        <w:rPr>
          <w:noProof/>
        </w:rPr>
        <w:instrText xml:space="preserve"> PAGEREF _Toc137743243 \h </w:instrText>
      </w:r>
      <w:r>
        <w:rPr>
          <w:noProof/>
        </w:rPr>
      </w:r>
      <w:r>
        <w:rPr>
          <w:noProof/>
        </w:rPr>
        <w:fldChar w:fldCharType="separate"/>
      </w:r>
      <w:r w:rsidR="00065FB6">
        <w:rPr>
          <w:noProof/>
        </w:rPr>
        <w:t>8</w:t>
      </w:r>
      <w:r>
        <w:rPr>
          <w:noProof/>
        </w:rPr>
        <w:fldChar w:fldCharType="end"/>
      </w:r>
    </w:p>
    <w:p w14:paraId="7256796A" w14:textId="3530787F" w:rsidR="00F52AA5" w:rsidRDefault="00F52AA5">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JQuery</w:t>
      </w:r>
      <w:r>
        <w:rPr>
          <w:noProof/>
        </w:rPr>
        <w:tab/>
      </w:r>
      <w:r>
        <w:rPr>
          <w:noProof/>
        </w:rPr>
        <w:fldChar w:fldCharType="begin"/>
      </w:r>
      <w:r>
        <w:rPr>
          <w:noProof/>
        </w:rPr>
        <w:instrText xml:space="preserve"> PAGEREF _Toc137743244 \h </w:instrText>
      </w:r>
      <w:r>
        <w:rPr>
          <w:noProof/>
        </w:rPr>
      </w:r>
      <w:r>
        <w:rPr>
          <w:noProof/>
        </w:rPr>
        <w:fldChar w:fldCharType="separate"/>
      </w:r>
      <w:r w:rsidR="00065FB6">
        <w:rPr>
          <w:noProof/>
        </w:rPr>
        <w:t>9</w:t>
      </w:r>
      <w:r>
        <w:rPr>
          <w:noProof/>
        </w:rPr>
        <w:fldChar w:fldCharType="end"/>
      </w:r>
    </w:p>
    <w:p w14:paraId="7A7CD89B" w14:textId="41B70151"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Comment reconnaitre</w:t>
      </w:r>
      <w:r>
        <w:rPr>
          <w:noProof/>
        </w:rPr>
        <w:tab/>
      </w:r>
      <w:r>
        <w:rPr>
          <w:noProof/>
        </w:rPr>
        <w:fldChar w:fldCharType="begin"/>
      </w:r>
      <w:r>
        <w:rPr>
          <w:noProof/>
        </w:rPr>
        <w:instrText xml:space="preserve"> PAGEREF _Toc137743245 \h </w:instrText>
      </w:r>
      <w:r>
        <w:rPr>
          <w:noProof/>
        </w:rPr>
      </w:r>
      <w:r>
        <w:rPr>
          <w:noProof/>
        </w:rPr>
        <w:fldChar w:fldCharType="separate"/>
      </w:r>
      <w:r w:rsidR="00065FB6">
        <w:rPr>
          <w:noProof/>
        </w:rPr>
        <w:t>9</w:t>
      </w:r>
      <w:r>
        <w:rPr>
          <w:noProof/>
        </w:rPr>
        <w:fldChar w:fldCharType="end"/>
      </w:r>
    </w:p>
    <w:p w14:paraId="228EB150" w14:textId="1AAD2552"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Retrouver des éléments</w:t>
      </w:r>
      <w:r>
        <w:rPr>
          <w:noProof/>
        </w:rPr>
        <w:tab/>
      </w:r>
      <w:r>
        <w:rPr>
          <w:noProof/>
        </w:rPr>
        <w:fldChar w:fldCharType="begin"/>
      </w:r>
      <w:r>
        <w:rPr>
          <w:noProof/>
        </w:rPr>
        <w:instrText xml:space="preserve"> PAGEREF _Toc137743246 \h </w:instrText>
      </w:r>
      <w:r>
        <w:rPr>
          <w:noProof/>
        </w:rPr>
      </w:r>
      <w:r>
        <w:rPr>
          <w:noProof/>
        </w:rPr>
        <w:fldChar w:fldCharType="separate"/>
      </w:r>
      <w:r w:rsidR="00065FB6">
        <w:rPr>
          <w:noProof/>
        </w:rPr>
        <w:t>9</w:t>
      </w:r>
      <w:r>
        <w:rPr>
          <w:noProof/>
        </w:rPr>
        <w:fldChar w:fldCharType="end"/>
      </w:r>
    </w:p>
    <w:p w14:paraId="57351F68" w14:textId="0A55145F"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4.2.1.</w:t>
      </w:r>
      <w:r>
        <w:rPr>
          <w:rFonts w:eastAsiaTheme="minorEastAsia" w:cstheme="minorBidi"/>
          <w:i w:val="0"/>
          <w:iCs w:val="0"/>
          <w:noProof/>
          <w:kern w:val="2"/>
          <w:sz w:val="22"/>
          <w:szCs w:val="22"/>
          <w:lang w:eastAsia="fr-CH"/>
          <w14:ligatures w14:val="standardContextual"/>
        </w:rPr>
        <w:tab/>
      </w:r>
      <w:r>
        <w:rPr>
          <w:noProof/>
        </w:rPr>
        <w:t>Par balise</w:t>
      </w:r>
      <w:r>
        <w:rPr>
          <w:noProof/>
        </w:rPr>
        <w:tab/>
      </w:r>
      <w:r>
        <w:rPr>
          <w:noProof/>
        </w:rPr>
        <w:fldChar w:fldCharType="begin"/>
      </w:r>
      <w:r>
        <w:rPr>
          <w:noProof/>
        </w:rPr>
        <w:instrText xml:space="preserve"> PAGEREF _Toc137743247 \h </w:instrText>
      </w:r>
      <w:r>
        <w:rPr>
          <w:noProof/>
        </w:rPr>
      </w:r>
      <w:r>
        <w:rPr>
          <w:noProof/>
        </w:rPr>
        <w:fldChar w:fldCharType="separate"/>
      </w:r>
      <w:r w:rsidR="00065FB6">
        <w:rPr>
          <w:noProof/>
        </w:rPr>
        <w:t>9</w:t>
      </w:r>
      <w:r>
        <w:rPr>
          <w:noProof/>
        </w:rPr>
        <w:fldChar w:fldCharType="end"/>
      </w:r>
    </w:p>
    <w:p w14:paraId="2C02AE5A" w14:textId="4A121916"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4.2.2.</w:t>
      </w:r>
      <w:r>
        <w:rPr>
          <w:rFonts w:eastAsiaTheme="minorEastAsia" w:cstheme="minorBidi"/>
          <w:i w:val="0"/>
          <w:iCs w:val="0"/>
          <w:noProof/>
          <w:kern w:val="2"/>
          <w:sz w:val="22"/>
          <w:szCs w:val="22"/>
          <w:lang w:eastAsia="fr-CH"/>
          <w14:ligatures w14:val="standardContextual"/>
        </w:rPr>
        <w:tab/>
      </w:r>
      <w:r>
        <w:rPr>
          <w:noProof/>
        </w:rPr>
        <w:t>Par ID</w:t>
      </w:r>
      <w:r>
        <w:rPr>
          <w:noProof/>
        </w:rPr>
        <w:tab/>
      </w:r>
      <w:r>
        <w:rPr>
          <w:noProof/>
        </w:rPr>
        <w:fldChar w:fldCharType="begin"/>
      </w:r>
      <w:r>
        <w:rPr>
          <w:noProof/>
        </w:rPr>
        <w:instrText xml:space="preserve"> PAGEREF _Toc137743248 \h </w:instrText>
      </w:r>
      <w:r>
        <w:rPr>
          <w:noProof/>
        </w:rPr>
      </w:r>
      <w:r>
        <w:rPr>
          <w:noProof/>
        </w:rPr>
        <w:fldChar w:fldCharType="separate"/>
      </w:r>
      <w:r w:rsidR="00065FB6">
        <w:rPr>
          <w:noProof/>
        </w:rPr>
        <w:t>9</w:t>
      </w:r>
      <w:r>
        <w:rPr>
          <w:noProof/>
        </w:rPr>
        <w:fldChar w:fldCharType="end"/>
      </w:r>
    </w:p>
    <w:p w14:paraId="7DE776CD" w14:textId="7F5B6442"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4.2.3.</w:t>
      </w:r>
      <w:r>
        <w:rPr>
          <w:rFonts w:eastAsiaTheme="minorEastAsia" w:cstheme="minorBidi"/>
          <w:i w:val="0"/>
          <w:iCs w:val="0"/>
          <w:noProof/>
          <w:kern w:val="2"/>
          <w:sz w:val="22"/>
          <w:szCs w:val="22"/>
          <w:lang w:eastAsia="fr-CH"/>
          <w14:ligatures w14:val="standardContextual"/>
        </w:rPr>
        <w:tab/>
      </w:r>
      <w:r>
        <w:rPr>
          <w:noProof/>
        </w:rPr>
        <w:t>Par classe</w:t>
      </w:r>
      <w:r>
        <w:rPr>
          <w:noProof/>
        </w:rPr>
        <w:tab/>
      </w:r>
      <w:r>
        <w:rPr>
          <w:noProof/>
        </w:rPr>
        <w:fldChar w:fldCharType="begin"/>
      </w:r>
      <w:r>
        <w:rPr>
          <w:noProof/>
        </w:rPr>
        <w:instrText xml:space="preserve"> PAGEREF _Toc137743249 \h </w:instrText>
      </w:r>
      <w:r>
        <w:rPr>
          <w:noProof/>
        </w:rPr>
      </w:r>
      <w:r>
        <w:rPr>
          <w:noProof/>
        </w:rPr>
        <w:fldChar w:fldCharType="separate"/>
      </w:r>
      <w:r w:rsidR="00065FB6">
        <w:rPr>
          <w:noProof/>
        </w:rPr>
        <w:t>10</w:t>
      </w:r>
      <w:r>
        <w:rPr>
          <w:noProof/>
        </w:rPr>
        <w:fldChar w:fldCharType="end"/>
      </w:r>
    </w:p>
    <w:p w14:paraId="33C59AF2" w14:textId="698D6894"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4.2.4.</w:t>
      </w:r>
      <w:r>
        <w:rPr>
          <w:rFonts w:eastAsiaTheme="minorEastAsia" w:cstheme="minorBidi"/>
          <w:i w:val="0"/>
          <w:iCs w:val="0"/>
          <w:noProof/>
          <w:kern w:val="2"/>
          <w:sz w:val="22"/>
          <w:szCs w:val="22"/>
          <w:lang w:eastAsia="fr-CH"/>
          <w14:ligatures w14:val="standardContextual"/>
        </w:rPr>
        <w:tab/>
      </w:r>
      <w:r>
        <w:rPr>
          <w:noProof/>
        </w:rPr>
        <w:t>Retrouver parent, enfant, frère, suivant ou précédent</w:t>
      </w:r>
      <w:r>
        <w:rPr>
          <w:noProof/>
        </w:rPr>
        <w:tab/>
      </w:r>
      <w:r>
        <w:rPr>
          <w:noProof/>
        </w:rPr>
        <w:fldChar w:fldCharType="begin"/>
      </w:r>
      <w:r>
        <w:rPr>
          <w:noProof/>
        </w:rPr>
        <w:instrText xml:space="preserve"> PAGEREF _Toc137743250 \h </w:instrText>
      </w:r>
      <w:r>
        <w:rPr>
          <w:noProof/>
        </w:rPr>
      </w:r>
      <w:r>
        <w:rPr>
          <w:noProof/>
        </w:rPr>
        <w:fldChar w:fldCharType="separate"/>
      </w:r>
      <w:r w:rsidR="00065FB6">
        <w:rPr>
          <w:noProof/>
        </w:rPr>
        <w:t>10</w:t>
      </w:r>
      <w:r>
        <w:rPr>
          <w:noProof/>
        </w:rPr>
        <w:fldChar w:fldCharType="end"/>
      </w:r>
    </w:p>
    <w:p w14:paraId="3ED61526" w14:textId="0CB8454E"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CSS</w:t>
      </w:r>
      <w:r>
        <w:rPr>
          <w:noProof/>
        </w:rPr>
        <w:tab/>
      </w:r>
      <w:r>
        <w:rPr>
          <w:noProof/>
        </w:rPr>
        <w:fldChar w:fldCharType="begin"/>
      </w:r>
      <w:r>
        <w:rPr>
          <w:noProof/>
        </w:rPr>
        <w:instrText xml:space="preserve"> PAGEREF _Toc137743251 \h </w:instrText>
      </w:r>
      <w:r>
        <w:rPr>
          <w:noProof/>
        </w:rPr>
      </w:r>
      <w:r>
        <w:rPr>
          <w:noProof/>
        </w:rPr>
        <w:fldChar w:fldCharType="separate"/>
      </w:r>
      <w:r w:rsidR="00065FB6">
        <w:rPr>
          <w:noProof/>
        </w:rPr>
        <w:t>10</w:t>
      </w:r>
      <w:r>
        <w:rPr>
          <w:noProof/>
        </w:rPr>
        <w:fldChar w:fldCharType="end"/>
      </w:r>
    </w:p>
    <w:p w14:paraId="35F62779" w14:textId="14CC1C10"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Fonction au chargement</w:t>
      </w:r>
      <w:r>
        <w:rPr>
          <w:noProof/>
        </w:rPr>
        <w:tab/>
      </w:r>
      <w:r>
        <w:rPr>
          <w:noProof/>
        </w:rPr>
        <w:fldChar w:fldCharType="begin"/>
      </w:r>
      <w:r>
        <w:rPr>
          <w:noProof/>
        </w:rPr>
        <w:instrText xml:space="preserve"> PAGEREF _Toc137743252 \h </w:instrText>
      </w:r>
      <w:r>
        <w:rPr>
          <w:noProof/>
        </w:rPr>
      </w:r>
      <w:r>
        <w:rPr>
          <w:noProof/>
        </w:rPr>
        <w:fldChar w:fldCharType="separate"/>
      </w:r>
      <w:r w:rsidR="00065FB6">
        <w:rPr>
          <w:noProof/>
        </w:rPr>
        <w:t>10</w:t>
      </w:r>
      <w:r>
        <w:rPr>
          <w:noProof/>
        </w:rPr>
        <w:fldChar w:fldCharType="end"/>
      </w:r>
    </w:p>
    <w:p w14:paraId="3F553089" w14:textId="22A64DD4"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sidRPr="00003D8F">
        <w:rPr>
          <w:noProof/>
          <w:highlight w:val="yellow"/>
        </w:rPr>
        <w:t>4.5.</w:t>
      </w:r>
      <w:r>
        <w:rPr>
          <w:rFonts w:eastAsiaTheme="minorEastAsia" w:cstheme="minorBidi"/>
          <w:smallCaps w:val="0"/>
          <w:noProof/>
          <w:kern w:val="2"/>
          <w:sz w:val="22"/>
          <w:szCs w:val="22"/>
          <w:lang w:eastAsia="fr-CH"/>
          <w14:ligatures w14:val="standardContextual"/>
        </w:rPr>
        <w:tab/>
      </w:r>
      <w:r w:rsidRPr="00003D8F">
        <w:rPr>
          <w:noProof/>
          <w:highlight w:val="yellow"/>
        </w:rPr>
        <w:t>Lire fichier avec AJAX</w:t>
      </w:r>
      <w:r>
        <w:rPr>
          <w:noProof/>
        </w:rPr>
        <w:tab/>
      </w:r>
      <w:r>
        <w:rPr>
          <w:noProof/>
        </w:rPr>
        <w:fldChar w:fldCharType="begin"/>
      </w:r>
      <w:r>
        <w:rPr>
          <w:noProof/>
        </w:rPr>
        <w:instrText xml:space="preserve"> PAGEREF _Toc137743253 \h </w:instrText>
      </w:r>
      <w:r>
        <w:rPr>
          <w:noProof/>
        </w:rPr>
        <w:fldChar w:fldCharType="separate"/>
      </w:r>
      <w:r w:rsidR="00065FB6">
        <w:rPr>
          <w:b/>
          <w:bCs/>
          <w:noProof/>
          <w:lang w:val="fr-FR"/>
        </w:rPr>
        <w:t>Erreur ! Signet non défini.</w:t>
      </w:r>
      <w:r>
        <w:rPr>
          <w:noProof/>
        </w:rPr>
        <w:fldChar w:fldCharType="end"/>
      </w:r>
    </w:p>
    <w:p w14:paraId="4233E0F8" w14:textId="143E71AA"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sidRPr="00003D8F">
        <w:rPr>
          <w:noProof/>
          <w:highlight w:val="yellow"/>
        </w:rPr>
        <w:t>4.6.</w:t>
      </w:r>
      <w:r>
        <w:rPr>
          <w:rFonts w:eastAsiaTheme="minorEastAsia" w:cstheme="minorBidi"/>
          <w:smallCaps w:val="0"/>
          <w:noProof/>
          <w:kern w:val="2"/>
          <w:sz w:val="22"/>
          <w:szCs w:val="22"/>
          <w:lang w:eastAsia="fr-CH"/>
          <w14:ligatures w14:val="standardContextual"/>
        </w:rPr>
        <w:tab/>
      </w:r>
      <w:r w:rsidRPr="00003D8F">
        <w:rPr>
          <w:noProof/>
          <w:highlight w:val="yellow"/>
        </w:rPr>
        <w:t>$.getJson</w:t>
      </w:r>
      <w:r>
        <w:rPr>
          <w:noProof/>
        </w:rPr>
        <w:tab/>
      </w:r>
      <w:r>
        <w:rPr>
          <w:noProof/>
        </w:rPr>
        <w:fldChar w:fldCharType="begin"/>
      </w:r>
      <w:r>
        <w:rPr>
          <w:noProof/>
        </w:rPr>
        <w:instrText xml:space="preserve"> PAGEREF _Toc137743254 \h </w:instrText>
      </w:r>
      <w:r>
        <w:rPr>
          <w:noProof/>
        </w:rPr>
        <w:fldChar w:fldCharType="separate"/>
      </w:r>
      <w:r w:rsidR="00065FB6">
        <w:rPr>
          <w:b/>
          <w:bCs/>
          <w:noProof/>
          <w:lang w:val="fr-FR"/>
        </w:rPr>
        <w:t>Erreur ! Signet non défini.</w:t>
      </w:r>
      <w:r>
        <w:rPr>
          <w:noProof/>
        </w:rPr>
        <w:fldChar w:fldCharType="end"/>
      </w:r>
    </w:p>
    <w:p w14:paraId="5B4A64D5" w14:textId="73ADB815"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sidRPr="00003D8F">
        <w:rPr>
          <w:noProof/>
          <w:highlight w:val="yellow"/>
        </w:rPr>
        <w:t>4.7.</w:t>
      </w:r>
      <w:r>
        <w:rPr>
          <w:rFonts w:eastAsiaTheme="minorEastAsia" w:cstheme="minorBidi"/>
          <w:smallCaps w:val="0"/>
          <w:noProof/>
          <w:kern w:val="2"/>
          <w:sz w:val="22"/>
          <w:szCs w:val="22"/>
          <w:lang w:eastAsia="fr-CH"/>
          <w14:ligatures w14:val="standardContextual"/>
        </w:rPr>
        <w:tab/>
      </w:r>
      <w:r w:rsidRPr="00003D8F">
        <w:rPr>
          <w:noProof/>
          <w:highlight w:val="yellow"/>
        </w:rPr>
        <w:t>Imbriquer des fichier HTML</w:t>
      </w:r>
      <w:r>
        <w:rPr>
          <w:noProof/>
        </w:rPr>
        <w:tab/>
      </w:r>
      <w:r>
        <w:rPr>
          <w:noProof/>
        </w:rPr>
        <w:fldChar w:fldCharType="begin"/>
      </w:r>
      <w:r>
        <w:rPr>
          <w:noProof/>
        </w:rPr>
        <w:instrText xml:space="preserve"> PAGEREF _Toc137743255 \h </w:instrText>
      </w:r>
      <w:r>
        <w:rPr>
          <w:noProof/>
        </w:rPr>
      </w:r>
      <w:r>
        <w:rPr>
          <w:noProof/>
        </w:rPr>
        <w:fldChar w:fldCharType="separate"/>
      </w:r>
      <w:r w:rsidR="00065FB6">
        <w:rPr>
          <w:noProof/>
        </w:rPr>
        <w:t>11</w:t>
      </w:r>
      <w:r>
        <w:rPr>
          <w:noProof/>
        </w:rPr>
        <w:fldChar w:fldCharType="end"/>
      </w:r>
    </w:p>
    <w:p w14:paraId="500B17F2" w14:textId="2F8C7FBC"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sidRPr="00003D8F">
        <w:rPr>
          <w:noProof/>
          <w:highlight w:val="yellow"/>
        </w:rPr>
        <w:t>4.8.</w:t>
      </w:r>
      <w:r>
        <w:rPr>
          <w:rFonts w:eastAsiaTheme="minorEastAsia" w:cstheme="minorBidi"/>
          <w:smallCaps w:val="0"/>
          <w:noProof/>
          <w:kern w:val="2"/>
          <w:sz w:val="22"/>
          <w:szCs w:val="22"/>
          <w:lang w:eastAsia="fr-CH"/>
          <w14:ligatures w14:val="standardContextual"/>
        </w:rPr>
        <w:tab/>
      </w:r>
      <w:r w:rsidRPr="00003D8F">
        <w:rPr>
          <w:noProof/>
          <w:highlight w:val="yellow"/>
        </w:rPr>
        <w:t>Integration de Jquery</w:t>
      </w:r>
      <w:r>
        <w:rPr>
          <w:noProof/>
        </w:rPr>
        <w:tab/>
      </w:r>
      <w:r>
        <w:rPr>
          <w:noProof/>
        </w:rPr>
        <w:fldChar w:fldCharType="begin"/>
      </w:r>
      <w:r>
        <w:rPr>
          <w:noProof/>
        </w:rPr>
        <w:instrText xml:space="preserve"> PAGEREF _Toc137743256 \h </w:instrText>
      </w:r>
      <w:r>
        <w:rPr>
          <w:noProof/>
        </w:rPr>
      </w:r>
      <w:r>
        <w:rPr>
          <w:noProof/>
        </w:rPr>
        <w:fldChar w:fldCharType="separate"/>
      </w:r>
      <w:r w:rsidR="00065FB6">
        <w:rPr>
          <w:noProof/>
        </w:rPr>
        <w:t>11</w:t>
      </w:r>
      <w:r>
        <w:rPr>
          <w:noProof/>
        </w:rPr>
        <w:fldChar w:fldCharType="end"/>
      </w:r>
    </w:p>
    <w:p w14:paraId="54A26D37" w14:textId="5CB6FA80"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sidRPr="00003D8F">
        <w:rPr>
          <w:noProof/>
          <w:highlight w:val="yellow"/>
        </w:rPr>
        <w:t>4.9.</w:t>
      </w:r>
      <w:r>
        <w:rPr>
          <w:rFonts w:eastAsiaTheme="minorEastAsia" w:cstheme="minorBidi"/>
          <w:smallCaps w:val="0"/>
          <w:noProof/>
          <w:kern w:val="2"/>
          <w:sz w:val="22"/>
          <w:szCs w:val="22"/>
          <w:lang w:eastAsia="fr-CH"/>
          <w14:ligatures w14:val="standardContextual"/>
        </w:rPr>
        <w:tab/>
      </w:r>
      <w:r w:rsidRPr="00003D8F">
        <w:rPr>
          <w:noProof/>
          <w:highlight w:val="yellow"/>
        </w:rPr>
        <w:t>Exemples</w:t>
      </w:r>
      <w:r>
        <w:rPr>
          <w:noProof/>
        </w:rPr>
        <w:tab/>
      </w:r>
      <w:r>
        <w:rPr>
          <w:noProof/>
        </w:rPr>
        <w:fldChar w:fldCharType="begin"/>
      </w:r>
      <w:r>
        <w:rPr>
          <w:noProof/>
        </w:rPr>
        <w:instrText xml:space="preserve"> PAGEREF _Toc137743257 \h </w:instrText>
      </w:r>
      <w:r>
        <w:rPr>
          <w:noProof/>
        </w:rPr>
      </w:r>
      <w:r>
        <w:rPr>
          <w:noProof/>
        </w:rPr>
        <w:fldChar w:fldCharType="separate"/>
      </w:r>
      <w:r w:rsidR="00065FB6">
        <w:rPr>
          <w:noProof/>
        </w:rPr>
        <w:t>11</w:t>
      </w:r>
      <w:r>
        <w:rPr>
          <w:noProof/>
        </w:rPr>
        <w:fldChar w:fldCharType="end"/>
      </w:r>
    </w:p>
    <w:p w14:paraId="7644A9B3" w14:textId="23DD7718"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4.9.1.</w:t>
      </w:r>
      <w:r>
        <w:rPr>
          <w:rFonts w:eastAsiaTheme="minorEastAsia" w:cstheme="minorBidi"/>
          <w:i w:val="0"/>
          <w:iCs w:val="0"/>
          <w:noProof/>
          <w:kern w:val="2"/>
          <w:sz w:val="22"/>
          <w:szCs w:val="22"/>
          <w:lang w:eastAsia="fr-CH"/>
          <w14:ligatures w14:val="standardContextual"/>
        </w:rPr>
        <w:tab/>
      </w:r>
      <w:r>
        <w:rPr>
          <w:noProof/>
        </w:rPr>
        <w:t>Modifier le CSS</w:t>
      </w:r>
      <w:r>
        <w:rPr>
          <w:noProof/>
        </w:rPr>
        <w:tab/>
      </w:r>
      <w:r>
        <w:rPr>
          <w:noProof/>
        </w:rPr>
        <w:fldChar w:fldCharType="begin"/>
      </w:r>
      <w:r>
        <w:rPr>
          <w:noProof/>
        </w:rPr>
        <w:instrText xml:space="preserve"> PAGEREF _Toc137743258 \h </w:instrText>
      </w:r>
      <w:r>
        <w:rPr>
          <w:noProof/>
        </w:rPr>
      </w:r>
      <w:r>
        <w:rPr>
          <w:noProof/>
        </w:rPr>
        <w:fldChar w:fldCharType="separate"/>
      </w:r>
      <w:r w:rsidR="00065FB6">
        <w:rPr>
          <w:noProof/>
        </w:rPr>
        <w:t>11</w:t>
      </w:r>
      <w:r>
        <w:rPr>
          <w:noProof/>
        </w:rPr>
        <w:fldChar w:fldCharType="end"/>
      </w:r>
    </w:p>
    <w:p w14:paraId="432F263F" w14:textId="4DE89C21"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4.9.2.</w:t>
      </w:r>
      <w:r>
        <w:rPr>
          <w:rFonts w:eastAsiaTheme="minorEastAsia" w:cstheme="minorBidi"/>
          <w:i w:val="0"/>
          <w:iCs w:val="0"/>
          <w:noProof/>
          <w:kern w:val="2"/>
          <w:sz w:val="22"/>
          <w:szCs w:val="22"/>
          <w:lang w:eastAsia="fr-CH"/>
          <w14:ligatures w14:val="standardContextual"/>
        </w:rPr>
        <w:tab/>
      </w:r>
      <w:r>
        <w:rPr>
          <w:noProof/>
        </w:rPr>
        <w:t>Ajouter des éléments</w:t>
      </w:r>
      <w:r>
        <w:rPr>
          <w:noProof/>
        </w:rPr>
        <w:tab/>
      </w:r>
      <w:r>
        <w:rPr>
          <w:noProof/>
        </w:rPr>
        <w:fldChar w:fldCharType="begin"/>
      </w:r>
      <w:r>
        <w:rPr>
          <w:noProof/>
        </w:rPr>
        <w:instrText xml:space="preserve"> PAGEREF _Toc137743259 \h </w:instrText>
      </w:r>
      <w:r>
        <w:rPr>
          <w:noProof/>
        </w:rPr>
      </w:r>
      <w:r>
        <w:rPr>
          <w:noProof/>
        </w:rPr>
        <w:fldChar w:fldCharType="separate"/>
      </w:r>
      <w:r w:rsidR="00065FB6">
        <w:rPr>
          <w:noProof/>
        </w:rPr>
        <w:t>11</w:t>
      </w:r>
      <w:r>
        <w:rPr>
          <w:noProof/>
        </w:rPr>
        <w:fldChar w:fldCharType="end"/>
      </w:r>
    </w:p>
    <w:p w14:paraId="02DB2039" w14:textId="5FEFE48D"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4.9.3.</w:t>
      </w:r>
      <w:r>
        <w:rPr>
          <w:rFonts w:eastAsiaTheme="minorEastAsia" w:cstheme="minorBidi"/>
          <w:i w:val="0"/>
          <w:iCs w:val="0"/>
          <w:noProof/>
          <w:kern w:val="2"/>
          <w:sz w:val="22"/>
          <w:szCs w:val="22"/>
          <w:lang w:eastAsia="fr-CH"/>
          <w14:ligatures w14:val="standardContextual"/>
        </w:rPr>
        <w:tab/>
      </w:r>
      <w:r>
        <w:rPr>
          <w:noProof/>
        </w:rPr>
        <w:t>Supprimer des éléments</w:t>
      </w:r>
      <w:r>
        <w:rPr>
          <w:noProof/>
        </w:rPr>
        <w:tab/>
      </w:r>
      <w:r>
        <w:rPr>
          <w:noProof/>
        </w:rPr>
        <w:fldChar w:fldCharType="begin"/>
      </w:r>
      <w:r>
        <w:rPr>
          <w:noProof/>
        </w:rPr>
        <w:instrText xml:space="preserve"> PAGEREF _Toc137743260 \h </w:instrText>
      </w:r>
      <w:r>
        <w:rPr>
          <w:noProof/>
        </w:rPr>
      </w:r>
      <w:r>
        <w:rPr>
          <w:noProof/>
        </w:rPr>
        <w:fldChar w:fldCharType="separate"/>
      </w:r>
      <w:r w:rsidR="00065FB6">
        <w:rPr>
          <w:noProof/>
        </w:rPr>
        <w:t>11</w:t>
      </w:r>
      <w:r>
        <w:rPr>
          <w:noProof/>
        </w:rPr>
        <w:fldChar w:fldCharType="end"/>
      </w:r>
    </w:p>
    <w:p w14:paraId="2B6FDC50" w14:textId="0E291589"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4.9.4.</w:t>
      </w:r>
      <w:r>
        <w:rPr>
          <w:rFonts w:eastAsiaTheme="minorEastAsia" w:cstheme="minorBidi"/>
          <w:i w:val="0"/>
          <w:iCs w:val="0"/>
          <w:noProof/>
          <w:kern w:val="2"/>
          <w:sz w:val="22"/>
          <w:szCs w:val="22"/>
          <w:lang w:eastAsia="fr-CH"/>
          <w14:ligatures w14:val="standardContextual"/>
        </w:rPr>
        <w:tab/>
      </w:r>
      <w:r>
        <w:rPr>
          <w:noProof/>
        </w:rPr>
        <w:t>Gérer des événements</w:t>
      </w:r>
      <w:r>
        <w:rPr>
          <w:noProof/>
        </w:rPr>
        <w:tab/>
      </w:r>
      <w:r>
        <w:rPr>
          <w:noProof/>
        </w:rPr>
        <w:fldChar w:fldCharType="begin"/>
      </w:r>
      <w:r>
        <w:rPr>
          <w:noProof/>
        </w:rPr>
        <w:instrText xml:space="preserve"> PAGEREF _Toc137743261 \h </w:instrText>
      </w:r>
      <w:r>
        <w:rPr>
          <w:noProof/>
        </w:rPr>
      </w:r>
      <w:r>
        <w:rPr>
          <w:noProof/>
        </w:rPr>
        <w:fldChar w:fldCharType="separate"/>
      </w:r>
      <w:r w:rsidR="00065FB6">
        <w:rPr>
          <w:noProof/>
        </w:rPr>
        <w:t>11</w:t>
      </w:r>
      <w:r>
        <w:rPr>
          <w:noProof/>
        </w:rPr>
        <w:fldChar w:fldCharType="end"/>
      </w:r>
    </w:p>
    <w:p w14:paraId="7D63A5FA" w14:textId="060B87C4"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lastRenderedPageBreak/>
        <w:t>4.9.5.</w:t>
      </w:r>
      <w:r>
        <w:rPr>
          <w:rFonts w:eastAsiaTheme="minorEastAsia" w:cstheme="minorBidi"/>
          <w:i w:val="0"/>
          <w:iCs w:val="0"/>
          <w:noProof/>
          <w:kern w:val="2"/>
          <w:sz w:val="22"/>
          <w:szCs w:val="22"/>
          <w:lang w:eastAsia="fr-CH"/>
          <w14:ligatures w14:val="standardContextual"/>
        </w:rPr>
        <w:tab/>
      </w:r>
      <w:r>
        <w:rPr>
          <w:noProof/>
        </w:rPr>
        <w:t>Cacher/afficher des éléments</w:t>
      </w:r>
      <w:r>
        <w:rPr>
          <w:noProof/>
        </w:rPr>
        <w:tab/>
      </w:r>
      <w:r>
        <w:rPr>
          <w:noProof/>
        </w:rPr>
        <w:fldChar w:fldCharType="begin"/>
      </w:r>
      <w:r>
        <w:rPr>
          <w:noProof/>
        </w:rPr>
        <w:instrText xml:space="preserve"> PAGEREF _Toc137743262 \h </w:instrText>
      </w:r>
      <w:r>
        <w:rPr>
          <w:noProof/>
        </w:rPr>
      </w:r>
      <w:r>
        <w:rPr>
          <w:noProof/>
        </w:rPr>
        <w:fldChar w:fldCharType="separate"/>
      </w:r>
      <w:r w:rsidR="00065FB6">
        <w:rPr>
          <w:noProof/>
        </w:rPr>
        <w:t>12</w:t>
      </w:r>
      <w:r>
        <w:rPr>
          <w:noProof/>
        </w:rPr>
        <w:fldChar w:fldCharType="end"/>
      </w:r>
    </w:p>
    <w:p w14:paraId="72E37283" w14:textId="3174BDA9" w:rsidR="00F52AA5" w:rsidRPr="00F52AA5" w:rsidRDefault="00F52AA5">
      <w:pPr>
        <w:pStyle w:val="TM1"/>
        <w:rPr>
          <w:rFonts w:eastAsiaTheme="minorEastAsia" w:cstheme="minorBidi"/>
          <w:b w:val="0"/>
          <w:bCs w:val="0"/>
          <w:caps w:val="0"/>
          <w:noProof/>
          <w:kern w:val="2"/>
          <w:sz w:val="22"/>
          <w:szCs w:val="22"/>
          <w:lang w:val="en-GB" w:eastAsia="fr-CH"/>
          <w14:ligatures w14:val="standardContextual"/>
        </w:rPr>
      </w:pPr>
      <w:r w:rsidRPr="00F52AA5">
        <w:rPr>
          <w:noProof/>
          <w:highlight w:val="yellow"/>
          <w:lang w:val="en-GB"/>
        </w:rPr>
        <w:t>5.</w:t>
      </w:r>
      <w:r w:rsidRPr="00F52AA5">
        <w:rPr>
          <w:rFonts w:eastAsiaTheme="minorEastAsia" w:cstheme="minorBidi"/>
          <w:b w:val="0"/>
          <w:bCs w:val="0"/>
          <w:caps w:val="0"/>
          <w:noProof/>
          <w:kern w:val="2"/>
          <w:sz w:val="22"/>
          <w:szCs w:val="22"/>
          <w:lang w:val="en-GB" w:eastAsia="fr-CH"/>
          <w14:ligatures w14:val="standardContextual"/>
        </w:rPr>
        <w:tab/>
      </w:r>
      <w:r w:rsidRPr="00F52AA5">
        <w:rPr>
          <w:noProof/>
          <w:highlight w:val="yellow"/>
          <w:lang w:val="en-GB"/>
        </w:rPr>
        <w:t>WebServices (API)</w:t>
      </w:r>
      <w:r w:rsidRPr="00F52AA5">
        <w:rPr>
          <w:noProof/>
          <w:lang w:val="en-GB"/>
        </w:rPr>
        <w:tab/>
      </w:r>
      <w:r>
        <w:rPr>
          <w:noProof/>
        </w:rPr>
        <w:fldChar w:fldCharType="begin"/>
      </w:r>
      <w:r w:rsidRPr="00F52AA5">
        <w:rPr>
          <w:noProof/>
          <w:lang w:val="en-GB"/>
        </w:rPr>
        <w:instrText xml:space="preserve"> PAGEREF _Toc137743263 \h </w:instrText>
      </w:r>
      <w:r>
        <w:rPr>
          <w:noProof/>
        </w:rPr>
      </w:r>
      <w:r>
        <w:rPr>
          <w:noProof/>
        </w:rPr>
        <w:fldChar w:fldCharType="separate"/>
      </w:r>
      <w:r w:rsidR="00065FB6">
        <w:rPr>
          <w:noProof/>
          <w:lang w:val="en-GB"/>
        </w:rPr>
        <w:t>13</w:t>
      </w:r>
      <w:r>
        <w:rPr>
          <w:noProof/>
        </w:rPr>
        <w:fldChar w:fldCharType="end"/>
      </w:r>
    </w:p>
    <w:p w14:paraId="1AACEDD3" w14:textId="2A5D8743" w:rsidR="00F52AA5" w:rsidRPr="00F52AA5" w:rsidRDefault="00F52AA5">
      <w:pPr>
        <w:pStyle w:val="TM2"/>
        <w:tabs>
          <w:tab w:val="left" w:pos="880"/>
          <w:tab w:val="right" w:leader="dot" w:pos="9062"/>
        </w:tabs>
        <w:rPr>
          <w:rFonts w:eastAsiaTheme="minorEastAsia" w:cstheme="minorBidi"/>
          <w:smallCaps w:val="0"/>
          <w:noProof/>
          <w:kern w:val="2"/>
          <w:sz w:val="22"/>
          <w:szCs w:val="22"/>
          <w:lang w:val="en-GB" w:eastAsia="fr-CH"/>
          <w14:ligatures w14:val="standardContextual"/>
        </w:rPr>
      </w:pPr>
      <w:r w:rsidRPr="00F52AA5">
        <w:rPr>
          <w:noProof/>
          <w:highlight w:val="yellow"/>
          <w:lang w:val="en-GB"/>
        </w:rPr>
        <w:t>5.1.</w:t>
      </w:r>
      <w:r w:rsidRPr="00F52AA5">
        <w:rPr>
          <w:rFonts w:eastAsiaTheme="minorEastAsia" w:cstheme="minorBidi"/>
          <w:smallCaps w:val="0"/>
          <w:noProof/>
          <w:kern w:val="2"/>
          <w:sz w:val="22"/>
          <w:szCs w:val="22"/>
          <w:lang w:val="en-GB" w:eastAsia="fr-CH"/>
          <w14:ligatures w14:val="standardContextual"/>
        </w:rPr>
        <w:tab/>
      </w:r>
      <w:r w:rsidRPr="00F52AA5">
        <w:rPr>
          <w:noProof/>
          <w:highlight w:val="yellow"/>
          <w:lang w:val="en-GB"/>
        </w:rPr>
        <w:t>Postman</w:t>
      </w:r>
      <w:r w:rsidRPr="00F52AA5">
        <w:rPr>
          <w:noProof/>
          <w:lang w:val="en-GB"/>
        </w:rPr>
        <w:tab/>
      </w:r>
      <w:r>
        <w:rPr>
          <w:noProof/>
        </w:rPr>
        <w:fldChar w:fldCharType="begin"/>
      </w:r>
      <w:r w:rsidRPr="00F52AA5">
        <w:rPr>
          <w:noProof/>
          <w:lang w:val="en-GB"/>
        </w:rPr>
        <w:instrText xml:space="preserve"> PAGEREF _Toc137743264 \h </w:instrText>
      </w:r>
      <w:r>
        <w:rPr>
          <w:noProof/>
        </w:rPr>
      </w:r>
      <w:r>
        <w:rPr>
          <w:noProof/>
        </w:rPr>
        <w:fldChar w:fldCharType="separate"/>
      </w:r>
      <w:r w:rsidR="00065FB6">
        <w:rPr>
          <w:noProof/>
          <w:lang w:val="en-GB"/>
        </w:rPr>
        <w:t>13</w:t>
      </w:r>
      <w:r>
        <w:rPr>
          <w:noProof/>
        </w:rPr>
        <w:fldChar w:fldCharType="end"/>
      </w:r>
    </w:p>
    <w:p w14:paraId="772C7038" w14:textId="605F5481" w:rsidR="00F52AA5" w:rsidRPr="00F52AA5" w:rsidRDefault="00F52AA5">
      <w:pPr>
        <w:pStyle w:val="TM2"/>
        <w:tabs>
          <w:tab w:val="left" w:pos="880"/>
          <w:tab w:val="right" w:leader="dot" w:pos="9062"/>
        </w:tabs>
        <w:rPr>
          <w:rFonts w:eastAsiaTheme="minorEastAsia" w:cstheme="minorBidi"/>
          <w:smallCaps w:val="0"/>
          <w:noProof/>
          <w:kern w:val="2"/>
          <w:sz w:val="22"/>
          <w:szCs w:val="22"/>
          <w:lang w:val="en-GB" w:eastAsia="fr-CH"/>
          <w14:ligatures w14:val="standardContextual"/>
        </w:rPr>
      </w:pPr>
      <w:r w:rsidRPr="00F52AA5">
        <w:rPr>
          <w:noProof/>
          <w:highlight w:val="yellow"/>
          <w:lang w:val="en-GB"/>
        </w:rPr>
        <w:t>5.2.</w:t>
      </w:r>
      <w:r w:rsidRPr="00F52AA5">
        <w:rPr>
          <w:rFonts w:eastAsiaTheme="minorEastAsia" w:cstheme="minorBidi"/>
          <w:smallCaps w:val="0"/>
          <w:noProof/>
          <w:kern w:val="2"/>
          <w:sz w:val="22"/>
          <w:szCs w:val="22"/>
          <w:lang w:val="en-GB" w:eastAsia="fr-CH"/>
          <w14:ligatures w14:val="standardContextual"/>
        </w:rPr>
        <w:tab/>
      </w:r>
      <w:r w:rsidRPr="00F52AA5">
        <w:rPr>
          <w:noProof/>
          <w:highlight w:val="yellow"/>
          <w:lang w:val="en-GB"/>
        </w:rPr>
        <w:t>SOAP</w:t>
      </w:r>
      <w:r w:rsidRPr="00F52AA5">
        <w:rPr>
          <w:noProof/>
          <w:lang w:val="en-GB"/>
        </w:rPr>
        <w:tab/>
      </w:r>
      <w:r>
        <w:rPr>
          <w:noProof/>
        </w:rPr>
        <w:fldChar w:fldCharType="begin"/>
      </w:r>
      <w:r w:rsidRPr="00F52AA5">
        <w:rPr>
          <w:noProof/>
          <w:lang w:val="en-GB"/>
        </w:rPr>
        <w:instrText xml:space="preserve"> PAGEREF _Toc137743265 \h </w:instrText>
      </w:r>
      <w:r>
        <w:rPr>
          <w:noProof/>
        </w:rPr>
      </w:r>
      <w:r>
        <w:rPr>
          <w:noProof/>
        </w:rPr>
        <w:fldChar w:fldCharType="separate"/>
      </w:r>
      <w:r w:rsidR="00065FB6">
        <w:rPr>
          <w:noProof/>
          <w:lang w:val="en-GB"/>
        </w:rPr>
        <w:t>13</w:t>
      </w:r>
      <w:r>
        <w:rPr>
          <w:noProof/>
        </w:rPr>
        <w:fldChar w:fldCharType="end"/>
      </w:r>
    </w:p>
    <w:p w14:paraId="7EDA19DD" w14:textId="75D6E60F" w:rsidR="00F52AA5" w:rsidRPr="00F52AA5" w:rsidRDefault="00F52AA5">
      <w:pPr>
        <w:pStyle w:val="TM2"/>
        <w:tabs>
          <w:tab w:val="left" w:pos="880"/>
          <w:tab w:val="right" w:leader="dot" w:pos="9062"/>
        </w:tabs>
        <w:rPr>
          <w:rFonts w:eastAsiaTheme="minorEastAsia" w:cstheme="minorBidi"/>
          <w:smallCaps w:val="0"/>
          <w:noProof/>
          <w:kern w:val="2"/>
          <w:sz w:val="22"/>
          <w:szCs w:val="22"/>
          <w:lang w:val="en-GB" w:eastAsia="fr-CH"/>
          <w14:ligatures w14:val="standardContextual"/>
        </w:rPr>
      </w:pPr>
      <w:r w:rsidRPr="00F52AA5">
        <w:rPr>
          <w:noProof/>
          <w:lang w:val="en-GB"/>
        </w:rPr>
        <w:t>5.3.</w:t>
      </w:r>
      <w:r w:rsidRPr="00F52AA5">
        <w:rPr>
          <w:rFonts w:eastAsiaTheme="minorEastAsia" w:cstheme="minorBidi"/>
          <w:smallCaps w:val="0"/>
          <w:noProof/>
          <w:kern w:val="2"/>
          <w:sz w:val="22"/>
          <w:szCs w:val="22"/>
          <w:lang w:val="en-GB" w:eastAsia="fr-CH"/>
          <w14:ligatures w14:val="standardContextual"/>
        </w:rPr>
        <w:tab/>
      </w:r>
      <w:r w:rsidRPr="00F52AA5">
        <w:rPr>
          <w:noProof/>
          <w:lang w:val="en-GB"/>
        </w:rPr>
        <w:t>REST</w:t>
      </w:r>
      <w:r w:rsidRPr="00F52AA5">
        <w:rPr>
          <w:noProof/>
          <w:lang w:val="en-GB"/>
        </w:rPr>
        <w:tab/>
      </w:r>
      <w:r>
        <w:rPr>
          <w:noProof/>
        </w:rPr>
        <w:fldChar w:fldCharType="begin"/>
      </w:r>
      <w:r w:rsidRPr="00F52AA5">
        <w:rPr>
          <w:noProof/>
          <w:lang w:val="en-GB"/>
        </w:rPr>
        <w:instrText xml:space="preserve"> PAGEREF _Toc137743266 \h </w:instrText>
      </w:r>
      <w:r>
        <w:rPr>
          <w:noProof/>
        </w:rPr>
      </w:r>
      <w:r>
        <w:rPr>
          <w:noProof/>
        </w:rPr>
        <w:fldChar w:fldCharType="separate"/>
      </w:r>
      <w:r w:rsidR="00065FB6">
        <w:rPr>
          <w:noProof/>
          <w:lang w:val="en-GB"/>
        </w:rPr>
        <w:t>13</w:t>
      </w:r>
      <w:r>
        <w:rPr>
          <w:noProof/>
        </w:rPr>
        <w:fldChar w:fldCharType="end"/>
      </w:r>
    </w:p>
    <w:p w14:paraId="101F2781" w14:textId="77DAB0B5" w:rsidR="00F52AA5" w:rsidRPr="00F52AA5" w:rsidRDefault="00F52AA5">
      <w:pPr>
        <w:pStyle w:val="TM3"/>
        <w:tabs>
          <w:tab w:val="left" w:pos="1320"/>
          <w:tab w:val="right" w:leader="dot" w:pos="9062"/>
        </w:tabs>
        <w:rPr>
          <w:rFonts w:eastAsiaTheme="minorEastAsia" w:cstheme="minorBidi"/>
          <w:i w:val="0"/>
          <w:iCs w:val="0"/>
          <w:noProof/>
          <w:kern w:val="2"/>
          <w:sz w:val="22"/>
          <w:szCs w:val="22"/>
          <w:lang w:val="en-GB" w:eastAsia="fr-CH"/>
          <w14:ligatures w14:val="standardContextual"/>
        </w:rPr>
      </w:pPr>
      <w:r w:rsidRPr="00F52AA5">
        <w:rPr>
          <w:noProof/>
          <w:lang w:val="en-GB"/>
        </w:rPr>
        <w:t>5.3.1.</w:t>
      </w:r>
      <w:r w:rsidRPr="00F52AA5">
        <w:rPr>
          <w:rFonts w:eastAsiaTheme="minorEastAsia" w:cstheme="minorBidi"/>
          <w:i w:val="0"/>
          <w:iCs w:val="0"/>
          <w:noProof/>
          <w:kern w:val="2"/>
          <w:sz w:val="22"/>
          <w:szCs w:val="22"/>
          <w:lang w:val="en-GB" w:eastAsia="fr-CH"/>
          <w14:ligatures w14:val="standardContextual"/>
        </w:rPr>
        <w:tab/>
      </w:r>
      <w:r w:rsidRPr="00F52AA5">
        <w:rPr>
          <w:noProof/>
          <w:lang w:val="en-GB"/>
        </w:rPr>
        <w:t>GET</w:t>
      </w:r>
      <w:r w:rsidRPr="00F52AA5">
        <w:rPr>
          <w:noProof/>
          <w:lang w:val="en-GB"/>
        </w:rPr>
        <w:tab/>
      </w:r>
      <w:r>
        <w:rPr>
          <w:noProof/>
        </w:rPr>
        <w:fldChar w:fldCharType="begin"/>
      </w:r>
      <w:r w:rsidRPr="00F52AA5">
        <w:rPr>
          <w:noProof/>
          <w:lang w:val="en-GB"/>
        </w:rPr>
        <w:instrText xml:space="preserve"> PAGEREF _Toc137743267 \h </w:instrText>
      </w:r>
      <w:r>
        <w:rPr>
          <w:noProof/>
        </w:rPr>
      </w:r>
      <w:r>
        <w:rPr>
          <w:noProof/>
        </w:rPr>
        <w:fldChar w:fldCharType="separate"/>
      </w:r>
      <w:r w:rsidR="00065FB6">
        <w:rPr>
          <w:noProof/>
          <w:lang w:val="en-GB"/>
        </w:rPr>
        <w:t>13</w:t>
      </w:r>
      <w:r>
        <w:rPr>
          <w:noProof/>
        </w:rPr>
        <w:fldChar w:fldCharType="end"/>
      </w:r>
    </w:p>
    <w:p w14:paraId="163B28DA" w14:textId="4CF750AF" w:rsidR="00F52AA5" w:rsidRPr="00F52AA5" w:rsidRDefault="00F52AA5">
      <w:pPr>
        <w:pStyle w:val="TM3"/>
        <w:tabs>
          <w:tab w:val="left" w:pos="1320"/>
          <w:tab w:val="right" w:leader="dot" w:pos="9062"/>
        </w:tabs>
        <w:rPr>
          <w:rFonts w:eastAsiaTheme="minorEastAsia" w:cstheme="minorBidi"/>
          <w:i w:val="0"/>
          <w:iCs w:val="0"/>
          <w:noProof/>
          <w:kern w:val="2"/>
          <w:sz w:val="22"/>
          <w:szCs w:val="22"/>
          <w:lang w:val="en-GB" w:eastAsia="fr-CH"/>
          <w14:ligatures w14:val="standardContextual"/>
        </w:rPr>
      </w:pPr>
      <w:r w:rsidRPr="00F52AA5">
        <w:rPr>
          <w:noProof/>
          <w:lang w:val="en-GB"/>
        </w:rPr>
        <w:t>5.3.2.</w:t>
      </w:r>
      <w:r w:rsidRPr="00F52AA5">
        <w:rPr>
          <w:rFonts w:eastAsiaTheme="minorEastAsia" w:cstheme="minorBidi"/>
          <w:i w:val="0"/>
          <w:iCs w:val="0"/>
          <w:noProof/>
          <w:kern w:val="2"/>
          <w:sz w:val="22"/>
          <w:szCs w:val="22"/>
          <w:lang w:val="en-GB" w:eastAsia="fr-CH"/>
          <w14:ligatures w14:val="standardContextual"/>
        </w:rPr>
        <w:tab/>
      </w:r>
      <w:r w:rsidRPr="00F52AA5">
        <w:rPr>
          <w:noProof/>
          <w:lang w:val="en-GB"/>
        </w:rPr>
        <w:t>POST</w:t>
      </w:r>
      <w:r w:rsidRPr="00F52AA5">
        <w:rPr>
          <w:noProof/>
          <w:lang w:val="en-GB"/>
        </w:rPr>
        <w:tab/>
      </w:r>
      <w:r>
        <w:rPr>
          <w:noProof/>
        </w:rPr>
        <w:fldChar w:fldCharType="begin"/>
      </w:r>
      <w:r w:rsidRPr="00F52AA5">
        <w:rPr>
          <w:noProof/>
          <w:lang w:val="en-GB"/>
        </w:rPr>
        <w:instrText xml:space="preserve"> PAGEREF _Toc137743268 \h </w:instrText>
      </w:r>
      <w:r>
        <w:rPr>
          <w:noProof/>
        </w:rPr>
      </w:r>
      <w:r>
        <w:rPr>
          <w:noProof/>
        </w:rPr>
        <w:fldChar w:fldCharType="separate"/>
      </w:r>
      <w:r w:rsidR="00065FB6">
        <w:rPr>
          <w:noProof/>
          <w:lang w:val="en-GB"/>
        </w:rPr>
        <w:t>13</w:t>
      </w:r>
      <w:r>
        <w:rPr>
          <w:noProof/>
        </w:rPr>
        <w:fldChar w:fldCharType="end"/>
      </w:r>
    </w:p>
    <w:p w14:paraId="769AF461" w14:textId="788C949E" w:rsidR="00F52AA5" w:rsidRPr="00F52AA5" w:rsidRDefault="00F52AA5">
      <w:pPr>
        <w:pStyle w:val="TM3"/>
        <w:tabs>
          <w:tab w:val="left" w:pos="1320"/>
          <w:tab w:val="right" w:leader="dot" w:pos="9062"/>
        </w:tabs>
        <w:rPr>
          <w:rFonts w:eastAsiaTheme="minorEastAsia" w:cstheme="minorBidi"/>
          <w:i w:val="0"/>
          <w:iCs w:val="0"/>
          <w:noProof/>
          <w:kern w:val="2"/>
          <w:sz w:val="22"/>
          <w:szCs w:val="22"/>
          <w:lang w:val="en-GB" w:eastAsia="fr-CH"/>
          <w14:ligatures w14:val="standardContextual"/>
        </w:rPr>
      </w:pPr>
      <w:r w:rsidRPr="00F52AA5">
        <w:rPr>
          <w:noProof/>
          <w:lang w:val="en-GB"/>
        </w:rPr>
        <w:t>5.3.3.</w:t>
      </w:r>
      <w:r w:rsidRPr="00F52AA5">
        <w:rPr>
          <w:rFonts w:eastAsiaTheme="minorEastAsia" w:cstheme="minorBidi"/>
          <w:i w:val="0"/>
          <w:iCs w:val="0"/>
          <w:noProof/>
          <w:kern w:val="2"/>
          <w:sz w:val="22"/>
          <w:szCs w:val="22"/>
          <w:lang w:val="en-GB" w:eastAsia="fr-CH"/>
          <w14:ligatures w14:val="standardContextual"/>
        </w:rPr>
        <w:tab/>
      </w:r>
      <w:r w:rsidRPr="00F52AA5">
        <w:rPr>
          <w:noProof/>
          <w:lang w:val="en-GB"/>
        </w:rPr>
        <w:t>PUT</w:t>
      </w:r>
      <w:r w:rsidRPr="00F52AA5">
        <w:rPr>
          <w:noProof/>
          <w:lang w:val="en-GB"/>
        </w:rPr>
        <w:tab/>
      </w:r>
      <w:r>
        <w:rPr>
          <w:noProof/>
        </w:rPr>
        <w:fldChar w:fldCharType="begin"/>
      </w:r>
      <w:r w:rsidRPr="00F52AA5">
        <w:rPr>
          <w:noProof/>
          <w:lang w:val="en-GB"/>
        </w:rPr>
        <w:instrText xml:space="preserve"> PAGEREF _Toc137743269 \h </w:instrText>
      </w:r>
      <w:r>
        <w:rPr>
          <w:noProof/>
        </w:rPr>
      </w:r>
      <w:r>
        <w:rPr>
          <w:noProof/>
        </w:rPr>
        <w:fldChar w:fldCharType="separate"/>
      </w:r>
      <w:r w:rsidR="00065FB6">
        <w:rPr>
          <w:noProof/>
          <w:lang w:val="en-GB"/>
        </w:rPr>
        <w:t>13</w:t>
      </w:r>
      <w:r>
        <w:rPr>
          <w:noProof/>
        </w:rPr>
        <w:fldChar w:fldCharType="end"/>
      </w:r>
    </w:p>
    <w:p w14:paraId="319E2E7E" w14:textId="43CEDDDE" w:rsidR="00F52AA5" w:rsidRPr="00F52AA5" w:rsidRDefault="00F52AA5">
      <w:pPr>
        <w:pStyle w:val="TM3"/>
        <w:tabs>
          <w:tab w:val="left" w:pos="1320"/>
          <w:tab w:val="right" w:leader="dot" w:pos="9062"/>
        </w:tabs>
        <w:rPr>
          <w:rFonts w:eastAsiaTheme="minorEastAsia" w:cstheme="minorBidi"/>
          <w:i w:val="0"/>
          <w:iCs w:val="0"/>
          <w:noProof/>
          <w:kern w:val="2"/>
          <w:sz w:val="22"/>
          <w:szCs w:val="22"/>
          <w:lang w:val="en-GB" w:eastAsia="fr-CH"/>
          <w14:ligatures w14:val="standardContextual"/>
        </w:rPr>
      </w:pPr>
      <w:r w:rsidRPr="00F52AA5">
        <w:rPr>
          <w:noProof/>
          <w:lang w:val="en-GB"/>
        </w:rPr>
        <w:t>5.3.4.</w:t>
      </w:r>
      <w:r w:rsidRPr="00F52AA5">
        <w:rPr>
          <w:rFonts w:eastAsiaTheme="minorEastAsia" w:cstheme="minorBidi"/>
          <w:i w:val="0"/>
          <w:iCs w:val="0"/>
          <w:noProof/>
          <w:kern w:val="2"/>
          <w:sz w:val="22"/>
          <w:szCs w:val="22"/>
          <w:lang w:val="en-GB" w:eastAsia="fr-CH"/>
          <w14:ligatures w14:val="standardContextual"/>
        </w:rPr>
        <w:tab/>
      </w:r>
      <w:r w:rsidRPr="00F52AA5">
        <w:rPr>
          <w:noProof/>
          <w:lang w:val="en-GB"/>
        </w:rPr>
        <w:t>DELETE</w:t>
      </w:r>
      <w:r w:rsidRPr="00F52AA5">
        <w:rPr>
          <w:noProof/>
          <w:lang w:val="en-GB"/>
        </w:rPr>
        <w:tab/>
      </w:r>
      <w:r>
        <w:rPr>
          <w:noProof/>
        </w:rPr>
        <w:fldChar w:fldCharType="begin"/>
      </w:r>
      <w:r w:rsidRPr="00F52AA5">
        <w:rPr>
          <w:noProof/>
          <w:lang w:val="en-GB"/>
        </w:rPr>
        <w:instrText xml:space="preserve"> PAGEREF _Toc137743270 \h </w:instrText>
      </w:r>
      <w:r>
        <w:rPr>
          <w:noProof/>
        </w:rPr>
      </w:r>
      <w:r>
        <w:rPr>
          <w:noProof/>
        </w:rPr>
        <w:fldChar w:fldCharType="separate"/>
      </w:r>
      <w:r w:rsidR="00065FB6">
        <w:rPr>
          <w:noProof/>
          <w:lang w:val="en-GB"/>
        </w:rPr>
        <w:t>13</w:t>
      </w:r>
      <w:r>
        <w:rPr>
          <w:noProof/>
        </w:rPr>
        <w:fldChar w:fldCharType="end"/>
      </w:r>
    </w:p>
    <w:p w14:paraId="1C6A57FD" w14:textId="2ED481F8" w:rsidR="00F52AA5" w:rsidRPr="00F52AA5" w:rsidRDefault="00F52AA5">
      <w:pPr>
        <w:pStyle w:val="TM1"/>
        <w:rPr>
          <w:rFonts w:eastAsiaTheme="minorEastAsia" w:cstheme="minorBidi"/>
          <w:b w:val="0"/>
          <w:bCs w:val="0"/>
          <w:caps w:val="0"/>
          <w:noProof/>
          <w:kern w:val="2"/>
          <w:sz w:val="22"/>
          <w:szCs w:val="22"/>
          <w:lang w:val="en-GB" w:eastAsia="fr-CH"/>
          <w14:ligatures w14:val="standardContextual"/>
        </w:rPr>
      </w:pPr>
      <w:r w:rsidRPr="00F52AA5">
        <w:rPr>
          <w:noProof/>
          <w:lang w:val="en-GB"/>
        </w:rPr>
        <w:t>6.</w:t>
      </w:r>
      <w:r w:rsidRPr="00F52AA5">
        <w:rPr>
          <w:rFonts w:eastAsiaTheme="minorEastAsia" w:cstheme="minorBidi"/>
          <w:b w:val="0"/>
          <w:bCs w:val="0"/>
          <w:caps w:val="0"/>
          <w:noProof/>
          <w:kern w:val="2"/>
          <w:sz w:val="22"/>
          <w:szCs w:val="22"/>
          <w:lang w:val="en-GB" w:eastAsia="fr-CH"/>
          <w14:ligatures w14:val="standardContextual"/>
        </w:rPr>
        <w:tab/>
      </w:r>
      <w:r w:rsidRPr="00F52AA5">
        <w:rPr>
          <w:noProof/>
          <w:lang w:val="en-GB"/>
        </w:rPr>
        <w:t>Projet</w:t>
      </w:r>
      <w:r w:rsidRPr="00F52AA5">
        <w:rPr>
          <w:noProof/>
          <w:lang w:val="en-GB"/>
        </w:rPr>
        <w:tab/>
      </w:r>
      <w:r>
        <w:rPr>
          <w:noProof/>
        </w:rPr>
        <w:fldChar w:fldCharType="begin"/>
      </w:r>
      <w:r w:rsidRPr="00F52AA5">
        <w:rPr>
          <w:noProof/>
          <w:lang w:val="en-GB"/>
        </w:rPr>
        <w:instrText xml:space="preserve"> PAGEREF _Toc137743271 \h </w:instrText>
      </w:r>
      <w:r>
        <w:rPr>
          <w:noProof/>
        </w:rPr>
      </w:r>
      <w:r>
        <w:rPr>
          <w:noProof/>
        </w:rPr>
        <w:fldChar w:fldCharType="separate"/>
      </w:r>
      <w:r w:rsidR="00065FB6">
        <w:rPr>
          <w:noProof/>
          <w:lang w:val="en-GB"/>
        </w:rPr>
        <w:t>14</w:t>
      </w:r>
      <w:r>
        <w:rPr>
          <w:noProof/>
        </w:rPr>
        <w:fldChar w:fldCharType="end"/>
      </w:r>
    </w:p>
    <w:p w14:paraId="36BE51F0" w14:textId="4DB65B96"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6.1.</w:t>
      </w:r>
      <w:r>
        <w:rPr>
          <w:rFonts w:eastAsiaTheme="minorEastAsia" w:cstheme="minorBidi"/>
          <w:small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_Toc137743272 \h </w:instrText>
      </w:r>
      <w:r>
        <w:rPr>
          <w:noProof/>
        </w:rPr>
      </w:r>
      <w:r>
        <w:rPr>
          <w:noProof/>
        </w:rPr>
        <w:fldChar w:fldCharType="separate"/>
      </w:r>
      <w:r w:rsidR="00065FB6">
        <w:rPr>
          <w:noProof/>
        </w:rPr>
        <w:t>14</w:t>
      </w:r>
      <w:r>
        <w:rPr>
          <w:noProof/>
        </w:rPr>
        <w:fldChar w:fldCharType="end"/>
      </w:r>
    </w:p>
    <w:p w14:paraId="3E5A3389" w14:textId="3EC690EF"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6.1.1.</w:t>
      </w:r>
      <w:r>
        <w:rPr>
          <w:rFonts w:eastAsiaTheme="minorEastAsia" w:cstheme="minorBidi"/>
          <w:i w:val="0"/>
          <w:iCs w:val="0"/>
          <w:noProof/>
          <w:kern w:val="2"/>
          <w:sz w:val="22"/>
          <w:szCs w:val="22"/>
          <w:lang w:eastAsia="fr-CH"/>
          <w14:ligatures w14:val="standardContextual"/>
        </w:rPr>
        <w:tab/>
      </w:r>
      <w:r>
        <w:rPr>
          <w:noProof/>
        </w:rPr>
        <w:t>Use case</w:t>
      </w:r>
      <w:r>
        <w:rPr>
          <w:noProof/>
        </w:rPr>
        <w:tab/>
      </w:r>
      <w:r>
        <w:rPr>
          <w:noProof/>
        </w:rPr>
        <w:fldChar w:fldCharType="begin"/>
      </w:r>
      <w:r>
        <w:rPr>
          <w:noProof/>
        </w:rPr>
        <w:instrText xml:space="preserve"> PAGEREF _Toc137743273 \h </w:instrText>
      </w:r>
      <w:r>
        <w:rPr>
          <w:noProof/>
        </w:rPr>
      </w:r>
      <w:r>
        <w:rPr>
          <w:noProof/>
        </w:rPr>
        <w:fldChar w:fldCharType="separate"/>
      </w:r>
      <w:r w:rsidR="00065FB6">
        <w:rPr>
          <w:noProof/>
        </w:rPr>
        <w:t>14</w:t>
      </w:r>
      <w:r>
        <w:rPr>
          <w:noProof/>
        </w:rPr>
        <w:fldChar w:fldCharType="end"/>
      </w:r>
    </w:p>
    <w:p w14:paraId="2577F653" w14:textId="0411026C"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6.1.2.</w:t>
      </w:r>
      <w:r>
        <w:rPr>
          <w:rFonts w:eastAsiaTheme="minorEastAsia" w:cstheme="minorBidi"/>
          <w:i w:val="0"/>
          <w:iCs w:val="0"/>
          <w:noProof/>
          <w:kern w:val="2"/>
          <w:sz w:val="22"/>
          <w:szCs w:val="22"/>
          <w:lang w:eastAsia="fr-CH"/>
          <w14:ligatures w14:val="standardContextual"/>
        </w:rPr>
        <w:tab/>
      </w:r>
      <w:r>
        <w:rPr>
          <w:noProof/>
        </w:rPr>
        <w:t>Maquette</w:t>
      </w:r>
      <w:r>
        <w:rPr>
          <w:noProof/>
        </w:rPr>
        <w:tab/>
      </w:r>
      <w:r>
        <w:rPr>
          <w:noProof/>
        </w:rPr>
        <w:fldChar w:fldCharType="begin"/>
      </w:r>
      <w:r>
        <w:rPr>
          <w:noProof/>
        </w:rPr>
        <w:instrText xml:space="preserve"> PAGEREF _Toc137743274 \h </w:instrText>
      </w:r>
      <w:r>
        <w:rPr>
          <w:noProof/>
        </w:rPr>
      </w:r>
      <w:r>
        <w:rPr>
          <w:noProof/>
        </w:rPr>
        <w:fldChar w:fldCharType="separate"/>
      </w:r>
      <w:r w:rsidR="00065FB6">
        <w:rPr>
          <w:noProof/>
        </w:rPr>
        <w:t>14</w:t>
      </w:r>
      <w:r>
        <w:rPr>
          <w:noProof/>
        </w:rPr>
        <w:fldChar w:fldCharType="end"/>
      </w:r>
    </w:p>
    <w:p w14:paraId="063182AE" w14:textId="7A5D56ED"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6.2.</w:t>
      </w:r>
      <w:r>
        <w:rPr>
          <w:rFonts w:eastAsiaTheme="minorEastAsia" w:cstheme="minorBidi"/>
          <w:small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_Toc137743275 \h </w:instrText>
      </w:r>
      <w:r>
        <w:rPr>
          <w:noProof/>
        </w:rPr>
      </w:r>
      <w:r>
        <w:rPr>
          <w:noProof/>
        </w:rPr>
        <w:fldChar w:fldCharType="separate"/>
      </w:r>
      <w:r w:rsidR="00065FB6">
        <w:rPr>
          <w:noProof/>
        </w:rPr>
        <w:t>16</w:t>
      </w:r>
      <w:r>
        <w:rPr>
          <w:noProof/>
        </w:rPr>
        <w:fldChar w:fldCharType="end"/>
      </w:r>
    </w:p>
    <w:p w14:paraId="346F0D5A" w14:textId="54701D38"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6.2.1.</w:t>
      </w:r>
      <w:r>
        <w:rPr>
          <w:rFonts w:eastAsiaTheme="minorEastAsia" w:cstheme="minorBidi"/>
          <w:i w:val="0"/>
          <w:iCs w:val="0"/>
          <w:noProof/>
          <w:kern w:val="2"/>
          <w:sz w:val="22"/>
          <w:szCs w:val="22"/>
          <w:lang w:eastAsia="fr-CH"/>
          <w14:ligatures w14:val="standardContextual"/>
        </w:rPr>
        <w:tab/>
      </w:r>
      <w:r>
        <w:rPr>
          <w:noProof/>
        </w:rPr>
        <w:t>Diagramme de navigation</w:t>
      </w:r>
      <w:r>
        <w:rPr>
          <w:noProof/>
        </w:rPr>
        <w:tab/>
      </w:r>
      <w:r>
        <w:rPr>
          <w:noProof/>
        </w:rPr>
        <w:fldChar w:fldCharType="begin"/>
      </w:r>
      <w:r>
        <w:rPr>
          <w:noProof/>
        </w:rPr>
        <w:instrText xml:space="preserve"> PAGEREF _Toc137743276 \h </w:instrText>
      </w:r>
      <w:r>
        <w:rPr>
          <w:noProof/>
        </w:rPr>
      </w:r>
      <w:r>
        <w:rPr>
          <w:noProof/>
        </w:rPr>
        <w:fldChar w:fldCharType="separate"/>
      </w:r>
      <w:r w:rsidR="00065FB6">
        <w:rPr>
          <w:noProof/>
        </w:rPr>
        <w:t>16</w:t>
      </w:r>
      <w:r>
        <w:rPr>
          <w:noProof/>
        </w:rPr>
        <w:fldChar w:fldCharType="end"/>
      </w:r>
    </w:p>
    <w:p w14:paraId="235FFBC1" w14:textId="4FBC6D3C"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6.3.</w:t>
      </w:r>
      <w:r>
        <w:rPr>
          <w:rFonts w:eastAsiaTheme="minorEastAsia" w:cstheme="minorBidi"/>
          <w:smallCaps w:val="0"/>
          <w:noProof/>
          <w:kern w:val="2"/>
          <w:sz w:val="22"/>
          <w:szCs w:val="22"/>
          <w:lang w:eastAsia="fr-CH"/>
          <w14:ligatures w14:val="standardContextual"/>
        </w:rPr>
        <w:tab/>
      </w:r>
      <w:r>
        <w:rPr>
          <w:noProof/>
        </w:rPr>
        <w:t>Implémentation</w:t>
      </w:r>
      <w:r>
        <w:rPr>
          <w:noProof/>
        </w:rPr>
        <w:tab/>
      </w:r>
      <w:r>
        <w:rPr>
          <w:noProof/>
        </w:rPr>
        <w:fldChar w:fldCharType="begin"/>
      </w:r>
      <w:r>
        <w:rPr>
          <w:noProof/>
        </w:rPr>
        <w:instrText xml:space="preserve"> PAGEREF _Toc137743277 \h </w:instrText>
      </w:r>
      <w:r>
        <w:rPr>
          <w:noProof/>
        </w:rPr>
      </w:r>
      <w:r>
        <w:rPr>
          <w:noProof/>
        </w:rPr>
        <w:fldChar w:fldCharType="separate"/>
      </w:r>
      <w:r w:rsidR="00065FB6">
        <w:rPr>
          <w:noProof/>
        </w:rPr>
        <w:t>16</w:t>
      </w:r>
      <w:r>
        <w:rPr>
          <w:noProof/>
        </w:rPr>
        <w:fldChar w:fldCharType="end"/>
      </w:r>
    </w:p>
    <w:p w14:paraId="3449EE96" w14:textId="3A3AF0F5"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6.3.1.</w:t>
      </w:r>
      <w:r>
        <w:rPr>
          <w:rFonts w:eastAsiaTheme="minorEastAsia" w:cstheme="minorBidi"/>
          <w:i w:val="0"/>
          <w:iCs w:val="0"/>
          <w:noProof/>
          <w:kern w:val="2"/>
          <w:sz w:val="22"/>
          <w:szCs w:val="22"/>
          <w:lang w:eastAsia="fr-CH"/>
          <w14:ligatures w14:val="standardContextual"/>
        </w:rPr>
        <w:tab/>
      </w:r>
      <w:r>
        <w:rPr>
          <w:noProof/>
        </w:rPr>
        <w:t>Extraits de code</w:t>
      </w:r>
      <w:r>
        <w:rPr>
          <w:noProof/>
        </w:rPr>
        <w:tab/>
      </w:r>
      <w:r>
        <w:rPr>
          <w:noProof/>
        </w:rPr>
        <w:fldChar w:fldCharType="begin"/>
      </w:r>
      <w:r>
        <w:rPr>
          <w:noProof/>
        </w:rPr>
        <w:instrText xml:space="preserve"> PAGEREF _Toc137743278 \h </w:instrText>
      </w:r>
      <w:r>
        <w:rPr>
          <w:noProof/>
        </w:rPr>
      </w:r>
      <w:r>
        <w:rPr>
          <w:noProof/>
        </w:rPr>
        <w:fldChar w:fldCharType="separate"/>
      </w:r>
      <w:r w:rsidR="00065FB6">
        <w:rPr>
          <w:noProof/>
        </w:rPr>
        <w:t>16</w:t>
      </w:r>
      <w:r>
        <w:rPr>
          <w:noProof/>
        </w:rPr>
        <w:fldChar w:fldCharType="end"/>
      </w:r>
    </w:p>
    <w:p w14:paraId="1352B14F" w14:textId="2155C38B"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6.4.</w:t>
      </w:r>
      <w:r>
        <w:rPr>
          <w:rFonts w:eastAsiaTheme="minorEastAsia" w:cstheme="minorBidi"/>
          <w:smallCaps w:val="0"/>
          <w:noProof/>
          <w:kern w:val="2"/>
          <w:sz w:val="22"/>
          <w:szCs w:val="22"/>
          <w:lang w:eastAsia="fr-CH"/>
          <w14:ligatures w14:val="standardContextual"/>
        </w:rPr>
        <w:tab/>
      </w:r>
      <w:r>
        <w:rPr>
          <w:noProof/>
        </w:rPr>
        <w:t>Tests</w:t>
      </w:r>
      <w:r>
        <w:rPr>
          <w:noProof/>
        </w:rPr>
        <w:tab/>
      </w:r>
      <w:r>
        <w:rPr>
          <w:noProof/>
        </w:rPr>
        <w:fldChar w:fldCharType="begin"/>
      </w:r>
      <w:r>
        <w:rPr>
          <w:noProof/>
        </w:rPr>
        <w:instrText xml:space="preserve"> PAGEREF _Toc137743279 \h </w:instrText>
      </w:r>
      <w:r>
        <w:rPr>
          <w:noProof/>
        </w:rPr>
      </w:r>
      <w:r>
        <w:rPr>
          <w:noProof/>
        </w:rPr>
        <w:fldChar w:fldCharType="separate"/>
      </w:r>
      <w:r w:rsidR="00065FB6">
        <w:rPr>
          <w:noProof/>
        </w:rPr>
        <w:t>17</w:t>
      </w:r>
      <w:r>
        <w:rPr>
          <w:noProof/>
        </w:rPr>
        <w:fldChar w:fldCharType="end"/>
      </w:r>
    </w:p>
    <w:p w14:paraId="6668DBBE" w14:textId="6B4CD868"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6.5.</w:t>
      </w:r>
      <w:r>
        <w:rPr>
          <w:rFonts w:eastAsiaTheme="minorEastAsia" w:cstheme="minorBidi"/>
          <w:smallCaps w:val="0"/>
          <w:noProof/>
          <w:kern w:val="2"/>
          <w:sz w:val="22"/>
          <w:szCs w:val="22"/>
          <w:lang w:eastAsia="fr-CH"/>
          <w14:ligatures w14:val="standardContextual"/>
        </w:rPr>
        <w:tab/>
      </w:r>
      <w:r>
        <w:rPr>
          <w:noProof/>
        </w:rPr>
        <w:t>Hébergement et fonctionnement</w:t>
      </w:r>
      <w:r>
        <w:rPr>
          <w:noProof/>
        </w:rPr>
        <w:tab/>
      </w:r>
      <w:r>
        <w:rPr>
          <w:noProof/>
        </w:rPr>
        <w:fldChar w:fldCharType="begin"/>
      </w:r>
      <w:r>
        <w:rPr>
          <w:noProof/>
        </w:rPr>
        <w:instrText xml:space="preserve"> PAGEREF _Toc137743280 \h </w:instrText>
      </w:r>
      <w:r>
        <w:rPr>
          <w:noProof/>
        </w:rPr>
      </w:r>
      <w:r>
        <w:rPr>
          <w:noProof/>
        </w:rPr>
        <w:fldChar w:fldCharType="separate"/>
      </w:r>
      <w:r w:rsidR="00065FB6">
        <w:rPr>
          <w:noProof/>
        </w:rPr>
        <w:t>17</w:t>
      </w:r>
      <w:r>
        <w:rPr>
          <w:noProof/>
        </w:rPr>
        <w:fldChar w:fldCharType="end"/>
      </w:r>
    </w:p>
    <w:p w14:paraId="5FC30321" w14:textId="50B7C563"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6.5.1.</w:t>
      </w:r>
      <w:r>
        <w:rPr>
          <w:rFonts w:eastAsiaTheme="minorEastAsia" w:cstheme="minorBidi"/>
          <w:i w:val="0"/>
          <w:iCs w:val="0"/>
          <w:noProof/>
          <w:kern w:val="2"/>
          <w:sz w:val="22"/>
          <w:szCs w:val="22"/>
          <w:lang w:eastAsia="fr-CH"/>
          <w14:ligatures w14:val="standardContextual"/>
        </w:rPr>
        <w:tab/>
      </w:r>
      <w:r>
        <w:rPr>
          <w:noProof/>
        </w:rPr>
        <w:t>Explications API</w:t>
      </w:r>
      <w:r>
        <w:rPr>
          <w:noProof/>
        </w:rPr>
        <w:tab/>
      </w:r>
      <w:r>
        <w:rPr>
          <w:noProof/>
        </w:rPr>
        <w:fldChar w:fldCharType="begin"/>
      </w:r>
      <w:r>
        <w:rPr>
          <w:noProof/>
        </w:rPr>
        <w:instrText xml:space="preserve"> PAGEREF _Toc137743281 \h </w:instrText>
      </w:r>
      <w:r>
        <w:rPr>
          <w:noProof/>
        </w:rPr>
      </w:r>
      <w:r>
        <w:rPr>
          <w:noProof/>
        </w:rPr>
        <w:fldChar w:fldCharType="separate"/>
      </w:r>
      <w:r w:rsidR="00065FB6">
        <w:rPr>
          <w:noProof/>
        </w:rPr>
        <w:t>17</w:t>
      </w:r>
      <w:r>
        <w:rPr>
          <w:noProof/>
        </w:rPr>
        <w:fldChar w:fldCharType="end"/>
      </w:r>
    </w:p>
    <w:p w14:paraId="575BF389" w14:textId="178D34E8"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6.6.</w:t>
      </w:r>
      <w:r>
        <w:rPr>
          <w:rFonts w:eastAsiaTheme="minorEastAsia" w:cstheme="minorBidi"/>
          <w:smallCaps w:val="0"/>
          <w:noProof/>
          <w:kern w:val="2"/>
          <w:sz w:val="22"/>
          <w:szCs w:val="22"/>
          <w:lang w:eastAsia="fr-CH"/>
          <w14:ligatures w14:val="standardContextual"/>
        </w:rPr>
        <w:tab/>
      </w:r>
      <w:r>
        <w:rPr>
          <w:noProof/>
        </w:rPr>
        <w:t>Problèmes</w:t>
      </w:r>
      <w:r>
        <w:rPr>
          <w:noProof/>
        </w:rPr>
        <w:tab/>
      </w:r>
      <w:r>
        <w:rPr>
          <w:noProof/>
        </w:rPr>
        <w:fldChar w:fldCharType="begin"/>
      </w:r>
      <w:r>
        <w:rPr>
          <w:noProof/>
        </w:rPr>
        <w:instrText xml:space="preserve"> PAGEREF _Toc137743282 \h </w:instrText>
      </w:r>
      <w:r>
        <w:rPr>
          <w:noProof/>
        </w:rPr>
      </w:r>
      <w:r>
        <w:rPr>
          <w:noProof/>
        </w:rPr>
        <w:fldChar w:fldCharType="separate"/>
      </w:r>
      <w:r w:rsidR="00065FB6">
        <w:rPr>
          <w:noProof/>
        </w:rPr>
        <w:t>17</w:t>
      </w:r>
      <w:r>
        <w:rPr>
          <w:noProof/>
        </w:rPr>
        <w:fldChar w:fldCharType="end"/>
      </w:r>
    </w:p>
    <w:p w14:paraId="7D9AB3D8" w14:textId="1402C8BC" w:rsidR="00F52AA5" w:rsidRDefault="00F52AA5">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6.6.1.</w:t>
      </w:r>
      <w:r>
        <w:rPr>
          <w:rFonts w:eastAsiaTheme="minorEastAsia" w:cstheme="minorBidi"/>
          <w:i w:val="0"/>
          <w:iCs w:val="0"/>
          <w:noProof/>
          <w:kern w:val="2"/>
          <w:sz w:val="22"/>
          <w:szCs w:val="22"/>
          <w:lang w:eastAsia="fr-CH"/>
          <w14:ligatures w14:val="standardContextual"/>
        </w:rPr>
        <w:tab/>
      </w:r>
      <w:r>
        <w:rPr>
          <w:noProof/>
        </w:rPr>
        <w:t>HTTPS non fonctionnel</w:t>
      </w:r>
      <w:r>
        <w:rPr>
          <w:noProof/>
        </w:rPr>
        <w:tab/>
      </w:r>
      <w:r>
        <w:rPr>
          <w:noProof/>
        </w:rPr>
        <w:fldChar w:fldCharType="begin"/>
      </w:r>
      <w:r>
        <w:rPr>
          <w:noProof/>
        </w:rPr>
        <w:instrText xml:space="preserve"> PAGEREF _Toc137743283 \h </w:instrText>
      </w:r>
      <w:r>
        <w:rPr>
          <w:noProof/>
        </w:rPr>
      </w:r>
      <w:r>
        <w:rPr>
          <w:noProof/>
        </w:rPr>
        <w:fldChar w:fldCharType="separate"/>
      </w:r>
      <w:r w:rsidR="00065FB6">
        <w:rPr>
          <w:noProof/>
        </w:rPr>
        <w:t>17</w:t>
      </w:r>
      <w:r>
        <w:rPr>
          <w:noProof/>
        </w:rPr>
        <w:fldChar w:fldCharType="end"/>
      </w:r>
    </w:p>
    <w:p w14:paraId="32F266F2" w14:textId="048A58E7" w:rsidR="00F52AA5" w:rsidRDefault="00F52AA5">
      <w:pPr>
        <w:pStyle w:val="TM1"/>
        <w:rPr>
          <w:rFonts w:eastAsiaTheme="minorEastAsia" w:cstheme="minorBidi"/>
          <w:b w:val="0"/>
          <w:bCs w:val="0"/>
          <w:caps w:val="0"/>
          <w:noProof/>
          <w:kern w:val="2"/>
          <w:sz w:val="22"/>
          <w:szCs w:val="22"/>
          <w:lang w:eastAsia="fr-CH"/>
          <w14:ligatures w14:val="standardContextual"/>
        </w:rPr>
      </w:pPr>
      <w:r>
        <w:rPr>
          <w:noProof/>
        </w:rPr>
        <w:t>7.</w:t>
      </w:r>
      <w:r>
        <w:rPr>
          <w:rFonts w:eastAsiaTheme="minorEastAsia" w:cstheme="minorBidi"/>
          <w:b w:val="0"/>
          <w:bCs w:val="0"/>
          <w: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_Toc137743284 \h </w:instrText>
      </w:r>
      <w:r>
        <w:rPr>
          <w:noProof/>
        </w:rPr>
      </w:r>
      <w:r>
        <w:rPr>
          <w:noProof/>
        </w:rPr>
        <w:fldChar w:fldCharType="separate"/>
      </w:r>
      <w:r w:rsidR="00065FB6">
        <w:rPr>
          <w:noProof/>
        </w:rPr>
        <w:t>18</w:t>
      </w:r>
      <w:r>
        <w:rPr>
          <w:noProof/>
        </w:rPr>
        <w:fldChar w:fldCharType="end"/>
      </w:r>
    </w:p>
    <w:p w14:paraId="186426F6" w14:textId="618D2119"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7.1.</w:t>
      </w:r>
      <w:r>
        <w:rPr>
          <w:rFonts w:eastAsiaTheme="minorEastAsia" w:cstheme="minorBidi"/>
          <w:smallCap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_Toc137743285 \h </w:instrText>
      </w:r>
      <w:r>
        <w:rPr>
          <w:noProof/>
        </w:rPr>
        <w:fldChar w:fldCharType="separate"/>
      </w:r>
      <w:r w:rsidR="00065FB6">
        <w:rPr>
          <w:b/>
          <w:bCs/>
          <w:noProof/>
          <w:lang w:val="fr-FR"/>
        </w:rPr>
        <w:t>Erreur ! Signet non défini.</w:t>
      </w:r>
      <w:r>
        <w:rPr>
          <w:noProof/>
        </w:rPr>
        <w:fldChar w:fldCharType="end"/>
      </w:r>
    </w:p>
    <w:p w14:paraId="55376510" w14:textId="4F214E56"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7.2.</w:t>
      </w:r>
      <w:r>
        <w:rPr>
          <w:rFonts w:eastAsiaTheme="minorEastAsia" w:cstheme="minorBidi"/>
          <w:smallCap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_Toc137743286 \h </w:instrText>
      </w:r>
      <w:r>
        <w:rPr>
          <w:noProof/>
        </w:rPr>
      </w:r>
      <w:r>
        <w:rPr>
          <w:noProof/>
        </w:rPr>
        <w:fldChar w:fldCharType="separate"/>
      </w:r>
      <w:r w:rsidR="00065FB6">
        <w:rPr>
          <w:noProof/>
        </w:rPr>
        <w:t>18</w:t>
      </w:r>
      <w:r>
        <w:rPr>
          <w:noProof/>
        </w:rPr>
        <w:fldChar w:fldCharType="end"/>
      </w:r>
    </w:p>
    <w:p w14:paraId="492CEB68" w14:textId="5C03DF65" w:rsidR="00F52AA5" w:rsidRDefault="00F52AA5">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7.3.</w:t>
      </w:r>
      <w:r>
        <w:rPr>
          <w:rFonts w:eastAsiaTheme="minorEastAsia" w:cstheme="minorBidi"/>
          <w:smallCap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_Toc137743287 \h </w:instrText>
      </w:r>
      <w:r>
        <w:rPr>
          <w:noProof/>
        </w:rPr>
        <w:fldChar w:fldCharType="separate"/>
      </w:r>
      <w:r w:rsidR="00065FB6">
        <w:rPr>
          <w:b/>
          <w:bCs/>
          <w:noProof/>
          <w:lang w:val="fr-FR"/>
        </w:rPr>
        <w:t>Erreur ! Signet non défini.</w:t>
      </w:r>
      <w:r>
        <w:rPr>
          <w:noProof/>
        </w:rPr>
        <w:fldChar w:fldCharType="end"/>
      </w:r>
    </w:p>
    <w:p w14:paraId="6D2BBC14" w14:textId="5B4FD164" w:rsidR="00984C0B" w:rsidRPr="009966A6" w:rsidRDefault="002225FC" w:rsidP="009966A6">
      <w:pPr>
        <w:pStyle w:val="txt-justifi"/>
      </w:pPr>
      <w:r w:rsidRPr="009966A6">
        <w:fldChar w:fldCharType="end"/>
      </w:r>
    </w:p>
    <w:p w14:paraId="41DB2AF3" w14:textId="77777777" w:rsidR="00084709" w:rsidRPr="009966A6" w:rsidRDefault="00084709" w:rsidP="009966A6">
      <w:pPr>
        <w:pStyle w:val="txt-justifi"/>
      </w:pPr>
    </w:p>
    <w:p w14:paraId="100B8479"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24E5C16B" w14:textId="77777777" w:rsidR="008411D9" w:rsidRPr="00F52AA5" w:rsidRDefault="00D05542" w:rsidP="00D63734">
      <w:pPr>
        <w:pStyle w:val="Titre1"/>
      </w:pPr>
      <w:bookmarkStart w:id="0" w:name="_Toc137743216"/>
      <w:r w:rsidRPr="00F52AA5">
        <w:lastRenderedPageBreak/>
        <w:t>Introduction</w:t>
      </w:r>
      <w:bookmarkEnd w:id="0"/>
    </w:p>
    <w:p w14:paraId="2683303E" w14:textId="28FC08DC" w:rsidR="00F52AA5" w:rsidRPr="00F52AA5" w:rsidRDefault="00F52AA5" w:rsidP="00F52AA5">
      <w:pPr>
        <w:pStyle w:val="txt-justifi"/>
      </w:pPr>
      <w:r w:rsidRPr="00F52AA5">
        <w:t>Le module 307 est la suite du module 101. Nous y verrons comment créer des pages interactives à l’aide de JavaScript et d’API.</w:t>
      </w:r>
    </w:p>
    <w:p w14:paraId="1D39E6D6" w14:textId="6B4B3279" w:rsidR="003A705A" w:rsidRPr="00025C1F" w:rsidRDefault="003D556A" w:rsidP="00D8687E">
      <w:pPr>
        <w:pStyle w:val="Titre2"/>
      </w:pPr>
      <w:bookmarkStart w:id="1" w:name="_Toc137743217"/>
      <w:r w:rsidRPr="00025C1F">
        <w:t>Objectifs du module</w:t>
      </w:r>
      <w:bookmarkEnd w:id="1"/>
    </w:p>
    <w:p w14:paraId="524BC1E2" w14:textId="77777777" w:rsidR="00025C1F" w:rsidRDefault="00025C1F" w:rsidP="00025C1F">
      <w:pPr>
        <w:pStyle w:val="txt-justifi"/>
      </w:pPr>
      <w:r>
        <w:t>Développer le caractère fonctionnel des pages Web interactives conformément aux données du problème.</w:t>
      </w:r>
    </w:p>
    <w:p w14:paraId="3F59D910" w14:textId="77777777" w:rsidR="00025C1F" w:rsidRDefault="00025C1F" w:rsidP="00025C1F">
      <w:pPr>
        <w:pStyle w:val="txt-justifi"/>
      </w:pPr>
      <w:r>
        <w:t>Développer une maquette pour la saisie et la présentation des données compte tenu des aspects ergonomiques.</w:t>
      </w:r>
    </w:p>
    <w:p w14:paraId="74E90C1B" w14:textId="77777777" w:rsidR="00025C1F" w:rsidRDefault="00025C1F" w:rsidP="00025C1F">
      <w:pPr>
        <w:pStyle w:val="txt-justifi"/>
      </w:pPr>
      <w:r>
        <w:t>Choisir les éléments de formulaire appropriés pour la réalisation des données du problème, et garantir la validation des données entrées.</w:t>
      </w:r>
    </w:p>
    <w:p w14:paraId="2B826B16" w14:textId="77777777" w:rsidR="00025C1F" w:rsidRDefault="00025C1F" w:rsidP="00025C1F">
      <w:pPr>
        <w:pStyle w:val="txt-justifi"/>
      </w:pPr>
      <w:r>
        <w:t>Programmer l’application de manière modulaire et conformément aux directives de codification.</w:t>
      </w:r>
    </w:p>
    <w:p w14:paraId="3EDC33BC" w14:textId="4552E776" w:rsidR="00025C1F" w:rsidRPr="00025C1F" w:rsidRDefault="00025C1F" w:rsidP="00025C1F">
      <w:pPr>
        <w:pStyle w:val="txt-justifi"/>
        <w:rPr>
          <w:highlight w:val="yellow"/>
        </w:rPr>
      </w:pPr>
      <w:r>
        <w:t>Définir et en mettre œuvre des cas de tests appropriés pour des pages Web interactives et documenter dans le procès-verbal de tests.</w:t>
      </w:r>
    </w:p>
    <w:p w14:paraId="6D8DB49E" w14:textId="36B35557" w:rsidR="00AF0A18" w:rsidRDefault="00AF0A18" w:rsidP="00AF0A18">
      <w:pPr>
        <w:pStyle w:val="Titre1"/>
      </w:pPr>
      <w:bookmarkStart w:id="2" w:name="_Toc137743218"/>
      <w:r>
        <w:lastRenderedPageBreak/>
        <w:t>JavaScript</w:t>
      </w:r>
      <w:bookmarkEnd w:id="2"/>
    </w:p>
    <w:p w14:paraId="18DDAD38" w14:textId="2D482BD8" w:rsidR="00AF0A18" w:rsidRDefault="00AF0A18" w:rsidP="005F4D9D">
      <w:pPr>
        <w:pStyle w:val="Titre2"/>
      </w:pPr>
      <w:bookmarkStart w:id="3" w:name="_Toc137743219"/>
      <w:r>
        <w:t>Listener</w:t>
      </w:r>
      <w:bookmarkEnd w:id="3"/>
    </w:p>
    <w:p w14:paraId="44C6D2F6" w14:textId="17B2A9CA" w:rsidR="00455B48" w:rsidRDefault="00455B48" w:rsidP="00455B48">
      <w:pPr>
        <w:pStyle w:val="Titre3"/>
      </w:pPr>
      <w:bookmarkStart w:id="4" w:name="_Toc137743220"/>
      <w:r>
        <w:t>DOM</w:t>
      </w:r>
      <w:bookmarkEnd w:id="4"/>
    </w:p>
    <w:p w14:paraId="0DBFF476" w14:textId="77777777" w:rsidR="00455B48" w:rsidRDefault="00455B48" w:rsidP="00455B48">
      <w:pPr>
        <w:pStyle w:val="txt-justifi"/>
      </w:pPr>
      <w:r>
        <w:t xml:space="preserve">DOM ou </w:t>
      </w:r>
      <w:r w:rsidRPr="00C27934">
        <w:t>Document Object Model</w:t>
      </w:r>
      <w:r>
        <w:t xml:space="preserve"> permet de charger tous les éléments de la page </w:t>
      </w:r>
    </w:p>
    <w:p w14:paraId="181206F2" w14:textId="77777777" w:rsidR="00455B48" w:rsidRPr="00604F47" w:rsidRDefault="00455B48" w:rsidP="00455B48">
      <w:pPr>
        <w:pStyle w:val="txt-justifi"/>
      </w:pPr>
      <w:r>
        <w:rPr>
          <w:noProof/>
        </w:rPr>
        <w:drawing>
          <wp:inline distT="0" distB="0" distL="0" distR="0" wp14:anchorId="06A12E9C" wp14:editId="7085CF17">
            <wp:extent cx="4629150" cy="2533650"/>
            <wp:effectExtent l="0" t="0" r="0" b="0"/>
            <wp:docPr id="10" name="Image 10"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3C286E7E" w14:textId="77777777" w:rsidR="00455B48" w:rsidRPr="00455B48" w:rsidRDefault="00455B48" w:rsidP="00455B48">
      <w:pPr>
        <w:pStyle w:val="txt-justifi"/>
      </w:pPr>
    </w:p>
    <w:p w14:paraId="2220C4D8" w14:textId="77777777" w:rsidR="004D0744" w:rsidRDefault="004D0744" w:rsidP="004D0744">
      <w:pPr>
        <w:pStyle w:val="Titre3"/>
      </w:pPr>
      <w:bookmarkStart w:id="5" w:name="_Toc137743221"/>
      <w:r>
        <w:t>GetID</w:t>
      </w:r>
      <w:bookmarkEnd w:id="5"/>
    </w:p>
    <w:p w14:paraId="5E2C5082" w14:textId="77777777" w:rsidR="004D0744" w:rsidRDefault="004D0744" w:rsidP="004D0744">
      <w:pPr>
        <w:pStyle w:val="txt-justifi"/>
      </w:pPr>
      <w:r>
        <w:t xml:space="preserve">Dans le javascript, il est possible d’interfacer avec l’HTML grâce aux ID. cela permet d’exécuter du code et de rendre le tout dynamique. </w:t>
      </w:r>
    </w:p>
    <w:p w14:paraId="65197459" w14:textId="77777777" w:rsidR="004D0744" w:rsidRPr="004E3648" w:rsidRDefault="004D0744" w:rsidP="004D0744">
      <w:pPr>
        <w:pStyle w:val="TxtCodeJaune"/>
      </w:pPr>
      <w:r w:rsidRPr="00515DCD">
        <w:t>document.getElementById("</w:t>
      </w:r>
      <w:r>
        <w:t>&lt;ID&gt;</w:t>
      </w:r>
      <w:r w:rsidRPr="00515DCD">
        <w:t>")</w:t>
      </w:r>
    </w:p>
    <w:p w14:paraId="1C917478" w14:textId="00675E2D" w:rsidR="004D0744" w:rsidRDefault="00AD5F18" w:rsidP="004D0744">
      <w:pPr>
        <w:pStyle w:val="Titre3"/>
      </w:pPr>
      <w:r>
        <w:t>EventListener</w:t>
      </w:r>
    </w:p>
    <w:p w14:paraId="132DD5EB" w14:textId="77777777" w:rsidR="004D0744" w:rsidRDefault="004D0744" w:rsidP="004D0744">
      <w:pPr>
        <w:pStyle w:val="txt-justifi"/>
      </w:pPr>
      <w:r>
        <w:t>Les écouteurs, comme en java, permettent d’exécuter une fonction lorsqu’une action précise est effectuée (clic sur un bouton, texte entré dans une textbox …)</w:t>
      </w:r>
    </w:p>
    <w:p w14:paraId="6074664B" w14:textId="77777777" w:rsidR="004D0744" w:rsidRDefault="004D0744" w:rsidP="004D0744">
      <w:pPr>
        <w:pStyle w:val="txt-justifi"/>
      </w:pPr>
      <w:r>
        <w:t>Pour en ajouter, c’est comme ça :</w:t>
      </w:r>
    </w:p>
    <w:p w14:paraId="6C8547D9" w14:textId="77777777" w:rsidR="004D0744" w:rsidRPr="004E3648" w:rsidRDefault="004D0744" w:rsidP="004D0744">
      <w:pPr>
        <w:pStyle w:val="TxtCodeJaune"/>
      </w:pPr>
      <w:r w:rsidRPr="00CC712E">
        <w:t>document.getElementById("</w:t>
      </w:r>
      <w:r>
        <w:t>&lt;ID&gt;</w:t>
      </w:r>
      <w:r w:rsidRPr="00CC712E">
        <w:t>").addEventListener("click",</w:t>
      </w:r>
      <w:r>
        <w:t>&lt;fonction&gt;</w:t>
      </w:r>
      <w:r w:rsidRPr="00CC712E">
        <w:t>);</w:t>
      </w:r>
    </w:p>
    <w:p w14:paraId="502252A8" w14:textId="2DE45145" w:rsidR="004D0744" w:rsidRDefault="004D0744" w:rsidP="004D0744">
      <w:pPr>
        <w:pStyle w:val="Titre3"/>
      </w:pPr>
      <w:r w:rsidRPr="00CC712E">
        <w:rPr>
          <w:lang w:val="en-US"/>
        </w:rPr>
        <w:t xml:space="preserve"> </w:t>
      </w:r>
      <w:r w:rsidR="00AD5F18">
        <w:t>InnerHTML</w:t>
      </w:r>
    </w:p>
    <w:p w14:paraId="4FC9D690" w14:textId="577A449E" w:rsidR="004D0744" w:rsidRDefault="00AD5F18" w:rsidP="004D0744">
      <w:pPr>
        <w:pStyle w:val="txt-justifi"/>
      </w:pPr>
      <w:r>
        <w:t>InnerHTML</w:t>
      </w:r>
      <w:r w:rsidR="004D0744">
        <w:t xml:space="preserve"> permet de change le code HTML depuis le javascript. Cela permet d’avoir un retour comme un texte ou une image qui change.</w:t>
      </w:r>
    </w:p>
    <w:p w14:paraId="0D3942DC" w14:textId="77777777" w:rsidR="004D0744" w:rsidRDefault="004D0744" w:rsidP="004D0744">
      <w:pPr>
        <w:pStyle w:val="TxtCodeJaune"/>
        <w:rPr>
          <w:lang w:val="fr-CH"/>
        </w:rPr>
      </w:pPr>
      <w:r w:rsidRPr="00D0245F">
        <w:rPr>
          <w:lang w:val="fr-CH"/>
        </w:rPr>
        <w:t>document.getElementById("</w:t>
      </w:r>
      <w:r>
        <w:rPr>
          <w:lang w:val="fr-CH"/>
        </w:rPr>
        <w:t>&lt;ID&gt;</w:t>
      </w:r>
      <w:r w:rsidRPr="00D0245F">
        <w:rPr>
          <w:lang w:val="fr-CH"/>
        </w:rPr>
        <w:t>").innerHTML =</w:t>
      </w:r>
      <w:r>
        <w:rPr>
          <w:lang w:val="fr-CH"/>
        </w:rPr>
        <w:t xml:space="preserve"> </w:t>
      </w:r>
      <w:r w:rsidRPr="00D0245F">
        <w:rPr>
          <w:lang w:val="fr-CH"/>
        </w:rPr>
        <w:t>"</w:t>
      </w:r>
      <w:r>
        <w:rPr>
          <w:lang w:val="fr-CH"/>
        </w:rPr>
        <w:t>nouveau texte</w:t>
      </w:r>
      <w:r w:rsidRPr="00D0245F">
        <w:rPr>
          <w:lang w:val="fr-CH"/>
        </w:rPr>
        <w:t>";</w:t>
      </w:r>
    </w:p>
    <w:p w14:paraId="68C69EA7" w14:textId="77777777" w:rsidR="004D0744" w:rsidRDefault="004D0744" w:rsidP="004D0744">
      <w:pPr>
        <w:pStyle w:val="Titre3"/>
      </w:pPr>
      <w:bookmarkStart w:id="6" w:name="_Toc137743224"/>
      <w:r>
        <w:t>Ecouteur JS</w:t>
      </w:r>
      <w:bookmarkEnd w:id="6"/>
    </w:p>
    <w:p w14:paraId="26C1575E" w14:textId="77777777" w:rsidR="004D0744" w:rsidRPr="00C3096C" w:rsidRDefault="004D0744" w:rsidP="004D0744">
      <w:pPr>
        <w:pStyle w:val="txtCodebleu"/>
        <w:rPr>
          <w:lang w:val="fr-CH"/>
        </w:rPr>
      </w:pPr>
      <w:r w:rsidRPr="00C3096C">
        <w:rPr>
          <w:lang w:val="fr-CH"/>
        </w:rPr>
        <w:t>&lt;button id="testez"&gt;Teste-moi&lt;/button&gt;</w:t>
      </w:r>
    </w:p>
    <w:p w14:paraId="62417DCC" w14:textId="77777777" w:rsidR="004D0744" w:rsidRPr="00C3096C" w:rsidRDefault="004D0744" w:rsidP="004D0744">
      <w:pPr>
        <w:pStyle w:val="txtCodebleu"/>
        <w:rPr>
          <w:lang w:val="en-US"/>
        </w:rPr>
      </w:pPr>
      <w:r w:rsidRPr="00C3096C">
        <w:rPr>
          <w:lang w:val="en-US"/>
        </w:rPr>
        <w:t>&lt;p id="info"&gt;&amp;nbsp;&lt;/p&gt;</w:t>
      </w:r>
    </w:p>
    <w:p w14:paraId="0583F459" w14:textId="77777777" w:rsidR="004D0744" w:rsidRPr="00C3096C" w:rsidRDefault="004D0744" w:rsidP="004D0744">
      <w:pPr>
        <w:pStyle w:val="txt-justifi"/>
        <w:rPr>
          <w:lang w:val="en-US"/>
        </w:rPr>
      </w:pPr>
    </w:p>
    <w:p w14:paraId="3241A9C3" w14:textId="77777777" w:rsidR="004D0744" w:rsidRPr="00241958" w:rsidRDefault="004D0744" w:rsidP="004D0744">
      <w:pPr>
        <w:pStyle w:val="TxtCodeJaune"/>
        <w:rPr>
          <w:lang w:val="fr-CH"/>
        </w:rPr>
      </w:pPr>
      <w:r w:rsidRPr="00241958">
        <w:rPr>
          <w:lang w:val="fr-CH"/>
        </w:rPr>
        <w:t>function initCtrl() {</w:t>
      </w:r>
    </w:p>
    <w:p w14:paraId="1C1A76DB" w14:textId="77777777" w:rsidR="004D0744" w:rsidRPr="00241958" w:rsidRDefault="004D0744" w:rsidP="004D0744">
      <w:pPr>
        <w:pStyle w:val="TxtCodeJaune"/>
        <w:rPr>
          <w:lang w:val="fr-CH"/>
        </w:rPr>
      </w:pPr>
      <w:r w:rsidRPr="00241958">
        <w:rPr>
          <w:lang w:val="fr-CH"/>
        </w:rPr>
        <w:t xml:space="preserve">  // Ecouteur du bouton "Testez-moi"</w:t>
      </w:r>
    </w:p>
    <w:p w14:paraId="3E4E814E" w14:textId="77777777" w:rsidR="004D0744" w:rsidRPr="00241958" w:rsidRDefault="004D0744" w:rsidP="004D0744">
      <w:pPr>
        <w:pStyle w:val="TxtCodeJaune"/>
        <w:rPr>
          <w:lang w:val="fr-CH"/>
        </w:rPr>
      </w:pPr>
      <w:r w:rsidRPr="00241958">
        <w:rPr>
          <w:lang w:val="fr-CH"/>
        </w:rPr>
        <w:t xml:space="preserve">  document.getElementById("testez").addEventListener("click", testez);</w:t>
      </w:r>
    </w:p>
    <w:p w14:paraId="64C36DB1" w14:textId="77777777" w:rsidR="004D0744" w:rsidRPr="00241958" w:rsidRDefault="004D0744" w:rsidP="004D0744">
      <w:pPr>
        <w:pStyle w:val="TxtCodeJaune"/>
        <w:rPr>
          <w:lang w:val="fr-CH"/>
        </w:rPr>
      </w:pPr>
      <w:r w:rsidRPr="00241958">
        <w:rPr>
          <w:lang w:val="fr-CH"/>
        </w:rPr>
        <w:t>}</w:t>
      </w:r>
    </w:p>
    <w:p w14:paraId="38540FC5" w14:textId="77777777" w:rsidR="004D0744" w:rsidRPr="00241958" w:rsidRDefault="004D0744" w:rsidP="004D0744">
      <w:pPr>
        <w:pStyle w:val="TxtCodeJaune"/>
        <w:rPr>
          <w:lang w:val="fr-CH"/>
        </w:rPr>
      </w:pPr>
    </w:p>
    <w:p w14:paraId="0BEDC4B2" w14:textId="77777777" w:rsidR="004D0744" w:rsidRPr="00241958" w:rsidRDefault="004D0744" w:rsidP="004D0744">
      <w:pPr>
        <w:pStyle w:val="TxtCodeJaune"/>
        <w:rPr>
          <w:lang w:val="fr-CH"/>
        </w:rPr>
      </w:pPr>
      <w:r w:rsidRPr="00241958">
        <w:rPr>
          <w:lang w:val="fr-CH"/>
        </w:rPr>
        <w:t>function testez() {</w:t>
      </w:r>
    </w:p>
    <w:p w14:paraId="3B9FA91F" w14:textId="77777777" w:rsidR="004D0744" w:rsidRPr="00241958" w:rsidRDefault="004D0744" w:rsidP="004D0744">
      <w:pPr>
        <w:pStyle w:val="TxtCodeJaune"/>
        <w:rPr>
          <w:lang w:val="fr-CH"/>
        </w:rPr>
      </w:pPr>
      <w:r w:rsidRPr="00241958">
        <w:rPr>
          <w:lang w:val="fr-CH"/>
        </w:rPr>
        <w:t xml:space="preserve">   document.getElementById("info").innerHTML =</w:t>
      </w:r>
    </w:p>
    <w:p w14:paraId="7727D689" w14:textId="77777777" w:rsidR="004D0744" w:rsidRPr="00241958" w:rsidRDefault="004D0744" w:rsidP="004D0744">
      <w:pPr>
        <w:pStyle w:val="TxtCodeJaune"/>
        <w:rPr>
          <w:lang w:val="fr-CH"/>
        </w:rPr>
      </w:pPr>
      <w:r w:rsidRPr="00241958">
        <w:rPr>
          <w:lang w:val="fr-CH"/>
        </w:rPr>
        <w:t xml:space="preserve">      "C'est &lt;b&gt;Simon Gendre&lt;/b&gt; qui a pressé le bouton !";</w:t>
      </w:r>
    </w:p>
    <w:p w14:paraId="4E5E4286" w14:textId="77777777" w:rsidR="004D0744" w:rsidRPr="002F2BC1" w:rsidRDefault="004D0744" w:rsidP="004D0744">
      <w:pPr>
        <w:pStyle w:val="TxtCodeJaune"/>
      </w:pPr>
      <w:r>
        <w:t>}</w:t>
      </w:r>
    </w:p>
    <w:p w14:paraId="112AF928" w14:textId="77777777" w:rsidR="004D0744" w:rsidRDefault="004D0744" w:rsidP="004D0744">
      <w:pPr>
        <w:pStyle w:val="Titre3"/>
      </w:pPr>
      <w:bookmarkStart w:id="7" w:name="_Toc137743225"/>
      <w:r>
        <w:lastRenderedPageBreak/>
        <w:t>Ecouteur HTML</w:t>
      </w:r>
      <w:bookmarkEnd w:id="7"/>
    </w:p>
    <w:p w14:paraId="38A52B47" w14:textId="77777777" w:rsidR="004D0744" w:rsidRPr="003D49CC" w:rsidRDefault="004D0744" w:rsidP="004D0744">
      <w:pPr>
        <w:pStyle w:val="txtCodebleu"/>
        <w:rPr>
          <w:lang w:val="en-US"/>
        </w:rPr>
      </w:pPr>
      <w:r w:rsidRPr="003D49CC">
        <w:rPr>
          <w:lang w:val="en-US"/>
        </w:rPr>
        <w:t>&lt;button id="testez" onclick="testez()"&gt;Teste-moi, James&lt;/button&gt;</w:t>
      </w:r>
    </w:p>
    <w:p w14:paraId="337A2207" w14:textId="77777777" w:rsidR="004D0744" w:rsidRDefault="004D0744" w:rsidP="004D0744">
      <w:pPr>
        <w:pStyle w:val="txtCodebleu"/>
        <w:rPr>
          <w:lang w:val="en-US"/>
        </w:rPr>
      </w:pPr>
      <w:r w:rsidRPr="003D49CC">
        <w:rPr>
          <w:lang w:val="en-US"/>
        </w:rPr>
        <w:t>&lt;p id="info"&gt;&amp;nbsp;&lt;/p&gt;</w:t>
      </w:r>
    </w:p>
    <w:p w14:paraId="6F783B36" w14:textId="77777777" w:rsidR="004D0744" w:rsidRDefault="004D0744" w:rsidP="004D0744">
      <w:pPr>
        <w:pStyle w:val="txt-justifi"/>
        <w:rPr>
          <w:lang w:val="en-US"/>
        </w:rPr>
      </w:pPr>
    </w:p>
    <w:p w14:paraId="72846A32" w14:textId="77777777" w:rsidR="004D0744" w:rsidRPr="00FA77CA" w:rsidRDefault="004D0744" w:rsidP="004D0744">
      <w:pPr>
        <w:pStyle w:val="TxtCodeJaune"/>
        <w:rPr>
          <w:lang w:val="fr-CH"/>
        </w:rPr>
      </w:pPr>
      <w:r w:rsidRPr="00FA77CA">
        <w:rPr>
          <w:lang w:val="fr-CH"/>
        </w:rPr>
        <w:t>function testez() {</w:t>
      </w:r>
    </w:p>
    <w:p w14:paraId="5CEAE970" w14:textId="77777777" w:rsidR="004D0744" w:rsidRPr="00FA77CA" w:rsidRDefault="004D0744" w:rsidP="004D0744">
      <w:pPr>
        <w:pStyle w:val="TxtCodeJaune"/>
        <w:rPr>
          <w:lang w:val="fr-CH"/>
        </w:rPr>
      </w:pPr>
      <w:r w:rsidRPr="00FA77CA">
        <w:rPr>
          <w:lang w:val="fr-CH"/>
        </w:rPr>
        <w:t xml:space="preserve">   document.getElementById("info").innerHTML =</w:t>
      </w:r>
      <w:r>
        <w:rPr>
          <w:lang w:val="fr-CH"/>
        </w:rPr>
        <w:t xml:space="preserve"> </w:t>
      </w:r>
      <w:r w:rsidRPr="00FA77CA">
        <w:rPr>
          <w:lang w:val="fr-CH"/>
        </w:rPr>
        <w:t>"C'est &lt;b&gt;Simon Gendre&lt;/b&gt; qui a pressé le bouton !";</w:t>
      </w:r>
    </w:p>
    <w:p w14:paraId="3B0A4F78" w14:textId="77777777" w:rsidR="004D0744" w:rsidRPr="003D49CC" w:rsidRDefault="004D0744" w:rsidP="004D0744">
      <w:pPr>
        <w:pStyle w:val="TxtCodeJaune"/>
      </w:pPr>
      <w:r>
        <w:t>}</w:t>
      </w:r>
    </w:p>
    <w:p w14:paraId="48EDE180" w14:textId="77777777" w:rsidR="004D0744" w:rsidRPr="004D0744" w:rsidRDefault="004D0744" w:rsidP="004D0744">
      <w:pPr>
        <w:pStyle w:val="txt-justifi"/>
      </w:pPr>
    </w:p>
    <w:p w14:paraId="4D77611A" w14:textId="17AC69FD" w:rsidR="00A52CAE" w:rsidRPr="009B1093" w:rsidRDefault="00452DFD" w:rsidP="00452DFD">
      <w:pPr>
        <w:pStyle w:val="Titre2"/>
      </w:pPr>
      <w:bookmarkStart w:id="8" w:name="_Toc137743226"/>
      <w:r w:rsidRPr="009B1093">
        <w:t>Tests logiques</w:t>
      </w:r>
      <w:bookmarkEnd w:id="8"/>
    </w:p>
    <w:p w14:paraId="17F72D90" w14:textId="0E1A0F2E" w:rsidR="00622E41" w:rsidRPr="009B1093" w:rsidRDefault="00622E41" w:rsidP="00622E41">
      <w:pPr>
        <w:pStyle w:val="txt-justifi"/>
      </w:pPr>
      <w:r w:rsidRPr="009B1093">
        <w:t xml:space="preserve">En JS, il existe </w:t>
      </w:r>
      <w:r w:rsidR="0099110F" w:rsidRPr="009B1093">
        <w:t xml:space="preserve">deux types de tests. Étant donné que les variables sont typées automatiquement, </w:t>
      </w:r>
      <w:r w:rsidR="00B450EA" w:rsidRPr="009B1093">
        <w:t>il est possible de comparer soit la valeur ou soit la valeur et le type.</w:t>
      </w:r>
    </w:p>
    <w:p w14:paraId="1CF6732E" w14:textId="6A6CC475" w:rsidR="002818C2" w:rsidRPr="009B1093" w:rsidRDefault="002818C2" w:rsidP="00622E41">
      <w:pPr>
        <w:pStyle w:val="txt-justifi"/>
      </w:pPr>
      <w:r w:rsidRPr="009B1093">
        <w:t>Cela permet de vérifier que (float) 3.5 et (</w:t>
      </w:r>
      <w:r w:rsidR="006879FD" w:rsidRPr="009B1093">
        <w:t>long</w:t>
      </w:r>
      <w:r w:rsidRPr="009B1093">
        <w:t>)</w:t>
      </w:r>
      <w:r w:rsidR="006879FD" w:rsidRPr="009B1093">
        <w:t xml:space="preserve"> 3.5 sont </w:t>
      </w:r>
      <w:r w:rsidR="009B1093" w:rsidRPr="009B1093">
        <w:t>égaux</w:t>
      </w:r>
      <w:r w:rsidR="006879FD" w:rsidRPr="009B1093">
        <w:t xml:space="preserve"> mais pas de même type</w:t>
      </w:r>
    </w:p>
    <w:p w14:paraId="0FAF4599" w14:textId="650916BA" w:rsidR="006879FD" w:rsidRPr="009B1093" w:rsidRDefault="009B1093" w:rsidP="006879FD">
      <w:pPr>
        <w:pStyle w:val="TxtCodeVert"/>
      </w:pPr>
      <w:r w:rsidRPr="009B1093">
        <w:t>“NaN” == NaN --&gt; true</w:t>
      </w:r>
    </w:p>
    <w:p w14:paraId="30A0EACA" w14:textId="3AD073EB" w:rsidR="009B1093" w:rsidRPr="009B1093" w:rsidRDefault="009B1093" w:rsidP="009B1093">
      <w:pPr>
        <w:pStyle w:val="TxtCodeVert"/>
      </w:pPr>
      <w:r w:rsidRPr="009B1093">
        <w:t>“NaN” === NaN --&gt; false</w:t>
      </w:r>
    </w:p>
    <w:p w14:paraId="0C862EC3" w14:textId="77777777" w:rsidR="009B1093" w:rsidRPr="009B1093" w:rsidRDefault="009B1093" w:rsidP="009B1093">
      <w:pPr>
        <w:pStyle w:val="TxtCodeVert"/>
      </w:pPr>
    </w:p>
    <w:p w14:paraId="6927A587" w14:textId="60F63387" w:rsidR="009B1093" w:rsidRPr="009B1093" w:rsidRDefault="009B1093" w:rsidP="009B1093">
      <w:pPr>
        <w:pStyle w:val="TxtCodeVert"/>
      </w:pPr>
      <w:r w:rsidRPr="009B1093">
        <w:t>“true” == true --&gt; true</w:t>
      </w:r>
    </w:p>
    <w:p w14:paraId="1F1319A8" w14:textId="5D6849AA" w:rsidR="009B1093" w:rsidRPr="009B1093" w:rsidRDefault="009B1093" w:rsidP="009B1093">
      <w:pPr>
        <w:pStyle w:val="TxtCodeVert"/>
      </w:pPr>
      <w:r w:rsidRPr="009B1093">
        <w:t>“false” === false --&gt; false</w:t>
      </w:r>
    </w:p>
    <w:p w14:paraId="5A70E2FC" w14:textId="4B829DF7" w:rsidR="00452DFD" w:rsidRDefault="00452DFD" w:rsidP="00452DFD">
      <w:pPr>
        <w:pStyle w:val="Titre2"/>
      </w:pPr>
      <w:bookmarkStart w:id="9" w:name="_Toc137743227"/>
      <w:r>
        <w:t>Boucles</w:t>
      </w:r>
      <w:bookmarkEnd w:id="9"/>
    </w:p>
    <w:p w14:paraId="30ADDF3C" w14:textId="36EA3156" w:rsidR="00D867CF" w:rsidRDefault="00D867CF" w:rsidP="00D867CF">
      <w:pPr>
        <w:pStyle w:val="txt-justifi"/>
      </w:pPr>
      <w:r>
        <w:t xml:space="preserve">Comme en Java, le Javascript </w:t>
      </w:r>
      <w:r w:rsidR="00803BEE">
        <w:t>possède plusieurs types de boucle : for, while et do</w:t>
      </w:r>
      <w:r w:rsidR="000C5E5F">
        <w:t>.</w:t>
      </w:r>
    </w:p>
    <w:p w14:paraId="3873A53E" w14:textId="05BBBFE9" w:rsidR="000C5E5F" w:rsidRDefault="00936183" w:rsidP="005B3156">
      <w:pPr>
        <w:pStyle w:val="Titre3"/>
      </w:pPr>
      <w:bookmarkStart w:id="10" w:name="_Toc137743228"/>
      <w:r>
        <w:t>For</w:t>
      </w:r>
      <w:bookmarkEnd w:id="10"/>
    </w:p>
    <w:p w14:paraId="09AD0DF6" w14:textId="77777777" w:rsidR="003E4CF4" w:rsidRPr="003E4CF4" w:rsidRDefault="003E4CF4" w:rsidP="003E4CF4">
      <w:pPr>
        <w:pStyle w:val="txtCodebleu"/>
      </w:pPr>
      <w:r w:rsidRPr="003E4CF4">
        <w:t>let out = "for (let i = 0; i &gt; 5; i++){...}";</w:t>
      </w:r>
    </w:p>
    <w:p w14:paraId="4EFD4ECA" w14:textId="77777777" w:rsidR="003E4CF4" w:rsidRPr="003E4CF4" w:rsidRDefault="003E4CF4" w:rsidP="003E4CF4">
      <w:pPr>
        <w:pStyle w:val="txtCodebleu"/>
      </w:pPr>
    </w:p>
    <w:p w14:paraId="66C46C9A" w14:textId="77777777" w:rsidR="003E4CF4" w:rsidRPr="003E4CF4" w:rsidRDefault="003E4CF4" w:rsidP="003E4CF4">
      <w:pPr>
        <w:pStyle w:val="txtCodebleu"/>
      </w:pPr>
      <w:r w:rsidRPr="003E4CF4">
        <w:t xml:space="preserve">  for (let i = 0; i &lt; 5; i++) {</w:t>
      </w:r>
    </w:p>
    <w:p w14:paraId="18874C41" w14:textId="77777777" w:rsidR="003E4CF4" w:rsidRPr="003E4CF4" w:rsidRDefault="003E4CF4" w:rsidP="003E4CF4">
      <w:pPr>
        <w:pStyle w:val="txtCodebleu"/>
      </w:pPr>
      <w:r w:rsidRPr="003E4CF4">
        <w:t xml:space="preserve">    out += `&lt;br&gt;${i}`;</w:t>
      </w:r>
    </w:p>
    <w:p w14:paraId="19851A34" w14:textId="77777777" w:rsidR="003E4CF4" w:rsidRPr="003E4CF4" w:rsidRDefault="003E4CF4" w:rsidP="003E4CF4">
      <w:pPr>
        <w:pStyle w:val="txtCodebleu"/>
        <w:rPr>
          <w:lang w:val="fr-CH"/>
        </w:rPr>
      </w:pPr>
      <w:r w:rsidRPr="003E4CF4">
        <w:t xml:space="preserve">  </w:t>
      </w:r>
      <w:r w:rsidRPr="003E4CF4">
        <w:rPr>
          <w:lang w:val="fr-CH"/>
        </w:rPr>
        <w:t>}</w:t>
      </w:r>
    </w:p>
    <w:p w14:paraId="6C20C099" w14:textId="224B0666" w:rsidR="005B3156" w:rsidRPr="003E4CF4" w:rsidRDefault="003E4CF4" w:rsidP="003E4CF4">
      <w:pPr>
        <w:pStyle w:val="txtCodebleu"/>
        <w:rPr>
          <w:lang w:val="fr-CH"/>
        </w:rPr>
      </w:pPr>
      <w:r w:rsidRPr="003E4CF4">
        <w:rPr>
          <w:lang w:val="fr-CH"/>
        </w:rPr>
        <w:t xml:space="preserve">  out += `&lt;br&gt; --&gt; À utiliser si on sait que l'on veut itérer x fois (x connu avant de commencer la boucle)`;</w:t>
      </w:r>
    </w:p>
    <w:p w14:paraId="30B57AC5" w14:textId="4EC03E7E" w:rsidR="00936183" w:rsidRDefault="005B3156" w:rsidP="005B3156">
      <w:pPr>
        <w:pStyle w:val="Titre3"/>
      </w:pPr>
      <w:bookmarkStart w:id="11" w:name="_Toc137743229"/>
      <w:r>
        <w:t>W</w:t>
      </w:r>
      <w:r w:rsidR="00936183">
        <w:t>hi</w:t>
      </w:r>
      <w:r>
        <w:t>le</w:t>
      </w:r>
      <w:bookmarkEnd w:id="11"/>
    </w:p>
    <w:p w14:paraId="23E515D2" w14:textId="77777777" w:rsidR="00EE3BFB" w:rsidRPr="00EE3BFB" w:rsidRDefault="00EE3BFB" w:rsidP="00EE3BFB">
      <w:pPr>
        <w:pStyle w:val="txtCodebleu"/>
      </w:pPr>
      <w:r w:rsidRPr="00EE3BFB">
        <w:t>let out = " while (i &lt; 5) {...}";</w:t>
      </w:r>
    </w:p>
    <w:p w14:paraId="2682D1DD" w14:textId="77777777" w:rsidR="00EE3BFB" w:rsidRPr="00EE3BFB" w:rsidRDefault="00EE3BFB" w:rsidP="00EE3BFB">
      <w:pPr>
        <w:pStyle w:val="txtCodebleu"/>
      </w:pPr>
      <w:r w:rsidRPr="00EE3BFB">
        <w:t xml:space="preserve">  let i = 0;</w:t>
      </w:r>
    </w:p>
    <w:p w14:paraId="03B9C416" w14:textId="77777777" w:rsidR="00EE3BFB" w:rsidRPr="00EE3BFB" w:rsidRDefault="00EE3BFB" w:rsidP="00EE3BFB">
      <w:pPr>
        <w:pStyle w:val="txtCodebleu"/>
      </w:pPr>
      <w:r w:rsidRPr="00EE3BFB">
        <w:t xml:space="preserve">  while (i &lt; 5) {</w:t>
      </w:r>
    </w:p>
    <w:p w14:paraId="08A42755" w14:textId="77777777" w:rsidR="00EE3BFB" w:rsidRPr="00EE3BFB" w:rsidRDefault="00EE3BFB" w:rsidP="00EE3BFB">
      <w:pPr>
        <w:pStyle w:val="txtCodebleu"/>
      </w:pPr>
      <w:r w:rsidRPr="00EE3BFB">
        <w:t xml:space="preserve">    out += `&lt;br&gt;${i}`;</w:t>
      </w:r>
    </w:p>
    <w:p w14:paraId="1C85A938" w14:textId="77777777" w:rsidR="00EE3BFB" w:rsidRPr="00EE3BFB" w:rsidRDefault="00EE3BFB" w:rsidP="00EE3BFB">
      <w:pPr>
        <w:pStyle w:val="txtCodebleu"/>
        <w:rPr>
          <w:lang w:val="fr-CH"/>
        </w:rPr>
      </w:pPr>
      <w:r w:rsidRPr="00EE3BFB">
        <w:t xml:space="preserve">    </w:t>
      </w:r>
      <w:r w:rsidRPr="00EE3BFB">
        <w:rPr>
          <w:lang w:val="fr-CH"/>
        </w:rPr>
        <w:t>i++;</w:t>
      </w:r>
    </w:p>
    <w:p w14:paraId="4EB98BCE" w14:textId="77777777" w:rsidR="00EE3BFB" w:rsidRPr="00EE3BFB" w:rsidRDefault="00EE3BFB" w:rsidP="00EE3BFB">
      <w:pPr>
        <w:pStyle w:val="txtCodebleu"/>
        <w:rPr>
          <w:lang w:val="fr-CH"/>
        </w:rPr>
      </w:pPr>
      <w:r w:rsidRPr="00EE3BFB">
        <w:rPr>
          <w:lang w:val="fr-CH"/>
        </w:rPr>
        <w:t xml:space="preserve">  }</w:t>
      </w:r>
    </w:p>
    <w:p w14:paraId="196A05DA" w14:textId="3F353C19" w:rsidR="005B3156" w:rsidRPr="00EE3BFB" w:rsidRDefault="00EE3BFB" w:rsidP="00EE3BFB">
      <w:pPr>
        <w:pStyle w:val="txtCodebleu"/>
        <w:rPr>
          <w:lang w:val="fr-CH"/>
        </w:rPr>
      </w:pPr>
      <w:r w:rsidRPr="00EE3BFB">
        <w:rPr>
          <w:lang w:val="fr-CH"/>
        </w:rPr>
        <w:t xml:space="preserve">  out += `&lt;br&gt; --&gt; À utiliser si on ne sait pas le nombre d'itérations au démarrage de la boucle`;</w:t>
      </w:r>
    </w:p>
    <w:p w14:paraId="668C5C65" w14:textId="1643B1C4" w:rsidR="005B3156" w:rsidRDefault="005B3156" w:rsidP="005B3156">
      <w:pPr>
        <w:pStyle w:val="Titre3"/>
      </w:pPr>
      <w:bookmarkStart w:id="12" w:name="_Toc137743230"/>
      <w:r>
        <w:t>Do while</w:t>
      </w:r>
      <w:bookmarkEnd w:id="12"/>
    </w:p>
    <w:p w14:paraId="2EDC157B" w14:textId="77777777" w:rsidR="00EE3BFB" w:rsidRDefault="00EE3BFB" w:rsidP="00EE3BFB">
      <w:pPr>
        <w:pStyle w:val="txtCodebleu"/>
      </w:pPr>
      <w:r>
        <w:t>let out = "  do {...} while (i &lt; 5)";</w:t>
      </w:r>
    </w:p>
    <w:p w14:paraId="4C30D37E" w14:textId="77777777" w:rsidR="00EE3BFB" w:rsidRDefault="00EE3BFB" w:rsidP="00EE3BFB">
      <w:pPr>
        <w:pStyle w:val="txtCodebleu"/>
      </w:pPr>
      <w:r>
        <w:t xml:space="preserve">  let i = 0;</w:t>
      </w:r>
    </w:p>
    <w:p w14:paraId="082E7161" w14:textId="77777777" w:rsidR="00EE3BFB" w:rsidRDefault="00EE3BFB" w:rsidP="00EE3BFB">
      <w:pPr>
        <w:pStyle w:val="txtCodebleu"/>
      </w:pPr>
      <w:r>
        <w:t xml:space="preserve">  do {</w:t>
      </w:r>
    </w:p>
    <w:p w14:paraId="78C0393A" w14:textId="77777777" w:rsidR="00EE3BFB" w:rsidRDefault="00EE3BFB" w:rsidP="00EE3BFB">
      <w:pPr>
        <w:pStyle w:val="txtCodebleu"/>
      </w:pPr>
      <w:r>
        <w:t xml:space="preserve">    out += `&lt;br&gt;${i}`;</w:t>
      </w:r>
    </w:p>
    <w:p w14:paraId="01605F9C" w14:textId="77777777" w:rsidR="00EE3BFB" w:rsidRPr="00EE3BFB" w:rsidRDefault="00EE3BFB" w:rsidP="00EE3BFB">
      <w:pPr>
        <w:pStyle w:val="txtCodebleu"/>
        <w:rPr>
          <w:lang w:val="fr-CH"/>
        </w:rPr>
      </w:pPr>
      <w:r>
        <w:t xml:space="preserve">    </w:t>
      </w:r>
      <w:r w:rsidRPr="00EE3BFB">
        <w:rPr>
          <w:lang w:val="fr-CH"/>
        </w:rPr>
        <w:t>i++;</w:t>
      </w:r>
    </w:p>
    <w:p w14:paraId="694088C2" w14:textId="77777777" w:rsidR="00EE3BFB" w:rsidRPr="00622E41" w:rsidRDefault="00EE3BFB" w:rsidP="00EE3BFB">
      <w:pPr>
        <w:pStyle w:val="txtCodebleu"/>
        <w:rPr>
          <w:lang w:val="fr-CH"/>
        </w:rPr>
      </w:pPr>
      <w:r w:rsidRPr="00622E41">
        <w:rPr>
          <w:lang w:val="fr-CH"/>
        </w:rPr>
        <w:t xml:space="preserve">  } while (i &lt; 5);</w:t>
      </w:r>
    </w:p>
    <w:p w14:paraId="40731B2C" w14:textId="6BCB774E" w:rsidR="005B3156" w:rsidRPr="00EE3BFB" w:rsidRDefault="00EE3BFB" w:rsidP="00EE3BFB">
      <w:pPr>
        <w:pStyle w:val="txtCodebleu"/>
        <w:rPr>
          <w:lang w:val="fr-CH"/>
        </w:rPr>
      </w:pPr>
      <w:r w:rsidRPr="006F111B">
        <w:rPr>
          <w:lang w:val="fr-CH"/>
        </w:rPr>
        <w:t xml:space="preserve">  </w:t>
      </w:r>
      <w:r w:rsidRPr="00EE3BFB">
        <w:rPr>
          <w:lang w:val="fr-CH"/>
        </w:rPr>
        <w:t>out += `&lt;br&gt; --&gt; À utiliser si on ne sait pas le nombre d'itérations au démarrage de la boucle mais avec un passage obligatoire`;</w:t>
      </w:r>
    </w:p>
    <w:p w14:paraId="08D8567D" w14:textId="4FC335E8" w:rsidR="002D07B3" w:rsidRDefault="002D07B3" w:rsidP="002D07B3">
      <w:pPr>
        <w:pStyle w:val="Titre2"/>
      </w:pPr>
      <w:bookmarkStart w:id="13" w:name="_Toc137743231"/>
      <w:r>
        <w:t>Fonctions</w:t>
      </w:r>
      <w:bookmarkEnd w:id="13"/>
    </w:p>
    <w:p w14:paraId="1DAAFF1F" w14:textId="69701DE5" w:rsidR="009C51A5" w:rsidRDefault="0023220F" w:rsidP="009C51A5">
      <w:pPr>
        <w:pStyle w:val="Titre3"/>
      </w:pPr>
      <w:bookmarkStart w:id="14" w:name="_Toc137743232"/>
      <w:r>
        <w:t>Basique</w:t>
      </w:r>
      <w:bookmarkEnd w:id="14"/>
    </w:p>
    <w:p w14:paraId="245ADB59" w14:textId="77777777" w:rsidR="00C1336E" w:rsidRDefault="00C1336E" w:rsidP="00C1336E">
      <w:pPr>
        <w:pStyle w:val="TxtCodeJaune"/>
      </w:pPr>
      <w:r>
        <w:t xml:space="preserve">  function a() {</w:t>
      </w:r>
    </w:p>
    <w:p w14:paraId="4C9DA7A5" w14:textId="77777777" w:rsidR="00C1336E" w:rsidRDefault="00C1336E" w:rsidP="00C1336E">
      <w:pPr>
        <w:pStyle w:val="TxtCodeJaune"/>
      </w:pPr>
      <w:r>
        <w:t xml:space="preserve">    let val = 1;</w:t>
      </w:r>
    </w:p>
    <w:p w14:paraId="57353543" w14:textId="77777777" w:rsidR="00C1336E" w:rsidRDefault="00C1336E" w:rsidP="00C1336E">
      <w:pPr>
        <w:pStyle w:val="TxtCodeJaune"/>
      </w:pPr>
      <w:r>
        <w:t xml:space="preserve">    console.log(val);</w:t>
      </w:r>
    </w:p>
    <w:p w14:paraId="0D37DB99" w14:textId="12BF9F48" w:rsidR="00C1336E" w:rsidRDefault="00C1336E" w:rsidP="00C1336E">
      <w:pPr>
        <w:pStyle w:val="TxtCodeJaune"/>
      </w:pPr>
      <w:r>
        <w:t xml:space="preserve">  }</w:t>
      </w:r>
    </w:p>
    <w:p w14:paraId="5C4E431A" w14:textId="7F12A624" w:rsidR="001B57B0" w:rsidRPr="001B57B0" w:rsidRDefault="001B57B0" w:rsidP="00C1336E">
      <w:pPr>
        <w:pStyle w:val="TxtCodeJaune"/>
        <w:rPr>
          <w:lang w:val="fr-CH"/>
        </w:rPr>
      </w:pPr>
      <w:r w:rsidRPr="001B57B0">
        <w:rPr>
          <w:lang w:val="fr-CH"/>
        </w:rPr>
        <w:t xml:space="preserve">  a(); // =&gt; exécution de la méthode et affichage de 1 dans la console</w:t>
      </w:r>
    </w:p>
    <w:p w14:paraId="5709BA71" w14:textId="3F683252" w:rsidR="00C1336E" w:rsidRDefault="00C1336E" w:rsidP="0023220F">
      <w:pPr>
        <w:pStyle w:val="Titre3"/>
      </w:pPr>
      <w:bookmarkStart w:id="15" w:name="_Toc137743233"/>
      <w:r>
        <w:lastRenderedPageBreak/>
        <w:t>Anonyme</w:t>
      </w:r>
      <w:bookmarkEnd w:id="15"/>
      <w:r>
        <w:t xml:space="preserve"> </w:t>
      </w:r>
    </w:p>
    <w:p w14:paraId="7D45445D" w14:textId="77777777" w:rsidR="001B57B0" w:rsidRPr="001B57B0" w:rsidRDefault="001B57B0" w:rsidP="001B57B0">
      <w:pPr>
        <w:pStyle w:val="TxtCodeJaune"/>
      </w:pPr>
      <w:r w:rsidRPr="001B57B0">
        <w:t xml:space="preserve">  let b = function () {</w:t>
      </w:r>
    </w:p>
    <w:p w14:paraId="655C94DA" w14:textId="77777777" w:rsidR="001B57B0" w:rsidRPr="001B57B0" w:rsidRDefault="001B57B0" w:rsidP="001B57B0">
      <w:pPr>
        <w:pStyle w:val="TxtCodeJaune"/>
      </w:pPr>
      <w:r w:rsidRPr="001B57B0">
        <w:t xml:space="preserve">    let val = 2;</w:t>
      </w:r>
    </w:p>
    <w:p w14:paraId="2BC74CC8" w14:textId="77777777" w:rsidR="001B57B0" w:rsidRPr="001B57B0" w:rsidRDefault="001B57B0" w:rsidP="001B57B0">
      <w:pPr>
        <w:pStyle w:val="TxtCodeJaune"/>
        <w:rPr>
          <w:lang w:val="fr-CH"/>
        </w:rPr>
      </w:pPr>
      <w:r w:rsidRPr="001B57B0">
        <w:t xml:space="preserve">    </w:t>
      </w:r>
      <w:r w:rsidRPr="001B57B0">
        <w:rPr>
          <w:lang w:val="fr-CH"/>
        </w:rPr>
        <w:t>console.log(val);</w:t>
      </w:r>
    </w:p>
    <w:p w14:paraId="17D9697A" w14:textId="77777777" w:rsidR="001B57B0" w:rsidRPr="001B57B0" w:rsidRDefault="001B57B0" w:rsidP="001B57B0">
      <w:pPr>
        <w:pStyle w:val="TxtCodeJaune"/>
        <w:rPr>
          <w:lang w:val="fr-CH"/>
        </w:rPr>
      </w:pPr>
      <w:r w:rsidRPr="001B57B0">
        <w:rPr>
          <w:lang w:val="fr-CH"/>
        </w:rPr>
        <w:t xml:space="preserve">  };</w:t>
      </w:r>
    </w:p>
    <w:p w14:paraId="1B5F428B" w14:textId="0AB0387A" w:rsidR="00C1336E" w:rsidRPr="001B57B0" w:rsidRDefault="001B57B0" w:rsidP="001B57B0">
      <w:pPr>
        <w:pStyle w:val="TxtCodeJaune"/>
        <w:rPr>
          <w:lang w:val="fr-CH"/>
        </w:rPr>
      </w:pPr>
      <w:r w:rsidRPr="001B57B0">
        <w:rPr>
          <w:lang w:val="fr-CH"/>
        </w:rPr>
        <w:t xml:space="preserve">  b(); // =&gt; exécution de la méthode et affichage de 2 dans la console</w:t>
      </w:r>
    </w:p>
    <w:p w14:paraId="36E30BA7" w14:textId="1D1202FF" w:rsidR="0023220F" w:rsidRDefault="0023220F" w:rsidP="0023220F">
      <w:pPr>
        <w:pStyle w:val="Titre3"/>
      </w:pPr>
      <w:bookmarkStart w:id="16" w:name="_Toc137743234"/>
      <w:r>
        <w:t>Arrow</w:t>
      </w:r>
      <w:bookmarkEnd w:id="16"/>
      <w:r>
        <w:t xml:space="preserve"> </w:t>
      </w:r>
    </w:p>
    <w:p w14:paraId="4FE1960C" w14:textId="77777777" w:rsidR="004F44C3" w:rsidRDefault="004F44C3" w:rsidP="004F44C3">
      <w:pPr>
        <w:pStyle w:val="TxtCodeJaune"/>
      </w:pPr>
      <w:r>
        <w:t>let c = (a, b) =&gt; a + b;</w:t>
      </w:r>
    </w:p>
    <w:p w14:paraId="1C46331D" w14:textId="77777777" w:rsidR="004F44C3" w:rsidRDefault="004F44C3" w:rsidP="004F44C3">
      <w:pPr>
        <w:pStyle w:val="TxtCodeJaune"/>
      </w:pPr>
      <w:r>
        <w:t xml:space="preserve">  console.log(c(2, 5)); // = 7</w:t>
      </w:r>
    </w:p>
    <w:p w14:paraId="4C239077" w14:textId="77777777" w:rsidR="004F44C3" w:rsidRDefault="004F44C3" w:rsidP="004F44C3">
      <w:pPr>
        <w:pStyle w:val="txt-justifi"/>
      </w:pPr>
    </w:p>
    <w:p w14:paraId="0B69F02A" w14:textId="77777777" w:rsidR="004F44C3" w:rsidRPr="004F44C3" w:rsidRDefault="004F44C3" w:rsidP="004F44C3">
      <w:pPr>
        <w:pStyle w:val="TxtCodeJaune"/>
        <w:rPr>
          <w:lang w:val="fr-CH"/>
        </w:rPr>
      </w:pPr>
      <w:r w:rsidRPr="004F44C3">
        <w:rPr>
          <w:lang w:val="fr-CH"/>
        </w:rPr>
        <w:t xml:space="preserve">  let d = (val) =&gt; val * val; // avec un paramètre</w:t>
      </w:r>
    </w:p>
    <w:p w14:paraId="7A2F20F2" w14:textId="77777777" w:rsidR="004F44C3" w:rsidRDefault="004F44C3" w:rsidP="004F44C3">
      <w:pPr>
        <w:pStyle w:val="TxtCodeJaune"/>
      </w:pPr>
      <w:r w:rsidRPr="004F44C3">
        <w:rPr>
          <w:lang w:val="fr-CH"/>
        </w:rPr>
        <w:t xml:space="preserve">  </w:t>
      </w:r>
      <w:r>
        <w:t>console.log(d(5)); // = 25</w:t>
      </w:r>
    </w:p>
    <w:p w14:paraId="7D0FCBC3" w14:textId="77777777" w:rsidR="004F44C3" w:rsidRPr="00677AB4" w:rsidRDefault="004F44C3" w:rsidP="004F44C3">
      <w:pPr>
        <w:pStyle w:val="txt-justifi"/>
        <w:rPr>
          <w:lang w:val="en-GB"/>
        </w:rPr>
      </w:pPr>
    </w:p>
    <w:p w14:paraId="6208EEC0" w14:textId="77777777" w:rsidR="004F44C3" w:rsidRDefault="004F44C3" w:rsidP="004F44C3">
      <w:pPr>
        <w:pStyle w:val="TxtCodeJaune"/>
      </w:pPr>
      <w:r>
        <w:t xml:space="preserve">  let e = (a, b) =&gt; {</w:t>
      </w:r>
    </w:p>
    <w:p w14:paraId="0BBC1FC8" w14:textId="77777777" w:rsidR="004F44C3" w:rsidRPr="004F44C3" w:rsidRDefault="004F44C3" w:rsidP="004F44C3">
      <w:pPr>
        <w:pStyle w:val="TxtCodeJaune"/>
        <w:rPr>
          <w:lang w:val="fr-CH"/>
        </w:rPr>
      </w:pPr>
      <w:r>
        <w:t xml:space="preserve">    </w:t>
      </w:r>
      <w:r w:rsidRPr="004F44C3">
        <w:rPr>
          <w:lang w:val="fr-CH"/>
        </w:rPr>
        <w:t>// avec plusieurs instructions</w:t>
      </w:r>
    </w:p>
    <w:p w14:paraId="4B1C01F0" w14:textId="77777777" w:rsidR="004F44C3" w:rsidRPr="004F44C3" w:rsidRDefault="004F44C3" w:rsidP="004F44C3">
      <w:pPr>
        <w:pStyle w:val="TxtCodeJaune"/>
        <w:rPr>
          <w:lang w:val="fr-CH"/>
        </w:rPr>
      </w:pPr>
      <w:r w:rsidRPr="004F44C3">
        <w:rPr>
          <w:lang w:val="fr-CH"/>
        </w:rPr>
        <w:t xml:space="preserve">    let somme = a + b;</w:t>
      </w:r>
    </w:p>
    <w:p w14:paraId="0C833C91" w14:textId="77777777" w:rsidR="004F44C3" w:rsidRDefault="004F44C3" w:rsidP="004F44C3">
      <w:pPr>
        <w:pStyle w:val="TxtCodeJaune"/>
      </w:pPr>
      <w:r w:rsidRPr="004F44C3">
        <w:rPr>
          <w:lang w:val="fr-CH"/>
        </w:rPr>
        <w:t xml:space="preserve">    </w:t>
      </w:r>
      <w:r>
        <w:t>return somme;</w:t>
      </w:r>
    </w:p>
    <w:p w14:paraId="21B73B21" w14:textId="77777777" w:rsidR="004F44C3" w:rsidRDefault="004F44C3" w:rsidP="004F44C3">
      <w:pPr>
        <w:pStyle w:val="TxtCodeJaune"/>
      </w:pPr>
      <w:r>
        <w:t xml:space="preserve">  };</w:t>
      </w:r>
    </w:p>
    <w:p w14:paraId="2F8E04C9" w14:textId="0D641A29" w:rsidR="00C1336E" w:rsidRPr="00C1336E" w:rsidRDefault="004F44C3" w:rsidP="004F44C3">
      <w:pPr>
        <w:pStyle w:val="TxtCodeJaune"/>
      </w:pPr>
      <w:r>
        <w:t xml:space="preserve">  console.log(e(5, 7)); // = 12</w:t>
      </w:r>
    </w:p>
    <w:p w14:paraId="0EF7E74A" w14:textId="79146F43" w:rsidR="009C51A5" w:rsidRDefault="009C51A5" w:rsidP="009C51A5">
      <w:pPr>
        <w:pStyle w:val="Titre3"/>
      </w:pPr>
      <w:bookmarkStart w:id="17" w:name="_Toc137743235"/>
      <w:r>
        <w:t>IIFE</w:t>
      </w:r>
      <w:bookmarkEnd w:id="17"/>
    </w:p>
    <w:p w14:paraId="586995DA" w14:textId="77777777" w:rsidR="008601F5" w:rsidRPr="008601F5" w:rsidRDefault="008601F5" w:rsidP="008601F5">
      <w:pPr>
        <w:pStyle w:val="TxtCodeJaune"/>
      </w:pPr>
      <w:r w:rsidRPr="008601F5">
        <w:t>(function() {</w:t>
      </w:r>
    </w:p>
    <w:p w14:paraId="65A6A25C" w14:textId="77777777" w:rsidR="008601F5" w:rsidRPr="008601F5" w:rsidRDefault="008601F5" w:rsidP="008601F5">
      <w:pPr>
        <w:pStyle w:val="TxtCodeJaune"/>
      </w:pPr>
      <w:r w:rsidRPr="008601F5">
        <w:t xml:space="preserve">    let val = 3;</w:t>
      </w:r>
    </w:p>
    <w:p w14:paraId="44AF9F47" w14:textId="77777777" w:rsidR="008601F5" w:rsidRPr="008601F5" w:rsidRDefault="008601F5" w:rsidP="008601F5">
      <w:pPr>
        <w:pStyle w:val="TxtCodeJaune"/>
      </w:pPr>
      <w:r w:rsidRPr="008601F5">
        <w:t xml:space="preserve">    console.log(val) ;</w:t>
      </w:r>
    </w:p>
    <w:p w14:paraId="207E4A4D" w14:textId="77777777" w:rsidR="008601F5" w:rsidRPr="008601F5" w:rsidRDefault="008601F5" w:rsidP="008601F5">
      <w:pPr>
        <w:pStyle w:val="TxtCodeJaune"/>
        <w:rPr>
          <w:lang w:val="fr-CH"/>
        </w:rPr>
      </w:pPr>
      <w:r w:rsidRPr="00677AB4">
        <w:rPr>
          <w:lang w:val="fr-CH"/>
        </w:rPr>
        <w:t xml:space="preserve"> </w:t>
      </w:r>
      <w:r w:rsidRPr="008601F5">
        <w:rPr>
          <w:lang w:val="fr-CH"/>
        </w:rPr>
        <w:t>})() ;    // =&gt; exécution et affichage de 3 dans la console</w:t>
      </w:r>
    </w:p>
    <w:p w14:paraId="27F527D8" w14:textId="77777777" w:rsidR="008601F5" w:rsidRPr="008601F5" w:rsidRDefault="008601F5" w:rsidP="008601F5">
      <w:pPr>
        <w:pStyle w:val="TxtCodeJaune"/>
        <w:rPr>
          <w:lang w:val="fr-CH"/>
        </w:rPr>
      </w:pPr>
      <w:r w:rsidRPr="008601F5">
        <w:rPr>
          <w:lang w:val="fr-CH"/>
        </w:rPr>
        <w:t xml:space="preserve">  </w:t>
      </w:r>
    </w:p>
    <w:p w14:paraId="030641F8" w14:textId="77777777" w:rsidR="008601F5" w:rsidRPr="008601F5" w:rsidRDefault="008601F5" w:rsidP="008601F5">
      <w:pPr>
        <w:pStyle w:val="txt-justifi"/>
      </w:pPr>
      <w:r w:rsidRPr="008601F5">
        <w:t xml:space="preserve">  </w:t>
      </w:r>
    </w:p>
    <w:p w14:paraId="221D78EC" w14:textId="77777777" w:rsidR="008601F5" w:rsidRPr="008601F5" w:rsidRDefault="008601F5" w:rsidP="008601F5">
      <w:pPr>
        <w:pStyle w:val="TxtCodeJaune"/>
        <w:rPr>
          <w:lang w:val="fr-CH"/>
        </w:rPr>
      </w:pPr>
      <w:r w:rsidRPr="008601F5">
        <w:rPr>
          <w:lang w:val="fr-CH"/>
        </w:rPr>
        <w:t xml:space="preserve"> (() =&gt; {</w:t>
      </w:r>
    </w:p>
    <w:p w14:paraId="5FB4C78F" w14:textId="77777777" w:rsidR="008601F5" w:rsidRPr="008601F5" w:rsidRDefault="008601F5" w:rsidP="008601F5">
      <w:pPr>
        <w:pStyle w:val="TxtCodeJaune"/>
        <w:rPr>
          <w:lang w:val="fr-CH"/>
        </w:rPr>
      </w:pPr>
      <w:r w:rsidRPr="008601F5">
        <w:rPr>
          <w:lang w:val="fr-CH"/>
        </w:rPr>
        <w:t xml:space="preserve">    let val = 4;</w:t>
      </w:r>
    </w:p>
    <w:p w14:paraId="355890EA" w14:textId="77777777" w:rsidR="008601F5" w:rsidRPr="008601F5" w:rsidRDefault="008601F5" w:rsidP="008601F5">
      <w:pPr>
        <w:pStyle w:val="TxtCodeJaune"/>
        <w:rPr>
          <w:lang w:val="fr-CH"/>
        </w:rPr>
      </w:pPr>
      <w:r w:rsidRPr="008601F5">
        <w:rPr>
          <w:lang w:val="fr-CH"/>
        </w:rPr>
        <w:t xml:space="preserve">    console.log(val) ;</w:t>
      </w:r>
    </w:p>
    <w:p w14:paraId="1FFD474A" w14:textId="13B6C67A" w:rsidR="004F44C3" w:rsidRDefault="008601F5" w:rsidP="008601F5">
      <w:pPr>
        <w:pStyle w:val="TxtCodeJaune"/>
        <w:rPr>
          <w:lang w:val="fr-CH"/>
        </w:rPr>
      </w:pPr>
      <w:r w:rsidRPr="008601F5">
        <w:rPr>
          <w:lang w:val="fr-CH"/>
        </w:rPr>
        <w:t xml:space="preserve"> })() ;  // =&gt; exécution et affichage de 4 dans la console via une fonction flèche</w:t>
      </w:r>
    </w:p>
    <w:p w14:paraId="76D41D10" w14:textId="77777777" w:rsidR="008B38DD" w:rsidRDefault="008B38DD" w:rsidP="008B38DD">
      <w:pPr>
        <w:pStyle w:val="txt-justifi"/>
      </w:pPr>
    </w:p>
    <w:p w14:paraId="1583705F" w14:textId="5A83DEA0" w:rsidR="008B38DD" w:rsidRPr="00D87BDC" w:rsidRDefault="008B38DD" w:rsidP="008B38DD">
      <w:pPr>
        <w:pStyle w:val="Titre1"/>
      </w:pPr>
      <w:bookmarkStart w:id="18" w:name="_Toc137743236"/>
      <w:r w:rsidRPr="00D87BDC">
        <w:lastRenderedPageBreak/>
        <w:t>JSON</w:t>
      </w:r>
      <w:bookmarkEnd w:id="18"/>
    </w:p>
    <w:p w14:paraId="58AF947F" w14:textId="4413C661" w:rsidR="009205D8" w:rsidRDefault="009205D8" w:rsidP="009205D8">
      <w:pPr>
        <w:pStyle w:val="Titre2"/>
      </w:pPr>
      <w:bookmarkStart w:id="19" w:name="_Toc137743237"/>
      <w:r>
        <w:t>Fonctionnement</w:t>
      </w:r>
      <w:bookmarkEnd w:id="19"/>
    </w:p>
    <w:p w14:paraId="4D95032A" w14:textId="77777777" w:rsidR="00A9401F" w:rsidRDefault="00A9401F" w:rsidP="00A9401F">
      <w:pPr>
        <w:pStyle w:val="txt-justifi"/>
      </w:pPr>
    </w:p>
    <w:p w14:paraId="3320D815" w14:textId="241BEA79" w:rsidR="00A9401F" w:rsidRDefault="00A9401F" w:rsidP="00A9401F">
      <w:pPr>
        <w:pStyle w:val="txt-justifi"/>
      </w:pPr>
      <w:r>
        <w:t>JSON, ou de son acronyme JavaScript Object Notation, est un format de données léger et largement utilisé pour représenter et échanger des informations structurées entre des applications. Les données JSON sont basées sur une syntaxe d'objet JavaScript et peuvent représenter des tableaux, des objets, des chaînes, des nombres</w:t>
      </w:r>
      <w:r w:rsidR="006E228E">
        <w:t xml:space="preserve"> et </w:t>
      </w:r>
      <w:r>
        <w:t>des booléens. JSON est facile à lire et à écrire pour les humains, tout en étant facilement analysable et générable par les machines.</w:t>
      </w:r>
    </w:p>
    <w:p w14:paraId="0F42428D" w14:textId="77777777" w:rsidR="006E228E" w:rsidRDefault="00A9401F" w:rsidP="006E228E">
      <w:pPr>
        <w:pStyle w:val="txt-justifi"/>
      </w:pPr>
      <w:r>
        <w:t>Les données JSON sont généralement composées de paires clé-valeur, où les clés sont des chaînes de caractères et les valeurs peuvent être de différents types</w:t>
      </w:r>
    </w:p>
    <w:p w14:paraId="1178E2B9" w14:textId="36AFBF14" w:rsidR="008B38DD" w:rsidRPr="00D87BDC" w:rsidRDefault="00D87BDC" w:rsidP="006E228E">
      <w:pPr>
        <w:pStyle w:val="Titre2"/>
      </w:pPr>
      <w:bookmarkStart w:id="20" w:name="_Toc137743238"/>
      <w:r w:rsidRPr="00D87BDC">
        <w:t>Fonctions</w:t>
      </w:r>
      <w:bookmarkEnd w:id="20"/>
    </w:p>
    <w:p w14:paraId="6E7A9DF6" w14:textId="77777777" w:rsidR="008B38DD" w:rsidRDefault="008B38DD" w:rsidP="00D87BDC">
      <w:pPr>
        <w:pStyle w:val="Titre3"/>
      </w:pPr>
      <w:bookmarkStart w:id="21" w:name="_Toc137743239"/>
      <w:r w:rsidRPr="00025C1F">
        <w:t>JSON.parse(</w:t>
      </w:r>
      <w:r>
        <w:t>)</w:t>
      </w:r>
      <w:bookmarkEnd w:id="21"/>
    </w:p>
    <w:p w14:paraId="46E1A79A" w14:textId="5B720D91" w:rsidR="002C3CDF" w:rsidRDefault="002C3CDF" w:rsidP="002C3CDF">
      <w:pPr>
        <w:pStyle w:val="txt-justifi"/>
      </w:pPr>
      <w:r>
        <w:t xml:space="preserve">La fonction JSON.parse() est une méthode JavaScript intégrée qui permet de convertir une </w:t>
      </w:r>
      <w:r w:rsidR="00006B0C">
        <w:t>chaîne de</w:t>
      </w:r>
      <w:r>
        <w:t xml:space="preserve"> caractère JSON en un objet JavaScript correspondant. Lorsque des données JSON </w:t>
      </w:r>
      <w:r w:rsidR="00006B0C">
        <w:t xml:space="preserve">sont reçus </w:t>
      </w:r>
      <w:r>
        <w:t xml:space="preserve">depuis un serveur ou un fichier, </w:t>
      </w:r>
      <w:r w:rsidR="00006B0C">
        <w:t>il est possible d’</w:t>
      </w:r>
      <w:r>
        <w:t xml:space="preserve">utiliser JSON.parse() pour les analyser et les transformer en objets JavaScript </w:t>
      </w:r>
      <w:r w:rsidR="00006B0C">
        <w:t>qui peuvent</w:t>
      </w:r>
      <w:r>
        <w:t xml:space="preserve"> ensuite </w:t>
      </w:r>
      <w:r w:rsidR="00006B0C">
        <w:t xml:space="preserve">être </w:t>
      </w:r>
      <w:r>
        <w:t xml:space="preserve">manipuler et utiliser dans </w:t>
      </w:r>
      <w:r w:rsidR="005664F7">
        <w:t>du</w:t>
      </w:r>
      <w:r>
        <w:t xml:space="preserve"> code.</w:t>
      </w:r>
    </w:p>
    <w:p w14:paraId="710AE212" w14:textId="77777777" w:rsidR="008B38DD" w:rsidRDefault="008B38DD" w:rsidP="00D87BDC">
      <w:pPr>
        <w:pStyle w:val="Titre3"/>
      </w:pPr>
      <w:bookmarkStart w:id="22" w:name="_Toc137743240"/>
      <w:r w:rsidRPr="00025C1F">
        <w:t>JSON.stringify(</w:t>
      </w:r>
      <w:r>
        <w:t>)</w:t>
      </w:r>
      <w:bookmarkEnd w:id="22"/>
    </w:p>
    <w:p w14:paraId="5533964A" w14:textId="77777777" w:rsidR="00F07D90" w:rsidRDefault="00F07D90" w:rsidP="00F07D90">
      <w:pPr>
        <w:pStyle w:val="txt-justifi"/>
      </w:pPr>
      <w:r>
        <w:t>La fonction JSON.stringify() est une méthode JavaScript qui permet de convertir un objet JavaScript en une chaîne de caractères. Lorsque l’on aimerait envoyer un objet JavaScript à un serveur ou le stocker dans un fichier, il est possible utiliser JSON.stringify() pour le sérialiser en une représentation JSON.</w:t>
      </w:r>
    </w:p>
    <w:p w14:paraId="3D9B62D1" w14:textId="3C007E52" w:rsidR="005664F7" w:rsidRPr="005664F7" w:rsidRDefault="006A745D" w:rsidP="006A745D">
      <w:pPr>
        <w:pStyle w:val="Titre2"/>
      </w:pPr>
      <w:bookmarkStart w:id="23" w:name="_Toc137743241"/>
      <w:r>
        <w:t>Accéder aux valeurs</w:t>
      </w:r>
      <w:bookmarkEnd w:id="23"/>
    </w:p>
    <w:p w14:paraId="64779408" w14:textId="37FAF759" w:rsidR="005515FD" w:rsidRDefault="005515FD" w:rsidP="005515FD">
      <w:pPr>
        <w:pStyle w:val="Titre3"/>
      </w:pPr>
      <w:bookmarkStart w:id="24" w:name="_Toc137743242"/>
      <w:r>
        <w:t>Accéder aux propriétés d'un objet JSON</w:t>
      </w:r>
      <w:bookmarkEnd w:id="24"/>
    </w:p>
    <w:p w14:paraId="62707E6D" w14:textId="77777777" w:rsidR="005515FD" w:rsidRDefault="005515FD" w:rsidP="005515FD">
      <w:pPr>
        <w:pStyle w:val="txt-justifi"/>
      </w:pPr>
      <w:r>
        <w:t>Lorsque l'on travaille avec un objet JSON, on peut accéder à ses propriétés et valeurs en utilisant la notation point. Par exemple, si on a un objet JSON appelé "json" avec une propriété "key", on peut accéder à la valeur de cette propriété en utilisant la syntaxe "json.key".</w:t>
      </w:r>
    </w:p>
    <w:p w14:paraId="10AF058D" w14:textId="1F38F24C" w:rsidR="005515FD" w:rsidRPr="005F45AB" w:rsidRDefault="00E91A2A" w:rsidP="00E91A2A">
      <w:pPr>
        <w:pStyle w:val="TxtCodeJaune"/>
        <w:rPr>
          <w:lang w:val="fr-CH"/>
        </w:rPr>
      </w:pPr>
      <w:r w:rsidRPr="005F45AB">
        <w:rPr>
          <w:lang w:val="fr-CH"/>
        </w:rPr>
        <w:t>json.key = valeur;</w:t>
      </w:r>
    </w:p>
    <w:p w14:paraId="311459E7" w14:textId="2F25A5F1" w:rsidR="00E91A2A" w:rsidRDefault="00E91A2A" w:rsidP="00E91A2A">
      <w:pPr>
        <w:pStyle w:val="TxtCodeJaune"/>
        <w:rPr>
          <w:lang w:val="fr-CH"/>
        </w:rPr>
      </w:pPr>
      <w:r w:rsidRPr="00E91A2A">
        <w:rPr>
          <w:lang w:val="fr-CH"/>
        </w:rPr>
        <w:t>Conso</w:t>
      </w:r>
      <w:r>
        <w:rPr>
          <w:lang w:val="fr-CH"/>
        </w:rPr>
        <w:t>le-log(json.key);</w:t>
      </w:r>
    </w:p>
    <w:p w14:paraId="0619E04F" w14:textId="77777777" w:rsidR="005515FD" w:rsidRDefault="005515FD" w:rsidP="005515FD">
      <w:pPr>
        <w:pStyle w:val="txt-justifi"/>
      </w:pPr>
    </w:p>
    <w:p w14:paraId="29BEE262" w14:textId="5E05B168" w:rsidR="005515FD" w:rsidRDefault="005515FD" w:rsidP="005515FD">
      <w:pPr>
        <w:pStyle w:val="Titre3"/>
      </w:pPr>
      <w:bookmarkStart w:id="25" w:name="_Toc137743243"/>
      <w:r>
        <w:t>Accéder aux propriétés dynamiquement avec la notation entre crochets</w:t>
      </w:r>
      <w:bookmarkEnd w:id="25"/>
    </w:p>
    <w:p w14:paraId="68321A0F" w14:textId="2D6AE52F" w:rsidR="005515FD" w:rsidRDefault="005515FD" w:rsidP="005515FD">
      <w:pPr>
        <w:pStyle w:val="txt-justifi"/>
      </w:pPr>
      <w:r>
        <w:t xml:space="preserve">Parfois, le nom de la propriété que l'on souhaite accéder est dynamique ou stocké dans une variable. Dans de tels cas, la notation entre crochets est utile. En </w:t>
      </w:r>
      <w:r w:rsidR="005F45AB">
        <w:t>l’</w:t>
      </w:r>
      <w:r>
        <w:t>utilisant, on peut accéder à une propriété en utilisant une valeur dynamique ou une variable comme clé. Par exemple, si on a une variable appelée "dynamicKey" contenant la valeur "name", on peut accéder à la propriété correspondante dans l'objet JSON en utilisant la syntaxe "json[dynamicKey]".</w:t>
      </w:r>
    </w:p>
    <w:p w14:paraId="651E9E65" w14:textId="39FB0297" w:rsidR="005515FD" w:rsidRDefault="000775F2" w:rsidP="005F45AB">
      <w:pPr>
        <w:pStyle w:val="TxtCodeJaune"/>
        <w:rPr>
          <w:lang w:val="fr-CH"/>
        </w:rPr>
      </w:pPr>
      <w:r>
        <w:rPr>
          <w:lang w:val="fr-CH"/>
        </w:rPr>
        <w:t>j</w:t>
      </w:r>
      <w:r w:rsidR="005F45AB">
        <w:rPr>
          <w:lang w:val="fr-CH"/>
        </w:rPr>
        <w:t>son</w:t>
      </w:r>
      <w:r>
        <w:rPr>
          <w:lang w:val="fr-CH"/>
        </w:rPr>
        <w:t>[dynamicKey] = value ;</w:t>
      </w:r>
    </w:p>
    <w:p w14:paraId="0DD9D7E5" w14:textId="4AB12C75" w:rsidR="000775F2" w:rsidRPr="005F45AB" w:rsidRDefault="000E4324" w:rsidP="005F45AB">
      <w:pPr>
        <w:pStyle w:val="TxtCodeJaune"/>
        <w:rPr>
          <w:lang w:val="fr-CH"/>
        </w:rPr>
      </w:pPr>
      <w:r>
        <w:rPr>
          <w:lang w:val="fr-CH"/>
        </w:rPr>
        <w:t>console.log(json[dynamicKey]) ;</w:t>
      </w:r>
    </w:p>
    <w:p w14:paraId="65E8F0EA" w14:textId="4F729DB2" w:rsidR="00677AB4" w:rsidRDefault="00677AB4" w:rsidP="00677AB4">
      <w:pPr>
        <w:pStyle w:val="Titre1"/>
      </w:pPr>
      <w:bookmarkStart w:id="26" w:name="_Toc137743244"/>
      <w:r>
        <w:lastRenderedPageBreak/>
        <w:t>JQuery</w:t>
      </w:r>
      <w:bookmarkEnd w:id="26"/>
    </w:p>
    <w:p w14:paraId="2F9AAB91" w14:textId="77777777" w:rsidR="00A07B3E" w:rsidRDefault="00C10030" w:rsidP="009F4D2B">
      <w:pPr>
        <w:pStyle w:val="txt-justifi"/>
      </w:pPr>
      <w:r w:rsidRPr="00C10030">
        <w:t xml:space="preserve">JQuery est une bibliothèque JavaScript populaire pour la manipulation du DOM, offrant une syntaxe concise et simplifiée. Il facilite les interactions avec le DOM, les animations, les effets visuels et les requêtes AJAX. </w:t>
      </w:r>
    </w:p>
    <w:p w14:paraId="7774CA1B" w14:textId="2A44E1E4" w:rsidR="00C10030" w:rsidRPr="009F4D2B" w:rsidRDefault="00C10030" w:rsidP="009F4D2B">
      <w:pPr>
        <w:pStyle w:val="txt-justifi"/>
      </w:pPr>
      <w:r w:rsidRPr="00C10030">
        <w:t>Avec une communauté active et une documentation complète, il reste une option solide pour les projets web. Bien que de nouvelles technologies aient émergé, jQuery reste utilisé pour les projets plus simples ou nécessitant une compatibilité avec d'anciens navigateurs. En somme, jQuery est une bibliothèque légère, facile à utiliser et largement adoptée pour développer des interfaces interactives sur le web.</w:t>
      </w:r>
    </w:p>
    <w:p w14:paraId="48E470C4" w14:textId="59FCF528" w:rsidR="00755AEE" w:rsidRDefault="00755AEE" w:rsidP="00755AEE">
      <w:pPr>
        <w:pStyle w:val="Titre2"/>
      </w:pPr>
      <w:bookmarkStart w:id="27" w:name="_Toc137743245"/>
      <w:r>
        <w:t>Comment reconnaitre</w:t>
      </w:r>
      <w:bookmarkEnd w:id="27"/>
      <w:r>
        <w:t xml:space="preserve"> </w:t>
      </w:r>
    </w:p>
    <w:p w14:paraId="5855F458" w14:textId="104856BD" w:rsidR="00E109BD" w:rsidRDefault="0095481B" w:rsidP="00E109BD">
      <w:pPr>
        <w:pStyle w:val="txt-justifi"/>
      </w:pPr>
      <w:r>
        <w:t xml:space="preserve">JQuery est assez à reconnaitre </w:t>
      </w:r>
      <w:r w:rsidR="00303DA0">
        <w:t xml:space="preserve">de JS. Pour commencer, </w:t>
      </w:r>
      <w:r w:rsidR="002B6DCA">
        <w:t xml:space="preserve">un signe « $ » </w:t>
      </w:r>
      <w:r w:rsidR="001C3E60">
        <w:t xml:space="preserve">(l’objet JQuery) </w:t>
      </w:r>
      <w:r w:rsidR="008C2A3C">
        <w:t>précède</w:t>
      </w:r>
      <w:r w:rsidR="00695F7A">
        <w:t xml:space="preserve"> les </w:t>
      </w:r>
      <w:r w:rsidR="008C2A3C">
        <w:t>lignes de codes.</w:t>
      </w:r>
    </w:p>
    <w:p w14:paraId="011EFBBD" w14:textId="7DF83A5A" w:rsidR="00E3159E" w:rsidRDefault="008C2A3C" w:rsidP="00E109BD">
      <w:pPr>
        <w:pStyle w:val="txt-justifi"/>
      </w:pPr>
      <w:r>
        <w:t>Voici quelques exemples qui permettent de bien faire la différence entre les deux.</w:t>
      </w:r>
    </w:p>
    <w:p w14:paraId="53D6502F" w14:textId="0E7DF008" w:rsidR="00E3159E" w:rsidRDefault="00E3159E" w:rsidP="00E3159E">
      <w:pPr>
        <w:pStyle w:val="txt-justifi"/>
      </w:pPr>
      <w:r>
        <w:t>Pour définir le texte d'un élément avec JavaScript, on utilise la propriété textContent :</w:t>
      </w:r>
    </w:p>
    <w:p w14:paraId="34672E5F" w14:textId="77777777" w:rsidR="00E3159E" w:rsidRPr="00C63D00" w:rsidRDefault="00E3159E" w:rsidP="00E3159E">
      <w:pPr>
        <w:pStyle w:val="TxtCodeJaune"/>
        <w:rPr>
          <w:lang w:val="fr-CH"/>
        </w:rPr>
      </w:pPr>
      <w:r w:rsidRPr="00C63D00">
        <w:rPr>
          <w:lang w:val="fr-CH"/>
        </w:rPr>
        <w:t>// JavaScript</w:t>
      </w:r>
    </w:p>
    <w:p w14:paraId="756AAFBA" w14:textId="77777777" w:rsidR="00E3159E" w:rsidRPr="00C63D00" w:rsidRDefault="00E3159E" w:rsidP="00E3159E">
      <w:pPr>
        <w:pStyle w:val="TxtCodeJaune"/>
        <w:rPr>
          <w:lang w:val="fr-CH"/>
        </w:rPr>
      </w:pPr>
      <w:r w:rsidRPr="00C63D00">
        <w:rPr>
          <w:lang w:val="fr-CH"/>
        </w:rPr>
        <w:t>info.textContent = "Une info JavaScript!";</w:t>
      </w:r>
    </w:p>
    <w:p w14:paraId="18E45BC6" w14:textId="77777777" w:rsidR="00E3159E" w:rsidRDefault="00E3159E" w:rsidP="00E3159E">
      <w:pPr>
        <w:pStyle w:val="txt-justifi"/>
      </w:pPr>
      <w:r>
        <w:t>En revanche, avec jQuery, on utilise la méthode text() :</w:t>
      </w:r>
    </w:p>
    <w:p w14:paraId="35E16611" w14:textId="77777777" w:rsidR="00E3159E" w:rsidRPr="00C63D00" w:rsidRDefault="00E3159E" w:rsidP="00E3159E">
      <w:pPr>
        <w:pStyle w:val="TxtCodeVert"/>
        <w:rPr>
          <w:lang w:val="fr-CH"/>
        </w:rPr>
      </w:pPr>
      <w:r w:rsidRPr="00C63D00">
        <w:rPr>
          <w:lang w:val="fr-CH"/>
        </w:rPr>
        <w:t>// jQuery</w:t>
      </w:r>
    </w:p>
    <w:p w14:paraId="23156209" w14:textId="77777777" w:rsidR="00E3159E" w:rsidRPr="00C63D00" w:rsidRDefault="00E3159E" w:rsidP="00E3159E">
      <w:pPr>
        <w:pStyle w:val="TxtCodeVert"/>
        <w:rPr>
          <w:lang w:val="fr-CH"/>
        </w:rPr>
      </w:pPr>
      <w:r w:rsidRPr="00C63D00">
        <w:rPr>
          <w:lang w:val="fr-CH"/>
        </w:rPr>
        <w:t>$("#info").text("C'est une info jQuery");</w:t>
      </w:r>
    </w:p>
    <w:p w14:paraId="794C5241" w14:textId="2246E1C1" w:rsidR="00E3159E" w:rsidRDefault="00E3159E" w:rsidP="00E3159E">
      <w:pPr>
        <w:pStyle w:val="txt-justifi"/>
      </w:pPr>
      <w:r>
        <w:t>Pour ajouter un élément &lt;div&gt; à l'intérieur de notre élément info avec JavaScript, on crée d'abord un élément &lt;div&gt; et on l'ajoute à l'élément info en utilisant la méthode appendChild() :</w:t>
      </w:r>
    </w:p>
    <w:p w14:paraId="1844933D" w14:textId="77777777" w:rsidR="00E3159E" w:rsidRDefault="00E3159E" w:rsidP="00E3159E">
      <w:pPr>
        <w:pStyle w:val="TxtCodeJaune"/>
      </w:pPr>
      <w:r>
        <w:t>// JavaScript</w:t>
      </w:r>
    </w:p>
    <w:p w14:paraId="19D15771" w14:textId="77777777" w:rsidR="00E3159E" w:rsidRDefault="00E3159E" w:rsidP="00E3159E">
      <w:pPr>
        <w:pStyle w:val="TxtCodeJaune"/>
      </w:pPr>
      <w:r>
        <w:t>info.appendChild(document.createElement("div"));</w:t>
      </w:r>
    </w:p>
    <w:p w14:paraId="1604FBAB" w14:textId="6658A616" w:rsidR="00E3159E" w:rsidRDefault="00E3159E" w:rsidP="00E3159E">
      <w:pPr>
        <w:pStyle w:val="txt-justifi"/>
      </w:pPr>
      <w:r>
        <w:t>En utilisant jQuery, on peut simplement utiliser la méthode append() :</w:t>
      </w:r>
    </w:p>
    <w:p w14:paraId="001527F1" w14:textId="77777777" w:rsidR="00E3159E" w:rsidRPr="00C63D00" w:rsidRDefault="00E3159E" w:rsidP="00E3159E">
      <w:pPr>
        <w:pStyle w:val="TxtCodeVert"/>
        <w:rPr>
          <w:lang w:val="fr-CH"/>
        </w:rPr>
      </w:pPr>
      <w:r w:rsidRPr="00C63D00">
        <w:rPr>
          <w:lang w:val="fr-CH"/>
        </w:rPr>
        <w:t>// jQuery</w:t>
      </w:r>
    </w:p>
    <w:p w14:paraId="46AA094A" w14:textId="77777777" w:rsidR="00E3159E" w:rsidRPr="00C63D00" w:rsidRDefault="00E3159E" w:rsidP="00E3159E">
      <w:pPr>
        <w:pStyle w:val="TxtCodeVert"/>
        <w:rPr>
          <w:lang w:val="fr-CH"/>
        </w:rPr>
      </w:pPr>
      <w:r w:rsidRPr="00C63D00">
        <w:rPr>
          <w:lang w:val="fr-CH"/>
        </w:rPr>
        <w:t>$("#info").append("&lt;div&gt;C'est un div&lt;/div&gt;");</w:t>
      </w:r>
    </w:p>
    <w:p w14:paraId="46206218" w14:textId="04333354" w:rsidR="00E3159E" w:rsidRPr="00E109BD" w:rsidRDefault="00E3159E" w:rsidP="00E3159E">
      <w:pPr>
        <w:pStyle w:val="txt-justifi"/>
      </w:pPr>
      <w:r>
        <w:t>Ces exemples mettent en évidence les différences entre JavaScript et jQuery en termes de manipulation du contenu d'un élément et d'ajout d'éléments supplémentaires.</w:t>
      </w:r>
    </w:p>
    <w:p w14:paraId="7D6B2A29" w14:textId="36513F2C" w:rsidR="004324C1" w:rsidRPr="00E01339" w:rsidRDefault="004324C1" w:rsidP="00DC0E67">
      <w:pPr>
        <w:pStyle w:val="Titre2"/>
      </w:pPr>
      <w:bookmarkStart w:id="28" w:name="_Toc137743246"/>
      <w:r w:rsidRPr="00E01339">
        <w:t>Retrouver des éléments</w:t>
      </w:r>
      <w:bookmarkEnd w:id="28"/>
    </w:p>
    <w:p w14:paraId="08554619" w14:textId="585FA726" w:rsidR="00754360" w:rsidRDefault="00754360" w:rsidP="00754360">
      <w:pPr>
        <w:pStyle w:val="Titre3"/>
      </w:pPr>
      <w:bookmarkStart w:id="29" w:name="_Toc137743247"/>
      <w:r>
        <w:t>Par balise</w:t>
      </w:r>
      <w:bookmarkEnd w:id="29"/>
    </w:p>
    <w:p w14:paraId="4A6ED83E" w14:textId="77777777" w:rsidR="00754360" w:rsidRDefault="00754360" w:rsidP="00754360">
      <w:pPr>
        <w:pStyle w:val="txt-justifi"/>
      </w:pPr>
      <w:r>
        <w:t>Pour retrouver des éléments en utilisant la balise, on utilise la syntaxe suivante en jQuery :</w:t>
      </w:r>
    </w:p>
    <w:p w14:paraId="62D5CA7C" w14:textId="77777777" w:rsidR="00754360" w:rsidRPr="00C63D00" w:rsidRDefault="00754360" w:rsidP="00754360">
      <w:pPr>
        <w:pStyle w:val="TxtCodeVert"/>
        <w:rPr>
          <w:lang w:val="fr-CH"/>
        </w:rPr>
      </w:pPr>
      <w:r w:rsidRPr="00C63D00">
        <w:rPr>
          <w:lang w:val="fr-CH"/>
        </w:rPr>
        <w:t>$("button")</w:t>
      </w:r>
    </w:p>
    <w:p w14:paraId="3EC5DAC7" w14:textId="77777777" w:rsidR="00754360" w:rsidRPr="00C63D00" w:rsidRDefault="00754360" w:rsidP="00754360">
      <w:pPr>
        <w:pStyle w:val="TxtCodeVert"/>
        <w:rPr>
          <w:lang w:val="fr-CH"/>
        </w:rPr>
      </w:pPr>
      <w:r w:rsidRPr="00C63D00">
        <w:rPr>
          <w:lang w:val="fr-CH"/>
        </w:rPr>
        <w:t>$("body")</w:t>
      </w:r>
    </w:p>
    <w:p w14:paraId="4766D511" w14:textId="77777777" w:rsidR="00754360" w:rsidRPr="00C63D00" w:rsidRDefault="00754360" w:rsidP="00754360">
      <w:pPr>
        <w:pStyle w:val="TxtCodeVert"/>
        <w:rPr>
          <w:lang w:val="fr-CH"/>
        </w:rPr>
      </w:pPr>
      <w:r w:rsidRPr="00C63D00">
        <w:rPr>
          <w:lang w:val="fr-CH"/>
        </w:rPr>
        <w:t>$("div")</w:t>
      </w:r>
    </w:p>
    <w:p w14:paraId="4F08BFAC" w14:textId="77777777" w:rsidR="00754360" w:rsidRDefault="00754360" w:rsidP="00754360">
      <w:pPr>
        <w:pStyle w:val="txt-justifi"/>
      </w:pPr>
      <w:r>
        <w:t>Ces sélecteurs jQuery permettent de récupérer tous les éléments correspondant à la balise spécifiée. Par exemple, $("button") retournera tous les éléments &lt;button&gt; de la page.</w:t>
      </w:r>
    </w:p>
    <w:p w14:paraId="1DAE02CD" w14:textId="77777777" w:rsidR="00754360" w:rsidRDefault="00754360" w:rsidP="00754360">
      <w:pPr>
        <w:pStyle w:val="txt-justifi"/>
      </w:pPr>
    </w:p>
    <w:p w14:paraId="37AE39BB" w14:textId="0721191A" w:rsidR="00754360" w:rsidRDefault="00754360" w:rsidP="00754360">
      <w:pPr>
        <w:pStyle w:val="Titre3"/>
      </w:pPr>
      <w:bookmarkStart w:id="30" w:name="_Toc137743248"/>
      <w:r>
        <w:t>Par ID</w:t>
      </w:r>
      <w:bookmarkEnd w:id="30"/>
    </w:p>
    <w:p w14:paraId="31E98ACF" w14:textId="77777777" w:rsidR="00754360" w:rsidRDefault="00754360" w:rsidP="00754360">
      <w:pPr>
        <w:pStyle w:val="txt-justifi"/>
      </w:pPr>
      <w:r>
        <w:t>Pour retrouver des éléments en utilisant l'ID, on utilise la syntaxe suivante en jQuery :</w:t>
      </w:r>
    </w:p>
    <w:p w14:paraId="75128A44" w14:textId="77777777" w:rsidR="00754360" w:rsidRPr="00C63D00" w:rsidRDefault="00754360" w:rsidP="00754360">
      <w:pPr>
        <w:pStyle w:val="TxtCodeVert"/>
        <w:rPr>
          <w:lang w:val="fr-CH"/>
        </w:rPr>
      </w:pPr>
      <w:r w:rsidRPr="00C63D00">
        <w:rPr>
          <w:lang w:val="fr-CH"/>
        </w:rPr>
        <w:t>$("#liste")</w:t>
      </w:r>
    </w:p>
    <w:p w14:paraId="634F55E7" w14:textId="77777777" w:rsidR="00754360" w:rsidRPr="00C63D00" w:rsidRDefault="00754360" w:rsidP="00754360">
      <w:pPr>
        <w:pStyle w:val="TxtCodeVert"/>
        <w:rPr>
          <w:lang w:val="fr-CH"/>
        </w:rPr>
      </w:pPr>
      <w:r w:rsidRPr="00C63D00">
        <w:rPr>
          <w:lang w:val="fr-CH"/>
        </w:rPr>
        <w:t>$("#accueil")</w:t>
      </w:r>
    </w:p>
    <w:p w14:paraId="759F5ADA" w14:textId="77777777" w:rsidR="00754360" w:rsidRPr="00C63D00" w:rsidRDefault="00754360" w:rsidP="00754360">
      <w:pPr>
        <w:pStyle w:val="TxtCodeVert"/>
        <w:rPr>
          <w:lang w:val="fr-CH"/>
        </w:rPr>
      </w:pPr>
      <w:r w:rsidRPr="00C63D00">
        <w:rPr>
          <w:lang w:val="fr-CH"/>
        </w:rPr>
        <w:t>$("#logo")</w:t>
      </w:r>
    </w:p>
    <w:p w14:paraId="0B08A199" w14:textId="77777777" w:rsidR="00946328" w:rsidRDefault="00946328" w:rsidP="00946328">
      <w:pPr>
        <w:pStyle w:val="txt-justifi"/>
      </w:pPr>
      <w:r>
        <w:lastRenderedPageBreak/>
        <w:t>En utilisant le préfixe #, on peut cibler les éléments ayant un ID spécifique. Par exemple, $("#liste") retournera l'élément ayant l'ID "liste".</w:t>
      </w:r>
    </w:p>
    <w:p w14:paraId="1B6F7852" w14:textId="77777777" w:rsidR="00946328" w:rsidRDefault="00946328" w:rsidP="00946328">
      <w:pPr>
        <w:pStyle w:val="txt-justifi"/>
      </w:pPr>
    </w:p>
    <w:p w14:paraId="3BE60CE2" w14:textId="3310DB22" w:rsidR="00754360" w:rsidRDefault="00754360" w:rsidP="00754360">
      <w:pPr>
        <w:pStyle w:val="Titre3"/>
      </w:pPr>
      <w:bookmarkStart w:id="31" w:name="_Toc137743249"/>
      <w:r w:rsidRPr="00754360">
        <w:t>Par classe</w:t>
      </w:r>
      <w:bookmarkEnd w:id="31"/>
    </w:p>
    <w:p w14:paraId="03891512" w14:textId="77777777" w:rsidR="00754360" w:rsidRDefault="00754360" w:rsidP="00754360">
      <w:pPr>
        <w:pStyle w:val="txt-justifi"/>
      </w:pPr>
      <w:r>
        <w:t>Pour retrouver des éléments en utilisant la classe, on utilise la syntaxe suivante en jQuery :</w:t>
      </w:r>
    </w:p>
    <w:p w14:paraId="1C502BFD" w14:textId="77777777" w:rsidR="00754360" w:rsidRPr="00C63D00" w:rsidRDefault="00754360" w:rsidP="00754360">
      <w:pPr>
        <w:pStyle w:val="TxtCodeVert"/>
        <w:rPr>
          <w:lang w:val="fr-CH"/>
        </w:rPr>
      </w:pPr>
      <w:r w:rsidRPr="00C63D00">
        <w:rPr>
          <w:lang w:val="fr-CH"/>
        </w:rPr>
        <w:t>$(".data")</w:t>
      </w:r>
    </w:p>
    <w:p w14:paraId="4AB452DD" w14:textId="77777777" w:rsidR="00754360" w:rsidRPr="00C63D00" w:rsidRDefault="00754360" w:rsidP="00754360">
      <w:pPr>
        <w:pStyle w:val="TxtCodeVert"/>
        <w:rPr>
          <w:lang w:val="fr-CH"/>
        </w:rPr>
      </w:pPr>
      <w:r w:rsidRPr="00C63D00">
        <w:rPr>
          <w:lang w:val="fr-CH"/>
        </w:rPr>
        <w:t>$(".hidden")</w:t>
      </w:r>
    </w:p>
    <w:p w14:paraId="02DBCCD8" w14:textId="77777777" w:rsidR="00754360" w:rsidRPr="00E01339" w:rsidRDefault="00754360" w:rsidP="00754360">
      <w:pPr>
        <w:pStyle w:val="TxtCodeVert"/>
        <w:rPr>
          <w:lang w:val="fr-CH"/>
        </w:rPr>
      </w:pPr>
      <w:r w:rsidRPr="00E01339">
        <w:rPr>
          <w:lang w:val="fr-CH"/>
        </w:rPr>
        <w:t>$(".menu")</w:t>
      </w:r>
    </w:p>
    <w:p w14:paraId="57C9865F" w14:textId="704568B6" w:rsidR="00754360" w:rsidRDefault="00754360" w:rsidP="00754360">
      <w:pPr>
        <w:pStyle w:val="txt-justifi"/>
      </w:pPr>
      <w:r>
        <w:t xml:space="preserve">En utilisant le préfixe </w:t>
      </w:r>
      <w:r w:rsidR="00E01339">
        <w:t>‘</w:t>
      </w:r>
      <w:r>
        <w:t>.</w:t>
      </w:r>
      <w:r w:rsidR="00E01339">
        <w:t>’</w:t>
      </w:r>
      <w:r>
        <w:t>, on peut cibler les éléments ayant une classe spécifique. Par exemple, $(".data") retournera tous les éléments ayant la classe "data".</w:t>
      </w:r>
    </w:p>
    <w:p w14:paraId="761FC1B5" w14:textId="6EC22FA1" w:rsidR="00AE7150" w:rsidRPr="00AE7150" w:rsidRDefault="00AE7150" w:rsidP="00AE7150">
      <w:pPr>
        <w:pStyle w:val="Titre3"/>
      </w:pPr>
      <w:bookmarkStart w:id="32" w:name="_Toc137743250"/>
      <w:r w:rsidRPr="00AE7150">
        <w:t xml:space="preserve">Retrouver parent, enfant, frère, suivant ou </w:t>
      </w:r>
      <w:r w:rsidR="00B40DBC" w:rsidRPr="00AE7150">
        <w:t>précédent</w:t>
      </w:r>
      <w:bookmarkEnd w:id="32"/>
    </w:p>
    <w:p w14:paraId="3B57237B" w14:textId="77777777" w:rsidR="00AE7150" w:rsidRDefault="00AE7150" w:rsidP="00AE7150">
      <w:pPr>
        <w:pStyle w:val="txt-justifi"/>
      </w:pPr>
      <w:r>
        <w:t>Pour retrouver le parent d'un élément, on utilise la méthode .parent() :</w:t>
      </w:r>
    </w:p>
    <w:p w14:paraId="18F900B9" w14:textId="77777777" w:rsidR="00AE7150" w:rsidRPr="00AE7150" w:rsidRDefault="00AE7150" w:rsidP="00AE7150">
      <w:pPr>
        <w:pStyle w:val="txtCodebleu"/>
        <w:rPr>
          <w:lang w:val="fr-CH"/>
        </w:rPr>
      </w:pPr>
      <w:r w:rsidRPr="00AE7150">
        <w:rPr>
          <w:lang w:val="fr-CH"/>
        </w:rPr>
        <w:t>$("#element").parent();</w:t>
      </w:r>
    </w:p>
    <w:p w14:paraId="6D5BB955" w14:textId="77777777" w:rsidR="00AE7150" w:rsidRDefault="00AE7150" w:rsidP="00AE7150">
      <w:pPr>
        <w:pStyle w:val="txt-justifi"/>
      </w:pPr>
    </w:p>
    <w:p w14:paraId="72E1EC75" w14:textId="77777777" w:rsidR="00AE7150" w:rsidRDefault="00AE7150" w:rsidP="00AE7150">
      <w:pPr>
        <w:pStyle w:val="txt-justifi"/>
      </w:pPr>
      <w:r>
        <w:t>Pour retrouver les enfants d'un élément, on utilise la méthode .children() :</w:t>
      </w:r>
    </w:p>
    <w:p w14:paraId="60394B00" w14:textId="77777777" w:rsidR="00AE7150" w:rsidRPr="00AE7150" w:rsidRDefault="00AE7150" w:rsidP="00AE7150">
      <w:pPr>
        <w:pStyle w:val="txtCodebleu"/>
        <w:rPr>
          <w:lang w:val="fr-CH"/>
        </w:rPr>
      </w:pPr>
      <w:r w:rsidRPr="00AE7150">
        <w:rPr>
          <w:lang w:val="fr-CH"/>
        </w:rPr>
        <w:t>$("#element").children();</w:t>
      </w:r>
    </w:p>
    <w:p w14:paraId="25ADBEAD" w14:textId="77777777" w:rsidR="00AE7150" w:rsidRDefault="00AE7150" w:rsidP="00AE7150">
      <w:pPr>
        <w:pStyle w:val="txt-justifi"/>
      </w:pPr>
    </w:p>
    <w:p w14:paraId="1578B610" w14:textId="77777777" w:rsidR="00AE7150" w:rsidRDefault="00AE7150" w:rsidP="00AE7150">
      <w:pPr>
        <w:pStyle w:val="txt-justifi"/>
      </w:pPr>
      <w:r>
        <w:t>Pour retrouver le frère suivant d'un élément, on utilise la méthode .next() :</w:t>
      </w:r>
    </w:p>
    <w:p w14:paraId="52ED34AA" w14:textId="77777777" w:rsidR="00AE7150" w:rsidRPr="00AE7150" w:rsidRDefault="00AE7150" w:rsidP="00AE7150">
      <w:pPr>
        <w:pStyle w:val="txtCodebleu"/>
        <w:rPr>
          <w:lang w:val="fr-CH"/>
        </w:rPr>
      </w:pPr>
      <w:r w:rsidRPr="00AE7150">
        <w:rPr>
          <w:lang w:val="fr-CH"/>
        </w:rPr>
        <w:t>$("#element").next();</w:t>
      </w:r>
    </w:p>
    <w:p w14:paraId="327C1DCE" w14:textId="77777777" w:rsidR="00AE7150" w:rsidRDefault="00AE7150" w:rsidP="00AE7150">
      <w:pPr>
        <w:pStyle w:val="txt-justifi"/>
      </w:pPr>
    </w:p>
    <w:p w14:paraId="5E902919" w14:textId="77777777" w:rsidR="00AE7150" w:rsidRDefault="00AE7150" w:rsidP="00AE7150">
      <w:pPr>
        <w:pStyle w:val="txt-justifi"/>
      </w:pPr>
      <w:r>
        <w:t>Pour retrouver le frère précédent d'un élément, on utilise la méthode .prev() :</w:t>
      </w:r>
    </w:p>
    <w:p w14:paraId="5B8585F0" w14:textId="77777777" w:rsidR="00AE7150" w:rsidRPr="00AE7150" w:rsidRDefault="00AE7150" w:rsidP="00AE7150">
      <w:pPr>
        <w:pStyle w:val="txtCodebleu"/>
        <w:rPr>
          <w:lang w:val="fr-CH"/>
        </w:rPr>
      </w:pPr>
      <w:r w:rsidRPr="00AE7150">
        <w:rPr>
          <w:lang w:val="fr-CH"/>
        </w:rPr>
        <w:t>$("#element").prev();</w:t>
      </w:r>
    </w:p>
    <w:p w14:paraId="661DE978" w14:textId="77777777" w:rsidR="00AE7150" w:rsidRDefault="00AE7150" w:rsidP="00AE7150">
      <w:pPr>
        <w:pStyle w:val="txt-justifi"/>
      </w:pPr>
    </w:p>
    <w:p w14:paraId="249296E8" w14:textId="77777777" w:rsidR="00AE7150" w:rsidRDefault="00AE7150" w:rsidP="00AE7150">
      <w:pPr>
        <w:pStyle w:val="txt-justifi"/>
      </w:pPr>
      <w:r>
        <w:t>Enfin, pour retrouver tous les frères d'un élément (à l'exception de l'élément lui-même), on utilise la méthode .siblings() :</w:t>
      </w:r>
    </w:p>
    <w:p w14:paraId="26B414DB" w14:textId="77777777" w:rsidR="00AE7150" w:rsidRPr="00AE7150" w:rsidRDefault="00AE7150" w:rsidP="00AE7150">
      <w:pPr>
        <w:pStyle w:val="txtCodebleu"/>
        <w:rPr>
          <w:lang w:val="fr-CH"/>
        </w:rPr>
      </w:pPr>
      <w:r w:rsidRPr="00AE7150">
        <w:rPr>
          <w:lang w:val="fr-CH"/>
        </w:rPr>
        <w:t>$("#element").siblings();</w:t>
      </w:r>
    </w:p>
    <w:p w14:paraId="6DE8C8CE" w14:textId="2D58DA6C" w:rsidR="00DC0E67" w:rsidRPr="00CF05BA" w:rsidRDefault="00DC0E67" w:rsidP="00787D83">
      <w:pPr>
        <w:pStyle w:val="Titre2"/>
      </w:pPr>
      <w:bookmarkStart w:id="33" w:name="_Toc137743251"/>
      <w:r w:rsidRPr="00CF05BA">
        <w:t>CSS</w:t>
      </w:r>
      <w:bookmarkEnd w:id="33"/>
    </w:p>
    <w:p w14:paraId="35FC7537" w14:textId="6587CC78" w:rsidR="00AE2AE8" w:rsidRDefault="00AE2AE8" w:rsidP="00AE2AE8">
      <w:pPr>
        <w:pStyle w:val="txt-justifi"/>
      </w:pPr>
      <w:r>
        <w:t>Avec jQuery, il est possible d'ajouter du CSS aux éléments sélectionnés en utilisant la méthode .css(propriété, valeur).</w:t>
      </w:r>
    </w:p>
    <w:p w14:paraId="218B3C7A" w14:textId="33751106" w:rsidR="00AE2AE8" w:rsidRDefault="0032318D" w:rsidP="00AE2AE8">
      <w:pPr>
        <w:pStyle w:val="txt-justifi"/>
      </w:pPr>
      <w:r>
        <w:t>Voici un exemple</w:t>
      </w:r>
      <w:r w:rsidR="00F13649">
        <w:t> :</w:t>
      </w:r>
    </w:p>
    <w:p w14:paraId="643A1992" w14:textId="77777777" w:rsidR="00AE2AE8" w:rsidRDefault="00AE2AE8" w:rsidP="00AE2AE8">
      <w:pPr>
        <w:pStyle w:val="TxtCodeVert"/>
        <w:rPr>
          <w:lang w:val="fr-CH"/>
        </w:rPr>
      </w:pPr>
      <w:r w:rsidRPr="00F13649">
        <w:rPr>
          <w:lang w:val="fr-CH"/>
        </w:rPr>
        <w:t>$("button").css("border", "3px solid red");</w:t>
      </w:r>
    </w:p>
    <w:p w14:paraId="3FE496A3" w14:textId="77777777" w:rsidR="00707D23" w:rsidRDefault="00707D23" w:rsidP="00707D23">
      <w:pPr>
        <w:pStyle w:val="txt-justifi"/>
      </w:pPr>
    </w:p>
    <w:p w14:paraId="50A1E428" w14:textId="77777777" w:rsidR="00707D23" w:rsidRPr="00707D23" w:rsidRDefault="00707D23" w:rsidP="00707D23">
      <w:pPr>
        <w:pStyle w:val="TxtCodeVert"/>
        <w:rPr>
          <w:lang w:val="fr-CH"/>
        </w:rPr>
      </w:pPr>
      <w:r w:rsidRPr="00707D23">
        <w:rPr>
          <w:lang w:val="fr-CH"/>
        </w:rPr>
        <w:t>$("sélecteur").css({</w:t>
      </w:r>
    </w:p>
    <w:p w14:paraId="6DBAB476" w14:textId="77777777" w:rsidR="00707D23" w:rsidRPr="00707D23" w:rsidRDefault="00707D23" w:rsidP="00707D23">
      <w:pPr>
        <w:pStyle w:val="TxtCodeVert"/>
        <w:rPr>
          <w:lang w:val="fr-CH"/>
        </w:rPr>
      </w:pPr>
      <w:r w:rsidRPr="00707D23">
        <w:rPr>
          <w:lang w:val="fr-CH"/>
        </w:rPr>
        <w:t xml:space="preserve">  "propriété1": "valeur1",</w:t>
      </w:r>
    </w:p>
    <w:p w14:paraId="2EA9FC38" w14:textId="77777777" w:rsidR="00707D23" w:rsidRPr="00707D23" w:rsidRDefault="00707D23" w:rsidP="00707D23">
      <w:pPr>
        <w:pStyle w:val="TxtCodeVert"/>
        <w:rPr>
          <w:lang w:val="fr-CH"/>
        </w:rPr>
      </w:pPr>
      <w:r w:rsidRPr="00707D23">
        <w:rPr>
          <w:lang w:val="fr-CH"/>
        </w:rPr>
        <w:t xml:space="preserve">  "propriété2": "valeur2",</w:t>
      </w:r>
    </w:p>
    <w:p w14:paraId="4A3DB2CE" w14:textId="77777777" w:rsidR="00707D23" w:rsidRPr="00707D23" w:rsidRDefault="00707D23" w:rsidP="00707D23">
      <w:pPr>
        <w:pStyle w:val="TxtCodeVert"/>
        <w:rPr>
          <w:lang w:val="fr-CH"/>
        </w:rPr>
      </w:pPr>
      <w:r w:rsidRPr="00707D23">
        <w:rPr>
          <w:lang w:val="fr-CH"/>
        </w:rPr>
        <w:t xml:space="preserve">  // ...</w:t>
      </w:r>
    </w:p>
    <w:p w14:paraId="5AB58D96" w14:textId="3C016719" w:rsidR="00707D23" w:rsidRPr="00F13649" w:rsidRDefault="00707D23" w:rsidP="00707D23">
      <w:pPr>
        <w:pStyle w:val="TxtCodeVert"/>
        <w:rPr>
          <w:lang w:val="fr-CH"/>
        </w:rPr>
      </w:pPr>
      <w:r w:rsidRPr="00707D23">
        <w:rPr>
          <w:lang w:val="fr-CH"/>
        </w:rPr>
        <w:t>});</w:t>
      </w:r>
    </w:p>
    <w:p w14:paraId="45C113C7" w14:textId="47C0BDF1" w:rsidR="00DC0E67" w:rsidRPr="001E520D" w:rsidRDefault="00F245D0" w:rsidP="00F245D0">
      <w:pPr>
        <w:pStyle w:val="Titre2"/>
      </w:pPr>
      <w:bookmarkStart w:id="34" w:name="_Toc137743252"/>
      <w:r w:rsidRPr="001E520D">
        <w:t>Fonction au chargement</w:t>
      </w:r>
      <w:bookmarkEnd w:id="34"/>
    </w:p>
    <w:p w14:paraId="794538FC" w14:textId="2BAC227C" w:rsidR="00E01339" w:rsidRPr="001E520D" w:rsidRDefault="00CA1719" w:rsidP="00E01339">
      <w:pPr>
        <w:pStyle w:val="txt-justifi"/>
      </w:pPr>
      <w:r w:rsidRPr="001E520D">
        <w:t>Cette fonction peut être comparée à l’attribut ‘onload’</w:t>
      </w:r>
      <w:r w:rsidR="001E520D" w:rsidRPr="001E520D">
        <w:t xml:space="preserve">. </w:t>
      </w:r>
      <w:r w:rsidR="001E520D">
        <w:t>Elle permet d’</w:t>
      </w:r>
      <w:r w:rsidR="00FF6705">
        <w:t>exécuter</w:t>
      </w:r>
      <w:r w:rsidR="001E520D">
        <w:t xml:space="preserve"> du code au moment o</w:t>
      </w:r>
      <w:r w:rsidR="00FF6705">
        <w:t>ù</w:t>
      </w:r>
      <w:r w:rsidR="001E520D">
        <w:t xml:space="preserve"> </w:t>
      </w:r>
      <w:r w:rsidR="00FF6705">
        <w:t>la page à finit de charger.</w:t>
      </w:r>
    </w:p>
    <w:p w14:paraId="36FF7C5C" w14:textId="77777777" w:rsidR="00D34132" w:rsidRPr="001E520D" w:rsidRDefault="00D34132" w:rsidP="00D34132">
      <w:pPr>
        <w:pStyle w:val="TxtCodeVert"/>
        <w:rPr>
          <w:lang w:val="fr-CH"/>
        </w:rPr>
      </w:pPr>
      <w:r w:rsidRPr="001E520D">
        <w:rPr>
          <w:lang w:val="fr-CH"/>
        </w:rPr>
        <w:t xml:space="preserve">$(document).ready(function(){ </w:t>
      </w:r>
    </w:p>
    <w:p w14:paraId="0252AF1D" w14:textId="45E011D2" w:rsidR="00D34132" w:rsidRPr="001E520D" w:rsidRDefault="00D34132" w:rsidP="00D34132">
      <w:pPr>
        <w:pStyle w:val="TxtCodeVert"/>
        <w:rPr>
          <w:lang w:val="fr-CH"/>
        </w:rPr>
      </w:pPr>
      <w:r w:rsidRPr="001E520D">
        <w:rPr>
          <w:lang w:val="fr-CH"/>
        </w:rPr>
        <w:t xml:space="preserve">    // Votre code </w:t>
      </w:r>
    </w:p>
    <w:p w14:paraId="4843929A" w14:textId="3914AF45" w:rsidR="00F90748" w:rsidRPr="001E520D" w:rsidRDefault="00D34132" w:rsidP="00D34132">
      <w:pPr>
        <w:pStyle w:val="TxtCodeVert"/>
        <w:rPr>
          <w:lang w:val="fr-CH"/>
        </w:rPr>
      </w:pPr>
      <w:r w:rsidRPr="001E520D">
        <w:rPr>
          <w:lang w:val="fr-CH"/>
        </w:rPr>
        <w:lastRenderedPageBreak/>
        <w:t>});</w:t>
      </w:r>
    </w:p>
    <w:p w14:paraId="270E89B7" w14:textId="77777777" w:rsidR="00516446" w:rsidRPr="00C63D00" w:rsidRDefault="00516446" w:rsidP="00516446">
      <w:pPr>
        <w:pStyle w:val="txt-justifi"/>
        <w:rPr>
          <w:highlight w:val="yellow"/>
        </w:rPr>
      </w:pPr>
    </w:p>
    <w:p w14:paraId="4A8BADB3" w14:textId="1FCC8807" w:rsidR="00A013BC" w:rsidRPr="0013023A" w:rsidRDefault="00A013BC" w:rsidP="00987AA3">
      <w:pPr>
        <w:pStyle w:val="Titre2"/>
      </w:pPr>
      <w:bookmarkStart w:id="35" w:name="_Toc137743255"/>
      <w:r w:rsidRPr="0013023A">
        <w:t>Imbriquer des fichier HTML</w:t>
      </w:r>
      <w:bookmarkEnd w:id="35"/>
    </w:p>
    <w:p w14:paraId="3CEB1BAB" w14:textId="30233A91" w:rsidR="00CC2787" w:rsidRPr="0013023A" w:rsidRDefault="0013023A" w:rsidP="00CC2787">
      <w:pPr>
        <w:pStyle w:val="txt-justifi"/>
      </w:pPr>
      <w:r w:rsidRPr="0013023A">
        <w:t>JQuery</w:t>
      </w:r>
      <w:r w:rsidR="00CC2787" w:rsidRPr="0013023A">
        <w:t xml:space="preserve"> permet d’imbriquer </w:t>
      </w:r>
      <w:r w:rsidRPr="0013023A">
        <w:t>des fichiers</w:t>
      </w:r>
      <w:r w:rsidR="00CC2787" w:rsidRPr="0013023A">
        <w:t xml:space="preserve"> avec la fonction ‘load’</w:t>
      </w:r>
      <w:r w:rsidRPr="0013023A">
        <w:t xml:space="preserve"> dans un élément du DOM.</w:t>
      </w:r>
    </w:p>
    <w:p w14:paraId="2129787B" w14:textId="14449153" w:rsidR="00C029C6" w:rsidRDefault="00C029C6" w:rsidP="00C029C6">
      <w:pPr>
        <w:pStyle w:val="txtCodebleu"/>
      </w:pPr>
      <w:r w:rsidRPr="00C029C6">
        <w:t>$("#view").load("</w:t>
      </w:r>
      <w:r w:rsidR="002C146E">
        <w:t>fichier</w:t>
      </w:r>
      <w:r w:rsidRPr="00C029C6">
        <w:t>.html", function () {</w:t>
      </w:r>
    </w:p>
    <w:p w14:paraId="4C4FDEB5" w14:textId="403866B5" w:rsidR="00C029C6" w:rsidRPr="002C146E" w:rsidRDefault="002C146E" w:rsidP="00C029C6">
      <w:pPr>
        <w:pStyle w:val="txtCodebleu"/>
        <w:rPr>
          <w:lang w:val="fr-CH"/>
        </w:rPr>
      </w:pPr>
      <w:r>
        <w:tab/>
      </w:r>
      <w:r w:rsidRPr="002C146E">
        <w:rPr>
          <w:lang w:val="fr-CH"/>
        </w:rPr>
        <w:t xml:space="preserve">//faire qqch apres le </w:t>
      </w:r>
      <w:r>
        <w:rPr>
          <w:lang w:val="fr-CH"/>
        </w:rPr>
        <w:t>chargement</w:t>
      </w:r>
    </w:p>
    <w:p w14:paraId="048B47CB" w14:textId="035AC54D" w:rsidR="008C2820" w:rsidRPr="002C146E" w:rsidRDefault="00C029C6" w:rsidP="00C029C6">
      <w:pPr>
        <w:pStyle w:val="txtCodebleu"/>
        <w:rPr>
          <w:lang w:val="fr-CH"/>
        </w:rPr>
      </w:pPr>
      <w:r w:rsidRPr="002C146E">
        <w:rPr>
          <w:lang w:val="fr-CH"/>
        </w:rPr>
        <w:t>}</w:t>
      </w:r>
    </w:p>
    <w:p w14:paraId="440E94DC" w14:textId="682D8774" w:rsidR="00A013BC" w:rsidRPr="00D56748" w:rsidRDefault="00670422" w:rsidP="00987AA3">
      <w:pPr>
        <w:pStyle w:val="Titre2"/>
      </w:pPr>
      <w:bookmarkStart w:id="36" w:name="_Toc137743256"/>
      <w:r w:rsidRPr="00D56748">
        <w:t>Intégration</w:t>
      </w:r>
      <w:r w:rsidR="00987AA3" w:rsidRPr="00D56748">
        <w:t xml:space="preserve"> de </w:t>
      </w:r>
      <w:bookmarkEnd w:id="36"/>
      <w:r w:rsidRPr="00D56748">
        <w:t>JQuery</w:t>
      </w:r>
    </w:p>
    <w:p w14:paraId="22FEE020" w14:textId="7863466F" w:rsidR="00267C34" w:rsidRPr="00D56748" w:rsidRDefault="00670422" w:rsidP="00267C34">
      <w:pPr>
        <w:pStyle w:val="txt-justifi"/>
      </w:pPr>
      <w:r w:rsidRPr="00D56748">
        <w:t>JQuery</w:t>
      </w:r>
      <w:r w:rsidR="00267C34" w:rsidRPr="00D56748">
        <w:t xml:space="preserve"> peut être ajouté à un projet en important ce script. </w:t>
      </w:r>
      <w:r w:rsidRPr="00D56748">
        <w:t xml:space="preserve">Il faudra faire attention à le charger avant les scripts qui utilisent JQuery pour ajouter les erreurs </w:t>
      </w:r>
    </w:p>
    <w:p w14:paraId="5208A8AD" w14:textId="73C1401B" w:rsidR="00B047A8" w:rsidRPr="00D56748" w:rsidRDefault="008C2820" w:rsidP="008C2820">
      <w:pPr>
        <w:pStyle w:val="txtCodebleu"/>
        <w:rPr>
          <w:lang w:val="fr-CH"/>
        </w:rPr>
      </w:pPr>
      <w:r w:rsidRPr="00D56748">
        <w:rPr>
          <w:lang w:val="fr-CH"/>
        </w:rPr>
        <w:t>&lt;script src="https://code.jquery.com/jquery-3.7.0.min.js"&gt;&lt;/script&gt;</w:t>
      </w:r>
    </w:p>
    <w:p w14:paraId="40BF62FC" w14:textId="1FF1A086" w:rsidR="00670422" w:rsidRPr="00D56748" w:rsidRDefault="00D56748" w:rsidP="008C2820">
      <w:pPr>
        <w:pStyle w:val="txtCodebleu"/>
        <w:rPr>
          <w:lang w:val="fr-CH"/>
        </w:rPr>
      </w:pPr>
      <w:r w:rsidRPr="00D56748">
        <w:rPr>
          <w:lang w:val="fr-CH"/>
        </w:rPr>
        <w:t>&lt;script src="</w:t>
      </w:r>
      <w:r>
        <w:rPr>
          <w:lang w:val="fr-CH"/>
        </w:rPr>
        <w:t>scriptAvecJQ.js</w:t>
      </w:r>
      <w:r w:rsidRPr="00D56748">
        <w:rPr>
          <w:lang w:val="fr-CH"/>
        </w:rPr>
        <w:t>"&gt;&lt;/script&gt;</w:t>
      </w:r>
    </w:p>
    <w:p w14:paraId="362692CB" w14:textId="4E3E6882" w:rsidR="00987AA3" w:rsidRPr="00D56748" w:rsidRDefault="00987AA3" w:rsidP="00987AA3">
      <w:pPr>
        <w:pStyle w:val="Titre2"/>
      </w:pPr>
      <w:bookmarkStart w:id="37" w:name="_Toc137743257"/>
      <w:r w:rsidRPr="00D56748">
        <w:t>Exemples</w:t>
      </w:r>
      <w:bookmarkEnd w:id="37"/>
      <w:r w:rsidRPr="00D56748">
        <w:t xml:space="preserve"> </w:t>
      </w:r>
    </w:p>
    <w:p w14:paraId="121AC323" w14:textId="2D06D815" w:rsidR="002A254B" w:rsidRDefault="002A254B" w:rsidP="00D14BAF">
      <w:pPr>
        <w:pStyle w:val="Titre3"/>
      </w:pPr>
      <w:bookmarkStart w:id="38" w:name="_Toc137743258"/>
      <w:r>
        <w:t>Modifier le CSS</w:t>
      </w:r>
      <w:bookmarkEnd w:id="38"/>
    </w:p>
    <w:p w14:paraId="27BCDA6D" w14:textId="77777777" w:rsidR="002A254B" w:rsidRDefault="002A254B" w:rsidP="002A254B">
      <w:pPr>
        <w:pStyle w:val="txt-justifi"/>
      </w:pPr>
      <w:r>
        <w:t>Pour modifier le CSS d'un élément avec jQuery, on utilise la méthode .css() en spécifiant la propriété et la valeur souhaitées. Par exemple :</w:t>
      </w:r>
    </w:p>
    <w:p w14:paraId="131450BB" w14:textId="77777777" w:rsidR="002A254B" w:rsidRDefault="002A254B" w:rsidP="002A254B">
      <w:pPr>
        <w:pStyle w:val="txt-justifi"/>
      </w:pPr>
    </w:p>
    <w:p w14:paraId="5188C592" w14:textId="77777777" w:rsidR="002A254B" w:rsidRPr="00C63D00" w:rsidRDefault="002A254B" w:rsidP="00D14BAF">
      <w:pPr>
        <w:pStyle w:val="TxtCodeVert"/>
        <w:rPr>
          <w:lang w:val="fr-CH"/>
        </w:rPr>
      </w:pPr>
      <w:r w:rsidRPr="00C63D00">
        <w:rPr>
          <w:lang w:val="fr-CH"/>
        </w:rPr>
        <w:t>$("#element").css("color", "red");</w:t>
      </w:r>
    </w:p>
    <w:p w14:paraId="07104FDA" w14:textId="77777777" w:rsidR="002A254B" w:rsidRDefault="002A254B" w:rsidP="002A254B">
      <w:pPr>
        <w:pStyle w:val="txt-justifi"/>
      </w:pPr>
      <w:r>
        <w:t>Cela permet de changer la couleur du texte de l'élément ayant l'ID "element" en rouge.</w:t>
      </w:r>
    </w:p>
    <w:p w14:paraId="17D4218F" w14:textId="77777777" w:rsidR="002A254B" w:rsidRDefault="002A254B" w:rsidP="002A254B">
      <w:pPr>
        <w:pStyle w:val="txt-justifi"/>
      </w:pPr>
    </w:p>
    <w:p w14:paraId="401829BD" w14:textId="10732163" w:rsidR="002A254B" w:rsidRDefault="002A254B" w:rsidP="00D14BAF">
      <w:pPr>
        <w:pStyle w:val="Titre3"/>
      </w:pPr>
      <w:bookmarkStart w:id="39" w:name="_Toc137743259"/>
      <w:r>
        <w:t>Ajouter des éléments</w:t>
      </w:r>
      <w:bookmarkEnd w:id="39"/>
    </w:p>
    <w:p w14:paraId="7A0619BD" w14:textId="77777777" w:rsidR="002A254B" w:rsidRDefault="002A254B" w:rsidP="002A254B">
      <w:pPr>
        <w:pStyle w:val="txt-justifi"/>
      </w:pPr>
      <w:r>
        <w:t>Pour ajouter de nouveaux éléments à une page HTML avec jQuery, on utilise des méthodes telles que .append(), .prepend() ou .after(). Par exemple :</w:t>
      </w:r>
    </w:p>
    <w:p w14:paraId="796FA2C9" w14:textId="77777777" w:rsidR="002A254B" w:rsidRPr="00D14BAF" w:rsidRDefault="002A254B" w:rsidP="00D14BAF">
      <w:pPr>
        <w:pStyle w:val="TxtCodeVert"/>
        <w:rPr>
          <w:lang w:val="fr-CH"/>
        </w:rPr>
      </w:pPr>
      <w:r w:rsidRPr="00D14BAF">
        <w:rPr>
          <w:lang w:val="fr-CH"/>
        </w:rPr>
        <w:t>$("#container").append("&lt;p&gt;Nouveau paragraphe&lt;/p&gt;");</w:t>
      </w:r>
    </w:p>
    <w:p w14:paraId="4AC4E836" w14:textId="77777777" w:rsidR="002A254B" w:rsidRDefault="002A254B" w:rsidP="002A254B">
      <w:pPr>
        <w:pStyle w:val="txt-justifi"/>
      </w:pPr>
      <w:r>
        <w:t>Cela ajoute un nouveau paragraphe à l'intérieur de l'élément ayant l'ID "container".</w:t>
      </w:r>
    </w:p>
    <w:p w14:paraId="7F0D4EBB" w14:textId="77777777" w:rsidR="002A254B" w:rsidRDefault="002A254B" w:rsidP="002A254B">
      <w:pPr>
        <w:pStyle w:val="txt-justifi"/>
      </w:pPr>
    </w:p>
    <w:p w14:paraId="3C926A73" w14:textId="74580AD4" w:rsidR="002A254B" w:rsidRDefault="002A254B" w:rsidP="00D14BAF">
      <w:pPr>
        <w:pStyle w:val="Titre3"/>
      </w:pPr>
      <w:bookmarkStart w:id="40" w:name="_Toc137743260"/>
      <w:r>
        <w:t>Supprimer des éléments</w:t>
      </w:r>
      <w:bookmarkEnd w:id="40"/>
    </w:p>
    <w:p w14:paraId="580A83D6" w14:textId="77777777" w:rsidR="002A254B" w:rsidRDefault="002A254B" w:rsidP="002A254B">
      <w:pPr>
        <w:pStyle w:val="txt-justifi"/>
      </w:pPr>
      <w:r>
        <w:t>Pour supprimer des éléments de la page avec jQuery, on utilise la méthode .remove(). Par exemple :</w:t>
      </w:r>
    </w:p>
    <w:p w14:paraId="00DC8F48" w14:textId="77777777" w:rsidR="002A254B" w:rsidRPr="00C63D00" w:rsidRDefault="002A254B" w:rsidP="00D14BAF">
      <w:pPr>
        <w:pStyle w:val="TxtCodeVert"/>
        <w:rPr>
          <w:lang w:val="fr-CH"/>
        </w:rPr>
      </w:pPr>
      <w:r w:rsidRPr="00C63D00">
        <w:rPr>
          <w:lang w:val="fr-CH"/>
        </w:rPr>
        <w:t>$("#element").remove();</w:t>
      </w:r>
    </w:p>
    <w:p w14:paraId="28715AFB" w14:textId="77777777" w:rsidR="002A254B" w:rsidRDefault="002A254B" w:rsidP="002A254B">
      <w:pPr>
        <w:pStyle w:val="txt-justifi"/>
      </w:pPr>
      <w:r>
        <w:t>Cela supprime complètement l'élément ayant l'ID "element" de la page.</w:t>
      </w:r>
    </w:p>
    <w:p w14:paraId="1FBC0DE7" w14:textId="77777777" w:rsidR="002A254B" w:rsidRDefault="002A254B" w:rsidP="002A254B">
      <w:pPr>
        <w:pStyle w:val="txt-justifi"/>
      </w:pPr>
    </w:p>
    <w:p w14:paraId="0C6E172C" w14:textId="27B97DCE" w:rsidR="002A254B" w:rsidRDefault="002A254B" w:rsidP="00D14BAF">
      <w:pPr>
        <w:pStyle w:val="Titre3"/>
      </w:pPr>
      <w:bookmarkStart w:id="41" w:name="_Toc137743261"/>
      <w:r>
        <w:t>Gérer des événements</w:t>
      </w:r>
      <w:bookmarkEnd w:id="41"/>
    </w:p>
    <w:p w14:paraId="767BB04F" w14:textId="461274F0" w:rsidR="002A254B" w:rsidRDefault="00AD5F18" w:rsidP="002A254B">
      <w:pPr>
        <w:pStyle w:val="txt-justifi"/>
      </w:pPr>
      <w:r>
        <w:t>JQuery</w:t>
      </w:r>
      <w:r w:rsidR="002A254B">
        <w:t xml:space="preserve"> facilite la gestion des événements tels que le clic (click) et le survol (hover). Par exemple :</w:t>
      </w:r>
    </w:p>
    <w:p w14:paraId="53C29C01" w14:textId="77777777" w:rsidR="002A254B" w:rsidRPr="00C63D00" w:rsidRDefault="002A254B" w:rsidP="00D14BAF">
      <w:pPr>
        <w:pStyle w:val="TxtCodeVert"/>
        <w:rPr>
          <w:lang w:val="fr-CH"/>
        </w:rPr>
      </w:pPr>
      <w:r w:rsidRPr="00C63D00">
        <w:rPr>
          <w:lang w:val="fr-CH"/>
        </w:rPr>
        <w:t>$("#element").click(function() {</w:t>
      </w:r>
    </w:p>
    <w:p w14:paraId="6BE7B6FD" w14:textId="77777777" w:rsidR="002A254B" w:rsidRPr="00C63D00" w:rsidRDefault="002A254B" w:rsidP="00D14BAF">
      <w:pPr>
        <w:pStyle w:val="TxtCodeVert"/>
        <w:rPr>
          <w:lang w:val="fr-CH"/>
        </w:rPr>
      </w:pPr>
      <w:r w:rsidRPr="00C63D00">
        <w:rPr>
          <w:lang w:val="fr-CH"/>
        </w:rPr>
        <w:t xml:space="preserve">  // Code à exécuter lors du clic sur l'élément</w:t>
      </w:r>
    </w:p>
    <w:p w14:paraId="336405F1" w14:textId="77777777" w:rsidR="002A254B" w:rsidRPr="00C63D00" w:rsidRDefault="002A254B" w:rsidP="00D14BAF">
      <w:pPr>
        <w:pStyle w:val="TxtCodeVert"/>
        <w:rPr>
          <w:lang w:val="fr-CH"/>
        </w:rPr>
      </w:pPr>
      <w:r w:rsidRPr="00C63D00">
        <w:rPr>
          <w:lang w:val="fr-CH"/>
        </w:rPr>
        <w:t>});</w:t>
      </w:r>
    </w:p>
    <w:p w14:paraId="1F44B61C" w14:textId="77777777" w:rsidR="002A254B" w:rsidRDefault="002A254B" w:rsidP="002A254B">
      <w:pPr>
        <w:pStyle w:val="txt-justifi"/>
      </w:pPr>
    </w:p>
    <w:p w14:paraId="2A0B158F" w14:textId="77777777" w:rsidR="002A254B" w:rsidRPr="00C63D00" w:rsidRDefault="002A254B" w:rsidP="00D14BAF">
      <w:pPr>
        <w:pStyle w:val="TxtCodeVert"/>
        <w:rPr>
          <w:lang w:val="fr-CH"/>
        </w:rPr>
      </w:pPr>
      <w:r w:rsidRPr="00C63D00">
        <w:rPr>
          <w:lang w:val="fr-CH"/>
        </w:rPr>
        <w:t>$("#element").hover(function() {</w:t>
      </w:r>
    </w:p>
    <w:p w14:paraId="0646CA12" w14:textId="77777777" w:rsidR="002A254B" w:rsidRPr="00C63D00" w:rsidRDefault="002A254B" w:rsidP="00D14BAF">
      <w:pPr>
        <w:pStyle w:val="TxtCodeVert"/>
        <w:rPr>
          <w:lang w:val="fr-CH"/>
        </w:rPr>
      </w:pPr>
      <w:r w:rsidRPr="00C63D00">
        <w:rPr>
          <w:lang w:val="fr-CH"/>
        </w:rPr>
        <w:t xml:space="preserve">  // Code à exécuter lorsque l'élément est survolé</w:t>
      </w:r>
    </w:p>
    <w:p w14:paraId="64C2D414" w14:textId="77777777" w:rsidR="002A254B" w:rsidRPr="00C63D00" w:rsidRDefault="002A254B" w:rsidP="00D14BAF">
      <w:pPr>
        <w:pStyle w:val="TxtCodeVert"/>
        <w:rPr>
          <w:lang w:val="fr-CH"/>
        </w:rPr>
      </w:pPr>
      <w:r w:rsidRPr="00C63D00">
        <w:rPr>
          <w:lang w:val="fr-CH"/>
        </w:rPr>
        <w:t>});</w:t>
      </w:r>
    </w:p>
    <w:p w14:paraId="214EDE4E" w14:textId="77777777" w:rsidR="002A254B" w:rsidRDefault="002A254B" w:rsidP="002A254B">
      <w:pPr>
        <w:pStyle w:val="txt-justifi"/>
      </w:pPr>
      <w:r>
        <w:lastRenderedPageBreak/>
        <w:t>Cela permet de définir des actions spécifiques à effectuer lorsque l'élément est cliqué ou survolé.</w:t>
      </w:r>
    </w:p>
    <w:p w14:paraId="69B32469" w14:textId="77777777" w:rsidR="002A254B" w:rsidRDefault="002A254B" w:rsidP="002A254B">
      <w:pPr>
        <w:pStyle w:val="txt-justifi"/>
      </w:pPr>
    </w:p>
    <w:p w14:paraId="1888B454" w14:textId="606DBCAA" w:rsidR="002A254B" w:rsidRDefault="002A254B" w:rsidP="00D14BAF">
      <w:pPr>
        <w:pStyle w:val="Titre3"/>
      </w:pPr>
      <w:r>
        <w:t xml:space="preserve"> </w:t>
      </w:r>
      <w:bookmarkStart w:id="42" w:name="_Toc137743262"/>
      <w:r>
        <w:t>Cacher/afficher des éléments</w:t>
      </w:r>
      <w:bookmarkEnd w:id="42"/>
    </w:p>
    <w:p w14:paraId="4F7AA85F" w14:textId="77777777" w:rsidR="002A254B" w:rsidRDefault="002A254B" w:rsidP="002A254B">
      <w:pPr>
        <w:pStyle w:val="txt-justifi"/>
      </w:pPr>
      <w:r>
        <w:t>Pour masquer ou afficher des éléments de la page avec jQuery, on utilise les méthodes .hide() et .show(). Par exemple :</w:t>
      </w:r>
    </w:p>
    <w:p w14:paraId="7D1E7463" w14:textId="77777777" w:rsidR="002A254B" w:rsidRPr="00C63D00" w:rsidRDefault="002A254B" w:rsidP="00D14BAF">
      <w:pPr>
        <w:pStyle w:val="TxtCodeVert"/>
        <w:rPr>
          <w:lang w:val="fr-CH"/>
        </w:rPr>
      </w:pPr>
      <w:r w:rsidRPr="00C63D00">
        <w:rPr>
          <w:lang w:val="fr-CH"/>
        </w:rPr>
        <w:t>$("#element").hide(); // Masquer l'élément</w:t>
      </w:r>
    </w:p>
    <w:p w14:paraId="1463F72C" w14:textId="77777777" w:rsidR="002A254B" w:rsidRDefault="002A254B" w:rsidP="002A254B">
      <w:pPr>
        <w:pStyle w:val="txt-justifi"/>
      </w:pPr>
    </w:p>
    <w:p w14:paraId="5A0E1A8A" w14:textId="77777777" w:rsidR="002A254B" w:rsidRPr="00C63D00" w:rsidRDefault="002A254B" w:rsidP="00D14BAF">
      <w:pPr>
        <w:pStyle w:val="TxtCodeVert"/>
        <w:rPr>
          <w:lang w:val="fr-CH"/>
        </w:rPr>
      </w:pPr>
      <w:r w:rsidRPr="00C63D00">
        <w:rPr>
          <w:lang w:val="fr-CH"/>
        </w:rPr>
        <w:t>$("#element").show(); // Afficher l'élément</w:t>
      </w:r>
    </w:p>
    <w:p w14:paraId="5DDB7D2A" w14:textId="77777777" w:rsidR="004577B0" w:rsidRDefault="004577B0" w:rsidP="004577B0">
      <w:pPr>
        <w:pStyle w:val="txt-justifi"/>
      </w:pPr>
    </w:p>
    <w:p w14:paraId="4EC65142" w14:textId="29257FB2" w:rsidR="004577B0" w:rsidRPr="004577B0" w:rsidRDefault="004577B0" w:rsidP="004577B0">
      <w:pPr>
        <w:pStyle w:val="TxtCodeVert"/>
        <w:rPr>
          <w:lang w:val="fr-CH"/>
        </w:rPr>
      </w:pPr>
      <w:r w:rsidRPr="004577B0">
        <w:rPr>
          <w:lang w:val="fr-CH"/>
        </w:rPr>
        <w:t>$("#element").toggle(); // alterne entre l</w:t>
      </w:r>
      <w:r>
        <w:rPr>
          <w:lang w:val="fr-CH"/>
        </w:rPr>
        <w:t>es deux</w:t>
      </w:r>
    </w:p>
    <w:p w14:paraId="6BFCEC04" w14:textId="77777777" w:rsidR="004577B0" w:rsidRPr="004577B0" w:rsidRDefault="004577B0" w:rsidP="00D14BAF">
      <w:pPr>
        <w:pStyle w:val="TxtCodeVert"/>
        <w:rPr>
          <w:lang w:val="fr-CH"/>
        </w:rPr>
      </w:pPr>
    </w:p>
    <w:p w14:paraId="6A1D0BE1" w14:textId="77777777" w:rsidR="002A254B" w:rsidRDefault="002A254B" w:rsidP="002A254B">
      <w:pPr>
        <w:pStyle w:val="txt-justifi"/>
      </w:pPr>
      <w:r>
        <w:t>Cela permet de contrôler la visibilité des éléments de la page.</w:t>
      </w:r>
    </w:p>
    <w:p w14:paraId="3345C97F" w14:textId="11D8DDDC" w:rsidR="00E639AA" w:rsidRPr="001C6C6F" w:rsidRDefault="00E639AA" w:rsidP="00E639AA">
      <w:pPr>
        <w:pStyle w:val="Titre1"/>
      </w:pPr>
      <w:bookmarkStart w:id="43" w:name="_Toc137743263"/>
      <w:r w:rsidRPr="001C6C6F">
        <w:lastRenderedPageBreak/>
        <w:t>WebServices (API)</w:t>
      </w:r>
      <w:bookmarkEnd w:id="43"/>
    </w:p>
    <w:p w14:paraId="37615786" w14:textId="0FF31E82" w:rsidR="00C63D00" w:rsidRPr="00C63D00" w:rsidRDefault="00C63D00" w:rsidP="00C63D00">
      <w:pPr>
        <w:pStyle w:val="txt-justifi"/>
        <w:rPr>
          <w:highlight w:val="yellow"/>
        </w:rPr>
      </w:pPr>
      <w:r w:rsidRPr="00C63D00">
        <w:t>Les WebServices, également connus sous le nom d'API (Application Programming Interface), permettent aux applications de communiquer entre elles et d'échanger des données. Voici quelques aspects importants liés aux WebServices :</w:t>
      </w:r>
    </w:p>
    <w:p w14:paraId="47C40A5A" w14:textId="5D890DE3" w:rsidR="0031071E" w:rsidRPr="009139E1" w:rsidRDefault="0031071E" w:rsidP="0031071E">
      <w:pPr>
        <w:pStyle w:val="Titre2"/>
      </w:pPr>
      <w:bookmarkStart w:id="44" w:name="_Toc137743264"/>
      <w:r w:rsidRPr="009139E1">
        <w:t>Postman</w:t>
      </w:r>
      <w:bookmarkEnd w:id="44"/>
    </w:p>
    <w:p w14:paraId="549D8B98" w14:textId="66DCCD72" w:rsidR="00C63D00" w:rsidRPr="00C63D00" w:rsidRDefault="00045F91" w:rsidP="00C63D00">
      <w:pPr>
        <w:pStyle w:val="txt-justifi"/>
        <w:rPr>
          <w:highlight w:val="yellow"/>
        </w:rPr>
      </w:pPr>
      <w:r w:rsidRPr="00045F91">
        <w:t>Postman est un outil populaire utilisé pour tester et développer des API. Il offre une interface conviviale pour envoyer des requêtes HTTP et visualiser les réponses.</w:t>
      </w:r>
      <w:r w:rsidR="00430780">
        <w:t xml:space="preserve"> </w:t>
      </w:r>
    </w:p>
    <w:p w14:paraId="5EDEE05E" w14:textId="21B1D6F4" w:rsidR="009700C6" w:rsidRPr="001C6C6F" w:rsidRDefault="0031071E" w:rsidP="009700C6">
      <w:pPr>
        <w:pStyle w:val="Titre2"/>
      </w:pPr>
      <w:bookmarkStart w:id="45" w:name="_Toc137743265"/>
      <w:r w:rsidRPr="001C6C6F">
        <w:t>SOAP</w:t>
      </w:r>
      <w:bookmarkEnd w:id="45"/>
    </w:p>
    <w:p w14:paraId="3346680D" w14:textId="77777777" w:rsidR="009700C6" w:rsidRDefault="009700C6" w:rsidP="009700C6">
      <w:pPr>
        <w:pStyle w:val="txt-justifi"/>
      </w:pPr>
      <w:r>
        <w:t>SOAP (Simple Object Access Protocol) est un protocole de communication basé sur XML utilisé pour échanger des données entre des applications via des WebServices.</w:t>
      </w:r>
    </w:p>
    <w:p w14:paraId="2AC44F55" w14:textId="73850EE1" w:rsidR="009700C6" w:rsidRPr="009700C6" w:rsidRDefault="009700C6" w:rsidP="009700C6">
      <w:pPr>
        <w:pStyle w:val="txt-justifi"/>
        <w:rPr>
          <w:highlight w:val="yellow"/>
        </w:rPr>
      </w:pPr>
      <w:r>
        <w:t xml:space="preserve">Il est utilisé dans les applications d'entreprise pour assurer la fiabilité, la sécurité et la compatibilité </w:t>
      </w:r>
      <w:r>
        <w:t>inter plateforme</w:t>
      </w:r>
      <w:r>
        <w:t xml:space="preserve"> des échanges de données.</w:t>
      </w:r>
    </w:p>
    <w:p w14:paraId="2E6B15A6" w14:textId="77777777" w:rsidR="002A0B2B" w:rsidRDefault="002A0B2B" w:rsidP="00E863E8">
      <w:pPr>
        <w:pStyle w:val="Titre2"/>
      </w:pPr>
      <w:bookmarkStart w:id="46" w:name="_Toc137743266"/>
      <w:r>
        <w:t>REST</w:t>
      </w:r>
      <w:bookmarkEnd w:id="46"/>
    </w:p>
    <w:p w14:paraId="3A2BAC51" w14:textId="7C69E03A" w:rsidR="002A0B2B" w:rsidRDefault="002A0B2B" w:rsidP="002A0B2B">
      <w:pPr>
        <w:pStyle w:val="txt-justifi"/>
      </w:pPr>
      <w:r>
        <w:t>REST (Representational State Transfer) est un style architectural utilisé pour concevoir des services Web. Il est basé sur les principes du protocole HTTP et utilise des verbes HTTP tels que GET, POST, PUT et DELETE pour effectuer des opérations sur les ressources.</w:t>
      </w:r>
    </w:p>
    <w:p w14:paraId="387E6F26" w14:textId="2FD24B78" w:rsidR="002A0B2B" w:rsidRDefault="002A0B2B" w:rsidP="00E863E8">
      <w:pPr>
        <w:pStyle w:val="Titre3"/>
      </w:pPr>
      <w:bookmarkStart w:id="47" w:name="_Toc137743267"/>
      <w:r>
        <w:t>GET</w:t>
      </w:r>
      <w:bookmarkEnd w:id="47"/>
    </w:p>
    <w:p w14:paraId="37432007" w14:textId="7F26B2FD" w:rsidR="002A0B2B" w:rsidRDefault="002A0B2B" w:rsidP="002A0B2B">
      <w:pPr>
        <w:pStyle w:val="txt-justifi"/>
      </w:pPr>
      <w:r>
        <w:t>La méthode GET est utilisée pour récupérer des données à partir d'une ressource spécifique. Par exemple, on peut utiliser une requête GET pour récupérer les détails d'un utilisateur à partir d'une API.</w:t>
      </w:r>
    </w:p>
    <w:p w14:paraId="25306E8F" w14:textId="5920FE3D" w:rsidR="002A0B2B" w:rsidRDefault="002A0B2B" w:rsidP="00E863E8">
      <w:pPr>
        <w:pStyle w:val="Titre3"/>
      </w:pPr>
      <w:bookmarkStart w:id="48" w:name="_Toc137743268"/>
      <w:r>
        <w:t>POST</w:t>
      </w:r>
      <w:bookmarkEnd w:id="48"/>
    </w:p>
    <w:p w14:paraId="0DCAE097" w14:textId="7AEBCBE3" w:rsidR="002A0B2B" w:rsidRDefault="002A0B2B" w:rsidP="002A0B2B">
      <w:pPr>
        <w:pStyle w:val="txt-justifi"/>
      </w:pPr>
      <w:r>
        <w:t>La méthode POST est utilisée pour envoyer des données à une ressource spécifique pour la création de nouvelles entités. Par exemple, on peut utiliser une requête POST pour créer un nouvel utilisateur en soumettant les détails de l'utilisateur à une API.</w:t>
      </w:r>
    </w:p>
    <w:p w14:paraId="3B16CB09" w14:textId="65F2CD61" w:rsidR="002A0B2B" w:rsidRDefault="002A0B2B" w:rsidP="00E863E8">
      <w:pPr>
        <w:pStyle w:val="Titre3"/>
      </w:pPr>
      <w:bookmarkStart w:id="49" w:name="_Toc137743269"/>
      <w:r>
        <w:t>PUT</w:t>
      </w:r>
      <w:bookmarkEnd w:id="49"/>
    </w:p>
    <w:p w14:paraId="378D397C" w14:textId="1B5EF5A9" w:rsidR="002A0B2B" w:rsidRDefault="002A0B2B" w:rsidP="002A0B2B">
      <w:pPr>
        <w:pStyle w:val="txt-justifi"/>
      </w:pPr>
      <w:r>
        <w:t>La méthode PUT est utilisée pour mettre à jour une ressource spécifique ou la créer si elle n'existe pas. Si la ressource existe déjà, la méthode PUT la mettra à jour avec les nouvelles données. Si la ressource n'existe pas, la méthode PUT la créera. Cependant, si une ressource est mise à jour 10 fois avec la même requête PUT, cela ne créera qu'une seule entrée.</w:t>
      </w:r>
    </w:p>
    <w:p w14:paraId="3FE316B3" w14:textId="0DEE741A" w:rsidR="002A0B2B" w:rsidRDefault="002A0B2B" w:rsidP="00E863E8">
      <w:pPr>
        <w:pStyle w:val="Titre3"/>
      </w:pPr>
      <w:bookmarkStart w:id="50" w:name="_Toc137743270"/>
      <w:r>
        <w:t>DELETE</w:t>
      </w:r>
      <w:bookmarkEnd w:id="50"/>
    </w:p>
    <w:p w14:paraId="3663B874" w14:textId="05EAA3E7" w:rsidR="002A0B2B" w:rsidRPr="002A0B2B" w:rsidRDefault="002A0B2B" w:rsidP="002A0B2B">
      <w:pPr>
        <w:pStyle w:val="txt-justifi"/>
        <w:rPr>
          <w:highlight w:val="yellow"/>
        </w:rPr>
      </w:pPr>
      <w:r>
        <w:t>La méthode DELETE est utilisée pour supprimer une ressource spécifique. Par exemple, on peut utiliser une requête DELETE pour supprimer un utilisateur d'une API.</w:t>
      </w:r>
    </w:p>
    <w:p w14:paraId="2F88D479" w14:textId="763EE695" w:rsidR="005E4B08" w:rsidRPr="00B443D4" w:rsidRDefault="005E4B08" w:rsidP="005E4B08">
      <w:pPr>
        <w:pStyle w:val="Titre1"/>
      </w:pPr>
      <w:bookmarkStart w:id="51" w:name="_Toc137743271"/>
      <w:r w:rsidRPr="00B443D4">
        <w:lastRenderedPageBreak/>
        <w:t>Projet</w:t>
      </w:r>
      <w:bookmarkEnd w:id="51"/>
    </w:p>
    <w:p w14:paraId="6620E03B" w14:textId="6B8C47FF" w:rsidR="00795F7A" w:rsidRPr="00795F7A" w:rsidRDefault="00795F7A" w:rsidP="00795F7A">
      <w:pPr>
        <w:pStyle w:val="txt-justifi"/>
      </w:pPr>
      <w:r>
        <w:t>Ce projet consiste à faire une carte affichant un point pour chaque IP qui s’est connectée au site Web.</w:t>
      </w:r>
    </w:p>
    <w:p w14:paraId="6D5A0BC8" w14:textId="77B01D74" w:rsidR="00C65AD8" w:rsidRDefault="00C65AD8" w:rsidP="009906A4">
      <w:pPr>
        <w:pStyle w:val="Titre2"/>
      </w:pPr>
      <w:bookmarkStart w:id="52" w:name="_Toc137743272"/>
      <w:r w:rsidRPr="00C65AD8">
        <w:t>Analyse</w:t>
      </w:r>
      <w:bookmarkEnd w:id="52"/>
      <w:r w:rsidRPr="00C65AD8">
        <w:t xml:space="preserve"> </w:t>
      </w:r>
    </w:p>
    <w:p w14:paraId="2C3A551D" w14:textId="7365A11A" w:rsidR="009906A4" w:rsidRDefault="00C65AD8" w:rsidP="009906A4">
      <w:pPr>
        <w:pStyle w:val="Titre3"/>
      </w:pPr>
      <w:bookmarkStart w:id="53" w:name="_Toc137743273"/>
      <w:r w:rsidRPr="00C65AD8">
        <w:t>Use case</w:t>
      </w:r>
      <w:bookmarkEnd w:id="53"/>
    </w:p>
    <w:p w14:paraId="1CE2662C" w14:textId="636D0D1C" w:rsidR="00AE3040" w:rsidRPr="00AE3040" w:rsidRDefault="009F3507" w:rsidP="00AE3040">
      <w:pPr>
        <w:pStyle w:val="txt-justifi"/>
      </w:pPr>
      <w:r w:rsidRPr="001C5781">
        <w:rPr>
          <w:noProof/>
        </w:rPr>
        <w:drawing>
          <wp:inline distT="0" distB="0" distL="0" distR="0" wp14:anchorId="699CD4BE" wp14:editId="654C5FF3">
            <wp:extent cx="5760720" cy="3288030"/>
            <wp:effectExtent l="0" t="0" r="0" b="7620"/>
            <wp:docPr id="5" name="Image 5" descr="Une image contenant diagramme, cercl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cercle, texte, ligne&#10;&#10;Description générée automatiquement"/>
                    <pic:cNvPicPr/>
                  </pic:nvPicPr>
                  <pic:blipFill>
                    <a:blip r:embed="rId14"/>
                    <a:stretch>
                      <a:fillRect/>
                    </a:stretch>
                  </pic:blipFill>
                  <pic:spPr>
                    <a:xfrm>
                      <a:off x="0" y="0"/>
                      <a:ext cx="5760720" cy="3288030"/>
                    </a:xfrm>
                    <a:prstGeom prst="rect">
                      <a:avLst/>
                    </a:prstGeom>
                  </pic:spPr>
                </pic:pic>
              </a:graphicData>
            </a:graphic>
          </wp:inline>
        </w:drawing>
      </w:r>
    </w:p>
    <w:p w14:paraId="64B3D3F4" w14:textId="597EF65A" w:rsidR="005E4B08" w:rsidRDefault="005E4B08" w:rsidP="005E4B08">
      <w:pPr>
        <w:pStyle w:val="Titre3"/>
      </w:pPr>
      <w:bookmarkStart w:id="54" w:name="_Toc137743274"/>
      <w:r>
        <w:t>Maquette</w:t>
      </w:r>
      <w:bookmarkEnd w:id="54"/>
    </w:p>
    <w:p w14:paraId="0F65BECF" w14:textId="77777777" w:rsidR="00AE3040" w:rsidRDefault="00AE3040" w:rsidP="00AE3040">
      <w:pPr>
        <w:pStyle w:val="txt-justifi"/>
      </w:pPr>
      <w:r>
        <w:rPr>
          <w:noProof/>
        </w:rPr>
        <w:drawing>
          <wp:inline distT="0" distB="0" distL="0" distR="0" wp14:anchorId="271E47D2" wp14:editId="2EBBC43E">
            <wp:extent cx="5760720" cy="2703443"/>
            <wp:effectExtent l="0" t="0" r="0" b="1905"/>
            <wp:docPr id="7" name="Image 7"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Système d’exploitation&#10;&#10;Description générée automatiquement"/>
                    <pic:cNvPicPr/>
                  </pic:nvPicPr>
                  <pic:blipFill rotWithShape="1">
                    <a:blip r:embed="rId15"/>
                    <a:srcRect b="37401"/>
                    <a:stretch/>
                  </pic:blipFill>
                  <pic:spPr bwMode="auto">
                    <a:xfrm>
                      <a:off x="0" y="0"/>
                      <a:ext cx="5760720" cy="2703443"/>
                    </a:xfrm>
                    <a:prstGeom prst="rect">
                      <a:avLst/>
                    </a:prstGeom>
                    <a:ln>
                      <a:noFill/>
                    </a:ln>
                    <a:extLst>
                      <a:ext uri="{53640926-AAD7-44D8-BBD7-CCE9431645EC}">
                        <a14:shadowObscured xmlns:a14="http://schemas.microsoft.com/office/drawing/2010/main"/>
                      </a:ext>
                    </a:extLst>
                  </pic:spPr>
                </pic:pic>
              </a:graphicData>
            </a:graphic>
          </wp:inline>
        </w:drawing>
      </w:r>
    </w:p>
    <w:p w14:paraId="66D8D2DD" w14:textId="3D12A58C" w:rsidR="00AE3040" w:rsidRPr="00B546B5" w:rsidRDefault="00AE3040" w:rsidP="00AE3040">
      <w:pPr>
        <w:pStyle w:val="txt-justifi"/>
      </w:pPr>
      <w:r>
        <w:rPr>
          <w:noProof/>
        </w:rPr>
        <w:lastRenderedPageBreak/>
        <w:drawing>
          <wp:inline distT="0" distB="0" distL="0" distR="0" wp14:anchorId="162F87B1" wp14:editId="387555A3">
            <wp:extent cx="5760720" cy="4288155"/>
            <wp:effectExtent l="0" t="0" r="0" b="0"/>
            <wp:docPr id="8" name="Image 8"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Rectangle, conception&#10;&#10;Description générée automatiquement"/>
                    <pic:cNvPicPr/>
                  </pic:nvPicPr>
                  <pic:blipFill>
                    <a:blip r:embed="rId16"/>
                    <a:stretch>
                      <a:fillRect/>
                    </a:stretch>
                  </pic:blipFill>
                  <pic:spPr>
                    <a:xfrm>
                      <a:off x="0" y="0"/>
                      <a:ext cx="5760720" cy="4288155"/>
                    </a:xfrm>
                    <a:prstGeom prst="rect">
                      <a:avLst/>
                    </a:prstGeom>
                  </pic:spPr>
                </pic:pic>
              </a:graphicData>
            </a:graphic>
          </wp:inline>
        </w:drawing>
      </w:r>
    </w:p>
    <w:p w14:paraId="76BDD0A1" w14:textId="77777777" w:rsidR="00AE3040" w:rsidRPr="00AE3040" w:rsidRDefault="00AE3040" w:rsidP="00AE3040">
      <w:pPr>
        <w:pStyle w:val="txt-justifi"/>
      </w:pPr>
    </w:p>
    <w:p w14:paraId="3FD4164B" w14:textId="6A803EE3" w:rsidR="009906A4" w:rsidRDefault="00C65AD8" w:rsidP="009906A4">
      <w:pPr>
        <w:pStyle w:val="Titre2"/>
      </w:pPr>
      <w:bookmarkStart w:id="55" w:name="_Toc137743275"/>
      <w:r w:rsidRPr="00C65AD8">
        <w:lastRenderedPageBreak/>
        <w:t>Conception</w:t>
      </w:r>
      <w:bookmarkEnd w:id="55"/>
      <w:r w:rsidRPr="00C65AD8">
        <w:t xml:space="preserve"> </w:t>
      </w:r>
    </w:p>
    <w:p w14:paraId="12C8F313" w14:textId="6930520C" w:rsidR="005E4B08" w:rsidRDefault="005E4B08" w:rsidP="005E4B08">
      <w:pPr>
        <w:pStyle w:val="Titre3"/>
      </w:pPr>
      <w:bookmarkStart w:id="56" w:name="_Toc137743276"/>
      <w:r>
        <w:t>Diagramme de navigation</w:t>
      </w:r>
      <w:bookmarkEnd w:id="56"/>
    </w:p>
    <w:p w14:paraId="7DC8737E" w14:textId="7C8916A4" w:rsidR="0073584E" w:rsidRPr="0073584E" w:rsidRDefault="0073584E" w:rsidP="0073584E">
      <w:pPr>
        <w:pStyle w:val="txt-justifi"/>
      </w:pPr>
      <w:r w:rsidRPr="00B546B5">
        <w:rPr>
          <w:noProof/>
        </w:rPr>
        <w:drawing>
          <wp:inline distT="0" distB="0" distL="0" distR="0" wp14:anchorId="32367FCC" wp14:editId="3D8B4FFD">
            <wp:extent cx="5760720" cy="4251325"/>
            <wp:effectExtent l="0" t="0" r="0" b="0"/>
            <wp:docPr id="6" name="Image 6" descr="Une image contenant texte, diagramme, Rectangl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iagramme, Rectangle, Post-it&#10;&#10;Description générée automatiquement"/>
                    <pic:cNvPicPr/>
                  </pic:nvPicPr>
                  <pic:blipFill>
                    <a:blip r:embed="rId17"/>
                    <a:stretch>
                      <a:fillRect/>
                    </a:stretch>
                  </pic:blipFill>
                  <pic:spPr>
                    <a:xfrm>
                      <a:off x="0" y="0"/>
                      <a:ext cx="5760720" cy="4251325"/>
                    </a:xfrm>
                    <a:prstGeom prst="rect">
                      <a:avLst/>
                    </a:prstGeom>
                  </pic:spPr>
                </pic:pic>
              </a:graphicData>
            </a:graphic>
          </wp:inline>
        </w:drawing>
      </w:r>
    </w:p>
    <w:p w14:paraId="3D15904D" w14:textId="79822E0B" w:rsidR="009906A4" w:rsidRDefault="00C65AD8" w:rsidP="009906A4">
      <w:pPr>
        <w:pStyle w:val="Titre2"/>
      </w:pPr>
      <w:bookmarkStart w:id="57" w:name="_Toc137743277"/>
      <w:r w:rsidRPr="00C65AD8">
        <w:t>Implémentation</w:t>
      </w:r>
      <w:bookmarkEnd w:id="57"/>
      <w:r w:rsidRPr="00C65AD8">
        <w:t xml:space="preserve"> </w:t>
      </w:r>
    </w:p>
    <w:p w14:paraId="58ADE68E" w14:textId="58E0306F" w:rsidR="009906A4" w:rsidRDefault="00C65AD8" w:rsidP="009906A4">
      <w:pPr>
        <w:pStyle w:val="Titre3"/>
      </w:pPr>
      <w:bookmarkStart w:id="58" w:name="_Toc137743278"/>
      <w:r w:rsidRPr="00C65AD8">
        <w:t>Extraits de code</w:t>
      </w:r>
      <w:bookmarkEnd w:id="58"/>
    </w:p>
    <w:p w14:paraId="630AF649" w14:textId="77777777" w:rsidR="00DB3FD9" w:rsidRPr="004D6752" w:rsidRDefault="00DB3FD9" w:rsidP="00DB3FD9">
      <w:pPr>
        <w:pStyle w:val="txt-justifi"/>
      </w:pPr>
      <w:r>
        <w:t>Voici le code servant à ajouter la carte et les marqueurs :</w:t>
      </w:r>
    </w:p>
    <w:p w14:paraId="36972A15" w14:textId="77777777" w:rsidR="00DB3FD9" w:rsidRPr="00054B5F" w:rsidRDefault="00DB3FD9" w:rsidP="00DB3FD9">
      <w:pPr>
        <w:pStyle w:val="TxtCodeJaune"/>
        <w:rPr>
          <w:lang w:val="fr-CH"/>
        </w:rPr>
      </w:pPr>
      <w:r w:rsidRPr="00054B5F">
        <w:rPr>
          <w:lang w:val="fr-CH"/>
        </w:rPr>
        <w:t>/**</w:t>
      </w:r>
    </w:p>
    <w:p w14:paraId="6036401E" w14:textId="77777777" w:rsidR="00DB3FD9" w:rsidRPr="00054B5F" w:rsidRDefault="00DB3FD9" w:rsidP="00DB3FD9">
      <w:pPr>
        <w:pStyle w:val="TxtCodeJaune"/>
        <w:rPr>
          <w:lang w:val="fr-CH"/>
        </w:rPr>
      </w:pPr>
      <w:r w:rsidRPr="00054B5F">
        <w:rPr>
          <w:lang w:val="fr-CH"/>
        </w:rPr>
        <w:t xml:space="preserve">   * cette méthode affiche la carte</w:t>
      </w:r>
    </w:p>
    <w:p w14:paraId="1C46AC99" w14:textId="77777777" w:rsidR="00DB3FD9" w:rsidRPr="00054B5F" w:rsidRDefault="00DB3FD9" w:rsidP="00DB3FD9">
      <w:pPr>
        <w:pStyle w:val="TxtCodeJaune"/>
        <w:rPr>
          <w:lang w:val="fr-CH"/>
        </w:rPr>
      </w:pPr>
      <w:r w:rsidRPr="00054B5F">
        <w:rPr>
          <w:lang w:val="fr-CH"/>
        </w:rPr>
        <w:t xml:space="preserve">   * @param {*} mapElement l'element contenant la map ($("#carte")) </w:t>
      </w:r>
    </w:p>
    <w:p w14:paraId="5E581A0F" w14:textId="77777777" w:rsidR="00DB3FD9" w:rsidRDefault="00DB3FD9" w:rsidP="00DB3FD9">
      <w:pPr>
        <w:pStyle w:val="TxtCodeJaune"/>
        <w:rPr>
          <w:lang w:val="fr-CH"/>
        </w:rPr>
      </w:pPr>
      <w:r w:rsidRPr="00054B5F">
        <w:rPr>
          <w:lang w:val="fr-CH"/>
        </w:rPr>
        <w:t xml:space="preserve">   */</w:t>
      </w:r>
    </w:p>
    <w:p w14:paraId="74EC9F4B" w14:textId="77777777" w:rsidR="00DB3FD9" w:rsidRPr="004D6752" w:rsidRDefault="00DB3FD9" w:rsidP="00DB3FD9">
      <w:pPr>
        <w:pStyle w:val="TxtCodeJaune"/>
        <w:rPr>
          <w:lang w:val="fr-CH"/>
        </w:rPr>
      </w:pPr>
      <w:r w:rsidRPr="004D6752">
        <w:rPr>
          <w:lang w:val="fr-CH"/>
        </w:rPr>
        <w:t>afficherCarte(mapElement) {</w:t>
      </w:r>
    </w:p>
    <w:p w14:paraId="34A7E507" w14:textId="77777777" w:rsidR="00DB3FD9" w:rsidRPr="004D6752" w:rsidRDefault="00DB3FD9" w:rsidP="00DB3FD9">
      <w:pPr>
        <w:pStyle w:val="TxtCodeJaune"/>
        <w:rPr>
          <w:lang w:val="fr-CH"/>
        </w:rPr>
      </w:pPr>
      <w:r w:rsidRPr="004D6752">
        <w:rPr>
          <w:lang w:val="fr-CH"/>
        </w:rPr>
        <w:t xml:space="preserve">    // Utilisez l'élément "map" pour afficher la carte Leaflet ou effectuer d'autres opérations</w:t>
      </w:r>
    </w:p>
    <w:p w14:paraId="2809FCDC" w14:textId="77777777" w:rsidR="00DB3FD9" w:rsidRPr="004D6752" w:rsidRDefault="00DB3FD9" w:rsidP="00DB3FD9">
      <w:pPr>
        <w:pStyle w:val="TxtCodeJaune"/>
      </w:pPr>
      <w:r w:rsidRPr="004D6752">
        <w:rPr>
          <w:lang w:val="fr-CH"/>
        </w:rPr>
        <w:t xml:space="preserve">    </w:t>
      </w:r>
      <w:r w:rsidRPr="004D6752">
        <w:t>this.mymap = L.map(mapElement[0]).setView([46.802, 7.146], 13);</w:t>
      </w:r>
    </w:p>
    <w:p w14:paraId="22364A0F" w14:textId="77777777" w:rsidR="00DB3FD9" w:rsidRPr="004D6752" w:rsidRDefault="00DB3FD9" w:rsidP="00DB3FD9">
      <w:pPr>
        <w:pStyle w:val="TxtCodeJaune"/>
      </w:pPr>
    </w:p>
    <w:p w14:paraId="17C3D587" w14:textId="77777777" w:rsidR="00DB3FD9" w:rsidRPr="004D6752" w:rsidRDefault="00DB3FD9" w:rsidP="00DB3FD9">
      <w:pPr>
        <w:pStyle w:val="TxtCodeJaune"/>
        <w:rPr>
          <w:lang w:val="fr-CH"/>
        </w:rPr>
      </w:pPr>
      <w:r w:rsidRPr="004D6752">
        <w:t xml:space="preserve">    </w:t>
      </w:r>
      <w:r w:rsidRPr="004D6752">
        <w:rPr>
          <w:lang w:val="fr-CH"/>
        </w:rPr>
        <w:t>// Ajouter une couche de tuiles (carte de base)</w:t>
      </w:r>
    </w:p>
    <w:p w14:paraId="4EE358BC" w14:textId="77777777" w:rsidR="00DB3FD9" w:rsidRPr="004D6752" w:rsidRDefault="00DB3FD9" w:rsidP="00DB3FD9">
      <w:pPr>
        <w:pStyle w:val="TxtCodeJaune"/>
        <w:rPr>
          <w:lang w:val="fr-CH"/>
        </w:rPr>
      </w:pPr>
      <w:r w:rsidRPr="004D6752">
        <w:rPr>
          <w:lang w:val="fr-CH"/>
        </w:rPr>
        <w:t xml:space="preserve">    L.tileLayer("https://{s}.tile.openstreetmap.org/{z}/{x}/{y}.png", {</w:t>
      </w:r>
    </w:p>
    <w:p w14:paraId="02D00316" w14:textId="77777777" w:rsidR="00DB3FD9" w:rsidRPr="004D6752" w:rsidRDefault="00DB3FD9" w:rsidP="00DB3FD9">
      <w:pPr>
        <w:pStyle w:val="TxtCodeJaune"/>
      </w:pPr>
      <w:r w:rsidRPr="004D6752">
        <w:rPr>
          <w:lang w:val="fr-CH"/>
        </w:rPr>
        <w:t xml:space="preserve">      </w:t>
      </w:r>
      <w:r w:rsidRPr="004D6752">
        <w:t>attribution: "© OpenStreetMap contributors",</w:t>
      </w:r>
    </w:p>
    <w:p w14:paraId="01130DDB" w14:textId="77777777" w:rsidR="00DB3FD9" w:rsidRPr="004D6752" w:rsidRDefault="00DB3FD9" w:rsidP="00DB3FD9">
      <w:pPr>
        <w:pStyle w:val="TxtCodeJaune"/>
      </w:pPr>
      <w:r w:rsidRPr="004D6752">
        <w:t xml:space="preserve">    }).addTo(this.mymap);</w:t>
      </w:r>
    </w:p>
    <w:p w14:paraId="53073A24" w14:textId="77777777" w:rsidR="00DB3FD9" w:rsidRPr="004D6752" w:rsidRDefault="00DB3FD9" w:rsidP="00DB3FD9">
      <w:pPr>
        <w:pStyle w:val="TxtCodeJaune"/>
        <w:rPr>
          <w:lang w:val="fr-CH"/>
        </w:rPr>
      </w:pPr>
      <w:r w:rsidRPr="004D6752">
        <w:t xml:space="preserve">  </w:t>
      </w:r>
      <w:r w:rsidRPr="004D6752">
        <w:rPr>
          <w:lang w:val="fr-CH"/>
        </w:rPr>
        <w:t>}</w:t>
      </w:r>
    </w:p>
    <w:p w14:paraId="574E4EAA" w14:textId="77777777" w:rsidR="00DB3FD9" w:rsidRPr="004D6752" w:rsidRDefault="00DB3FD9" w:rsidP="00DB3FD9">
      <w:pPr>
        <w:pStyle w:val="TxtCodeJaune"/>
        <w:rPr>
          <w:lang w:val="fr-CH"/>
        </w:rPr>
      </w:pPr>
      <w:r w:rsidRPr="004D6752">
        <w:rPr>
          <w:lang w:val="fr-CH"/>
        </w:rPr>
        <w:t xml:space="preserve">  /**</w:t>
      </w:r>
    </w:p>
    <w:p w14:paraId="722CA373" w14:textId="77777777" w:rsidR="00DB3FD9" w:rsidRPr="004D6752" w:rsidRDefault="00DB3FD9" w:rsidP="00DB3FD9">
      <w:pPr>
        <w:pStyle w:val="TxtCodeJaune"/>
        <w:rPr>
          <w:lang w:val="fr-CH"/>
        </w:rPr>
      </w:pPr>
      <w:r w:rsidRPr="004D6752">
        <w:rPr>
          <w:lang w:val="fr-CH"/>
        </w:rPr>
        <w:t xml:space="preserve">   *</w:t>
      </w:r>
    </w:p>
    <w:p w14:paraId="35876EDC" w14:textId="77777777" w:rsidR="00DB3FD9" w:rsidRPr="004D6752" w:rsidRDefault="00DB3FD9" w:rsidP="00DB3FD9">
      <w:pPr>
        <w:pStyle w:val="TxtCodeJaune"/>
        <w:rPr>
          <w:lang w:val="fr-CH"/>
        </w:rPr>
      </w:pPr>
      <w:r w:rsidRPr="004D6752">
        <w:rPr>
          <w:lang w:val="fr-CH"/>
        </w:rPr>
        <w:t xml:space="preserve">   * @param {*} lon  coordonnées du marqueur</w:t>
      </w:r>
    </w:p>
    <w:p w14:paraId="27B4BFF8" w14:textId="77777777" w:rsidR="00DB3FD9" w:rsidRPr="004D6752" w:rsidRDefault="00DB3FD9" w:rsidP="00DB3FD9">
      <w:pPr>
        <w:pStyle w:val="TxtCodeJaune"/>
        <w:rPr>
          <w:lang w:val="fr-CH"/>
        </w:rPr>
      </w:pPr>
      <w:r w:rsidRPr="004D6752">
        <w:rPr>
          <w:lang w:val="fr-CH"/>
        </w:rPr>
        <w:t xml:space="preserve">   * @param {*} lat coordonnées du marqueur</w:t>
      </w:r>
    </w:p>
    <w:p w14:paraId="5C3562F6" w14:textId="77777777" w:rsidR="00DB3FD9" w:rsidRPr="004D6752" w:rsidRDefault="00DB3FD9" w:rsidP="00DB3FD9">
      <w:pPr>
        <w:pStyle w:val="TxtCodeJaune"/>
        <w:rPr>
          <w:lang w:val="fr-CH"/>
        </w:rPr>
      </w:pPr>
      <w:r w:rsidRPr="004D6752">
        <w:rPr>
          <w:lang w:val="fr-CH"/>
        </w:rPr>
        <w:t xml:space="preserve">   * @param {*} label texte du marqueur</w:t>
      </w:r>
    </w:p>
    <w:p w14:paraId="0722575B" w14:textId="77777777" w:rsidR="00DB3FD9" w:rsidRPr="004D6752" w:rsidRDefault="00DB3FD9" w:rsidP="00DB3FD9">
      <w:pPr>
        <w:pStyle w:val="TxtCodeJaune"/>
        <w:rPr>
          <w:lang w:val="fr-CH"/>
        </w:rPr>
      </w:pPr>
      <w:r w:rsidRPr="004D6752">
        <w:rPr>
          <w:lang w:val="fr-CH"/>
        </w:rPr>
        <w:t xml:space="preserve">   * @param {*} color couleur du marqueur (pas encore implémenté)</w:t>
      </w:r>
    </w:p>
    <w:p w14:paraId="4B7DE552" w14:textId="77777777" w:rsidR="00DB3FD9" w:rsidRPr="004D6752" w:rsidRDefault="00DB3FD9" w:rsidP="00DB3FD9">
      <w:pPr>
        <w:pStyle w:val="TxtCodeJaune"/>
      </w:pPr>
      <w:r w:rsidRPr="004D6752">
        <w:rPr>
          <w:lang w:val="fr-CH"/>
        </w:rPr>
        <w:t xml:space="preserve">   </w:t>
      </w:r>
      <w:r w:rsidRPr="004D6752">
        <w:t>*/</w:t>
      </w:r>
    </w:p>
    <w:p w14:paraId="37D35B86" w14:textId="77777777" w:rsidR="00DB3FD9" w:rsidRPr="004D6752" w:rsidRDefault="00DB3FD9" w:rsidP="00DB3FD9">
      <w:pPr>
        <w:pStyle w:val="TxtCodeJaune"/>
      </w:pPr>
      <w:r w:rsidRPr="004D6752">
        <w:t xml:space="preserve">  addMarker(lon, lat, label, color) {</w:t>
      </w:r>
    </w:p>
    <w:p w14:paraId="426AEA43" w14:textId="77777777" w:rsidR="00DB3FD9" w:rsidRPr="004D6752" w:rsidRDefault="00DB3FD9" w:rsidP="00DB3FD9">
      <w:pPr>
        <w:pStyle w:val="TxtCodeJaune"/>
        <w:rPr>
          <w:lang w:val="fr-CH"/>
        </w:rPr>
      </w:pPr>
      <w:r w:rsidRPr="004D6752">
        <w:t xml:space="preserve">    </w:t>
      </w:r>
      <w:r w:rsidRPr="004D6752">
        <w:rPr>
          <w:lang w:val="fr-CH"/>
        </w:rPr>
        <w:t>// Ajouter un marqueur simple</w:t>
      </w:r>
    </w:p>
    <w:p w14:paraId="1AA9EA3A" w14:textId="77777777" w:rsidR="00DB3FD9" w:rsidRPr="004D6752" w:rsidRDefault="00DB3FD9" w:rsidP="00DB3FD9">
      <w:pPr>
        <w:pStyle w:val="TxtCodeJaune"/>
        <w:rPr>
          <w:lang w:val="fr-CH"/>
        </w:rPr>
      </w:pPr>
      <w:r w:rsidRPr="004D6752">
        <w:rPr>
          <w:lang w:val="fr-CH"/>
        </w:rPr>
        <w:t xml:space="preserve">    let marker = L.marker([lon, lat]).addTo(this.mymap);</w:t>
      </w:r>
    </w:p>
    <w:p w14:paraId="038B7D67" w14:textId="77777777" w:rsidR="00DB3FD9" w:rsidRPr="004D6752" w:rsidRDefault="00DB3FD9" w:rsidP="00DB3FD9">
      <w:pPr>
        <w:pStyle w:val="TxtCodeJaune"/>
        <w:rPr>
          <w:lang w:val="fr-CH"/>
        </w:rPr>
      </w:pPr>
    </w:p>
    <w:p w14:paraId="19569317" w14:textId="77777777" w:rsidR="00DB3FD9" w:rsidRPr="004D6752" w:rsidRDefault="00DB3FD9" w:rsidP="00DB3FD9">
      <w:pPr>
        <w:pStyle w:val="TxtCodeJaune"/>
        <w:rPr>
          <w:lang w:val="fr-CH"/>
        </w:rPr>
      </w:pPr>
      <w:r w:rsidRPr="004D6752">
        <w:rPr>
          <w:lang w:val="fr-CH"/>
        </w:rPr>
        <w:t xml:space="preserve">    // centre la carte sur le point ajouté</w:t>
      </w:r>
    </w:p>
    <w:p w14:paraId="29559573" w14:textId="77777777" w:rsidR="00DB3FD9" w:rsidRPr="004D6752" w:rsidRDefault="00DB3FD9" w:rsidP="00DB3FD9">
      <w:pPr>
        <w:pStyle w:val="TxtCodeJaune"/>
      </w:pPr>
      <w:r w:rsidRPr="004D6752">
        <w:rPr>
          <w:lang w:val="fr-CH"/>
        </w:rPr>
        <w:t xml:space="preserve">    </w:t>
      </w:r>
      <w:r w:rsidRPr="004D6752">
        <w:t>this.mymap.setView([lon, lat], 10);</w:t>
      </w:r>
    </w:p>
    <w:p w14:paraId="53532A2D" w14:textId="77777777" w:rsidR="00DB3FD9" w:rsidRPr="004D6752" w:rsidRDefault="00DB3FD9" w:rsidP="00DB3FD9">
      <w:pPr>
        <w:pStyle w:val="TxtCodeJaune"/>
        <w:rPr>
          <w:lang w:val="fr-CH"/>
        </w:rPr>
      </w:pPr>
      <w:r w:rsidRPr="004D6752">
        <w:t xml:space="preserve">    </w:t>
      </w:r>
      <w:r w:rsidRPr="004D6752">
        <w:rPr>
          <w:lang w:val="fr-CH"/>
        </w:rPr>
        <w:t>// Ajouter une info-bulle au marqueur</w:t>
      </w:r>
    </w:p>
    <w:p w14:paraId="3885F28A" w14:textId="77777777" w:rsidR="00DB3FD9" w:rsidRPr="004D6752" w:rsidRDefault="00DB3FD9" w:rsidP="00DB3FD9">
      <w:pPr>
        <w:pStyle w:val="TxtCodeJaune"/>
        <w:rPr>
          <w:lang w:val="fr-CH"/>
        </w:rPr>
      </w:pPr>
      <w:r w:rsidRPr="004D6752">
        <w:rPr>
          <w:lang w:val="fr-CH"/>
        </w:rPr>
        <w:t xml:space="preserve">    marker.bindPopup(label, { offset: [0, -30] }).openPopup();</w:t>
      </w:r>
    </w:p>
    <w:p w14:paraId="05B66B15" w14:textId="77777777" w:rsidR="00DB3FD9" w:rsidRPr="004D6752" w:rsidRDefault="00DB3FD9" w:rsidP="00DB3FD9">
      <w:pPr>
        <w:pStyle w:val="TxtCodeJaune"/>
        <w:rPr>
          <w:lang w:val="fr-CH"/>
        </w:rPr>
      </w:pPr>
      <w:r w:rsidRPr="004D6752">
        <w:rPr>
          <w:lang w:val="fr-CH"/>
        </w:rPr>
        <w:t xml:space="preserve">  }</w:t>
      </w:r>
    </w:p>
    <w:p w14:paraId="2BAEF7B4" w14:textId="77777777" w:rsidR="0073584E" w:rsidRPr="0073584E" w:rsidRDefault="0073584E" w:rsidP="0073584E">
      <w:pPr>
        <w:pStyle w:val="txt-justifi"/>
      </w:pPr>
    </w:p>
    <w:p w14:paraId="2B593959" w14:textId="66F1B326" w:rsidR="00C65AD8" w:rsidRDefault="00C65AD8" w:rsidP="009906A4">
      <w:pPr>
        <w:pStyle w:val="Titre2"/>
      </w:pPr>
      <w:bookmarkStart w:id="59" w:name="_Toc137743279"/>
      <w:r w:rsidRPr="00C65AD8">
        <w:t>Tests</w:t>
      </w:r>
      <w:bookmarkEnd w:id="59"/>
    </w:p>
    <w:tbl>
      <w:tblPr>
        <w:tblStyle w:val="TableauGrille1Clair-Accentuation1"/>
        <w:tblW w:w="0" w:type="auto"/>
        <w:tblLook w:val="04A0" w:firstRow="1" w:lastRow="0" w:firstColumn="1" w:lastColumn="0" w:noHBand="0" w:noVBand="1"/>
      </w:tblPr>
      <w:tblGrid>
        <w:gridCol w:w="2277"/>
        <w:gridCol w:w="2381"/>
        <w:gridCol w:w="2258"/>
        <w:gridCol w:w="2146"/>
      </w:tblGrid>
      <w:tr w:rsidR="00BB62BC" w14:paraId="323C2335" w14:textId="2B66E92E" w:rsidTr="00BB6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06E8DC" w14:textId="176CA1F0" w:rsidR="00BB62BC" w:rsidRDefault="00BB62BC" w:rsidP="00E9035C">
            <w:pPr>
              <w:pStyle w:val="txt-justifi"/>
            </w:pPr>
            <w:r>
              <w:t>Test</w:t>
            </w:r>
          </w:p>
        </w:tc>
        <w:tc>
          <w:tcPr>
            <w:tcW w:w="2381" w:type="dxa"/>
          </w:tcPr>
          <w:p w14:paraId="6E203302" w14:textId="70B38171" w:rsidR="00BB62BC" w:rsidRDefault="00BB62BC" w:rsidP="00E9035C">
            <w:pPr>
              <w:pStyle w:val="txt-justifi"/>
              <w:cnfStyle w:val="100000000000" w:firstRow="1" w:lastRow="0" w:firstColumn="0" w:lastColumn="0" w:oddVBand="0" w:evenVBand="0" w:oddHBand="0" w:evenHBand="0" w:firstRowFirstColumn="0" w:firstRowLastColumn="0" w:lastRowFirstColumn="0" w:lastRowLastColumn="0"/>
            </w:pPr>
            <w:r>
              <w:t>Attendu</w:t>
            </w:r>
          </w:p>
        </w:tc>
        <w:tc>
          <w:tcPr>
            <w:tcW w:w="2258" w:type="dxa"/>
          </w:tcPr>
          <w:p w14:paraId="6451D3ED" w14:textId="243C5108" w:rsidR="00BB62BC" w:rsidRDefault="00BB62BC" w:rsidP="00E9035C">
            <w:pPr>
              <w:pStyle w:val="txt-justifi"/>
              <w:cnfStyle w:val="100000000000" w:firstRow="1" w:lastRow="0" w:firstColumn="0" w:lastColumn="0" w:oddVBand="0" w:evenVBand="0" w:oddHBand="0" w:evenHBand="0" w:firstRowFirstColumn="0" w:firstRowLastColumn="0" w:lastRowFirstColumn="0" w:lastRowLastColumn="0"/>
            </w:pPr>
            <w:r>
              <w:t>Réel</w:t>
            </w:r>
          </w:p>
        </w:tc>
        <w:tc>
          <w:tcPr>
            <w:tcW w:w="2146" w:type="dxa"/>
          </w:tcPr>
          <w:p w14:paraId="260C4B5A" w14:textId="54BEE103" w:rsidR="00BB62BC" w:rsidRDefault="00BB62BC" w:rsidP="00E9035C">
            <w:pPr>
              <w:pStyle w:val="txt-justifi"/>
              <w:cnfStyle w:val="100000000000" w:firstRow="1" w:lastRow="0" w:firstColumn="0" w:lastColumn="0" w:oddVBand="0" w:evenVBand="0" w:oddHBand="0" w:evenHBand="0" w:firstRowFirstColumn="0" w:firstRowLastColumn="0" w:lastRowFirstColumn="0" w:lastRowLastColumn="0"/>
            </w:pPr>
            <w:r>
              <w:t>OK/NOK</w:t>
            </w:r>
          </w:p>
        </w:tc>
      </w:tr>
      <w:tr w:rsidR="00BB62BC" w14:paraId="5524C7B5" w14:textId="421F23DC" w:rsidTr="00BB62BC">
        <w:tc>
          <w:tcPr>
            <w:cnfStyle w:val="001000000000" w:firstRow="0" w:lastRow="0" w:firstColumn="1" w:lastColumn="0" w:oddVBand="0" w:evenVBand="0" w:oddHBand="0" w:evenHBand="0" w:firstRowFirstColumn="0" w:firstRowLastColumn="0" w:lastRowFirstColumn="0" w:lastRowLastColumn="0"/>
            <w:tcW w:w="2277" w:type="dxa"/>
          </w:tcPr>
          <w:p w14:paraId="481F889D" w14:textId="6C3C5962" w:rsidR="00BB62BC" w:rsidRPr="00005D5C" w:rsidRDefault="00005D5C" w:rsidP="00005D5C">
            <w:pPr>
              <w:pStyle w:val="txt-justifi"/>
            </w:pPr>
            <w:r>
              <w:t>Aller sur le site</w:t>
            </w:r>
            <w:r w:rsidR="00887FA6">
              <w:t xml:space="preserve"> (http)</w:t>
            </w:r>
          </w:p>
        </w:tc>
        <w:tc>
          <w:tcPr>
            <w:tcW w:w="2381" w:type="dxa"/>
          </w:tcPr>
          <w:p w14:paraId="7CC8B923" w14:textId="0AD75414" w:rsidR="00BB62BC" w:rsidRPr="00005D5C" w:rsidRDefault="00005D5C" w:rsidP="00005D5C">
            <w:pPr>
              <w:pStyle w:val="txt-justifi"/>
              <w:cnfStyle w:val="000000000000" w:firstRow="0" w:lastRow="0" w:firstColumn="0" w:lastColumn="0" w:oddVBand="0" w:evenVBand="0" w:oddHBand="0" w:evenHBand="0" w:firstRowFirstColumn="0" w:firstRowLastColumn="0" w:lastRowFirstColumn="0" w:lastRowLastColumn="0"/>
            </w:pPr>
            <w:r>
              <w:t>Afficher Accueil</w:t>
            </w:r>
          </w:p>
        </w:tc>
        <w:tc>
          <w:tcPr>
            <w:tcW w:w="2258" w:type="dxa"/>
          </w:tcPr>
          <w:p w14:paraId="3B736635" w14:textId="1BD1A727" w:rsidR="00BB62BC" w:rsidRPr="00005D5C" w:rsidRDefault="00005D5C" w:rsidP="00005D5C">
            <w:pPr>
              <w:pStyle w:val="txt-justifi"/>
              <w:cnfStyle w:val="000000000000" w:firstRow="0" w:lastRow="0" w:firstColumn="0" w:lastColumn="0" w:oddVBand="0" w:evenVBand="0" w:oddHBand="0" w:evenHBand="0" w:firstRowFirstColumn="0" w:firstRowLastColumn="0" w:lastRowFirstColumn="0" w:lastRowLastColumn="0"/>
            </w:pPr>
            <w:r>
              <w:t>Afficher accueil</w:t>
            </w:r>
          </w:p>
        </w:tc>
        <w:tc>
          <w:tcPr>
            <w:tcW w:w="2146" w:type="dxa"/>
          </w:tcPr>
          <w:p w14:paraId="3FAF93A0" w14:textId="709B8F1F" w:rsidR="00BB62BC" w:rsidRPr="00005D5C" w:rsidRDefault="00005D5C" w:rsidP="00005D5C">
            <w:pPr>
              <w:pStyle w:val="txt-justifi"/>
              <w:cnfStyle w:val="000000000000" w:firstRow="0" w:lastRow="0" w:firstColumn="0" w:lastColumn="0" w:oddVBand="0" w:evenVBand="0" w:oddHBand="0" w:evenHBand="0" w:firstRowFirstColumn="0" w:firstRowLastColumn="0" w:lastRowFirstColumn="0" w:lastRowLastColumn="0"/>
            </w:pPr>
            <w:r>
              <w:t>OK</w:t>
            </w:r>
          </w:p>
        </w:tc>
      </w:tr>
      <w:tr w:rsidR="004A5B9A" w14:paraId="6401E58E" w14:textId="7265ACCF" w:rsidTr="00BB62BC">
        <w:tc>
          <w:tcPr>
            <w:cnfStyle w:val="001000000000" w:firstRow="0" w:lastRow="0" w:firstColumn="1" w:lastColumn="0" w:oddVBand="0" w:evenVBand="0" w:oddHBand="0" w:evenHBand="0" w:firstRowFirstColumn="0" w:firstRowLastColumn="0" w:lastRowFirstColumn="0" w:lastRowLastColumn="0"/>
            <w:tcW w:w="2277" w:type="dxa"/>
          </w:tcPr>
          <w:p w14:paraId="7F0E5D64" w14:textId="4DA3A0D1" w:rsidR="004A5B9A" w:rsidRPr="00005D5C" w:rsidRDefault="004A5B9A" w:rsidP="004A5B9A">
            <w:pPr>
              <w:pStyle w:val="txt-justifi"/>
            </w:pPr>
            <w:r>
              <w:t>Aller sur le site (https)</w:t>
            </w:r>
          </w:p>
        </w:tc>
        <w:tc>
          <w:tcPr>
            <w:tcW w:w="2381" w:type="dxa"/>
          </w:tcPr>
          <w:p w14:paraId="6521C215" w14:textId="73FA3570" w:rsidR="004A5B9A" w:rsidRPr="00005D5C" w:rsidRDefault="004A5B9A" w:rsidP="004A5B9A">
            <w:pPr>
              <w:pStyle w:val="txt-justifi"/>
              <w:cnfStyle w:val="000000000000" w:firstRow="0" w:lastRow="0" w:firstColumn="0" w:lastColumn="0" w:oddVBand="0" w:evenVBand="0" w:oddHBand="0" w:evenHBand="0" w:firstRowFirstColumn="0" w:firstRowLastColumn="0" w:lastRowFirstColumn="0" w:lastRowLastColumn="0"/>
            </w:pPr>
            <w:r>
              <w:t>Afficher Accueil</w:t>
            </w:r>
          </w:p>
        </w:tc>
        <w:tc>
          <w:tcPr>
            <w:tcW w:w="2258" w:type="dxa"/>
          </w:tcPr>
          <w:p w14:paraId="5B1F8A1A" w14:textId="60E0ED91" w:rsidR="004A5B9A" w:rsidRPr="00005D5C" w:rsidRDefault="004A5B9A" w:rsidP="004A5B9A">
            <w:pPr>
              <w:pStyle w:val="txt-justifi"/>
              <w:cnfStyle w:val="000000000000" w:firstRow="0" w:lastRow="0" w:firstColumn="0" w:lastColumn="0" w:oddVBand="0" w:evenVBand="0" w:oddHBand="0" w:evenHBand="0" w:firstRowFirstColumn="0" w:firstRowLastColumn="0" w:lastRowFirstColumn="0" w:lastRowLastColumn="0"/>
            </w:pPr>
            <w:r>
              <w:t>Afficher accueil</w:t>
            </w:r>
          </w:p>
        </w:tc>
        <w:tc>
          <w:tcPr>
            <w:tcW w:w="2146" w:type="dxa"/>
          </w:tcPr>
          <w:p w14:paraId="41A36767" w14:textId="3006BE00" w:rsidR="004A5B9A" w:rsidRPr="00005D5C" w:rsidRDefault="004A5B9A" w:rsidP="004A5B9A">
            <w:pPr>
              <w:pStyle w:val="txt-justifi"/>
              <w:cnfStyle w:val="000000000000" w:firstRow="0" w:lastRow="0" w:firstColumn="0" w:lastColumn="0" w:oddVBand="0" w:evenVBand="0" w:oddHBand="0" w:evenHBand="0" w:firstRowFirstColumn="0" w:firstRowLastColumn="0" w:lastRowFirstColumn="0" w:lastRowLastColumn="0"/>
            </w:pPr>
            <w:r>
              <w:t>OK</w:t>
            </w:r>
          </w:p>
        </w:tc>
      </w:tr>
      <w:tr w:rsidR="005F1AC8" w14:paraId="657F07BF" w14:textId="77777777" w:rsidTr="00BB62BC">
        <w:tc>
          <w:tcPr>
            <w:cnfStyle w:val="001000000000" w:firstRow="0" w:lastRow="0" w:firstColumn="1" w:lastColumn="0" w:oddVBand="0" w:evenVBand="0" w:oddHBand="0" w:evenHBand="0" w:firstRowFirstColumn="0" w:firstRowLastColumn="0" w:lastRowFirstColumn="0" w:lastRowLastColumn="0"/>
            <w:tcW w:w="2277" w:type="dxa"/>
          </w:tcPr>
          <w:p w14:paraId="4C2D1546" w14:textId="45BED63F" w:rsidR="005F1AC8" w:rsidRDefault="005F1AC8" w:rsidP="005F1AC8">
            <w:pPr>
              <w:pStyle w:val="txt-justifi"/>
            </w:pPr>
            <w:r>
              <w:t>Aller sur la carte (http)</w:t>
            </w:r>
          </w:p>
        </w:tc>
        <w:tc>
          <w:tcPr>
            <w:tcW w:w="2381" w:type="dxa"/>
          </w:tcPr>
          <w:p w14:paraId="7895F664" w14:textId="7C9FA670" w:rsidR="005F1AC8" w:rsidRDefault="005F1AC8" w:rsidP="005F1AC8">
            <w:pPr>
              <w:pStyle w:val="txt-justifi"/>
              <w:cnfStyle w:val="000000000000" w:firstRow="0" w:lastRow="0" w:firstColumn="0" w:lastColumn="0" w:oddVBand="0" w:evenVBand="0" w:oddHBand="0" w:evenHBand="0" w:firstRowFirstColumn="0" w:firstRowLastColumn="0" w:lastRowFirstColumn="0" w:lastRowLastColumn="0"/>
            </w:pPr>
            <w:r>
              <w:t>Les points s’affichent (vous : IP)</w:t>
            </w:r>
          </w:p>
        </w:tc>
        <w:tc>
          <w:tcPr>
            <w:tcW w:w="2258" w:type="dxa"/>
          </w:tcPr>
          <w:p w14:paraId="2C1A63F9" w14:textId="03E277FE" w:rsidR="005F1AC8" w:rsidRDefault="005F1AC8" w:rsidP="005F1AC8">
            <w:pPr>
              <w:pStyle w:val="txt-justifi"/>
              <w:cnfStyle w:val="000000000000" w:firstRow="0" w:lastRow="0" w:firstColumn="0" w:lastColumn="0" w:oddVBand="0" w:evenVBand="0" w:oddHBand="0" w:evenHBand="0" w:firstRowFirstColumn="0" w:firstRowLastColumn="0" w:lastRowFirstColumn="0" w:lastRowLastColumn="0"/>
            </w:pPr>
            <w:r>
              <w:t>Les points s’affichent (vous : IP)</w:t>
            </w:r>
          </w:p>
        </w:tc>
        <w:tc>
          <w:tcPr>
            <w:tcW w:w="2146" w:type="dxa"/>
          </w:tcPr>
          <w:p w14:paraId="0B7A14DD" w14:textId="4BD60FE9" w:rsidR="005F1AC8" w:rsidRDefault="005F1AC8" w:rsidP="005F1AC8">
            <w:pPr>
              <w:pStyle w:val="txt-justifi"/>
              <w:cnfStyle w:val="000000000000" w:firstRow="0" w:lastRow="0" w:firstColumn="0" w:lastColumn="0" w:oddVBand="0" w:evenVBand="0" w:oddHBand="0" w:evenHBand="0" w:firstRowFirstColumn="0" w:firstRowLastColumn="0" w:lastRowFirstColumn="0" w:lastRowLastColumn="0"/>
            </w:pPr>
            <w:r>
              <w:t>OK</w:t>
            </w:r>
          </w:p>
        </w:tc>
      </w:tr>
      <w:tr w:rsidR="005F1AC8" w14:paraId="067B525E" w14:textId="77777777" w:rsidTr="00BB62BC">
        <w:tc>
          <w:tcPr>
            <w:cnfStyle w:val="001000000000" w:firstRow="0" w:lastRow="0" w:firstColumn="1" w:lastColumn="0" w:oddVBand="0" w:evenVBand="0" w:oddHBand="0" w:evenHBand="0" w:firstRowFirstColumn="0" w:firstRowLastColumn="0" w:lastRowFirstColumn="0" w:lastRowLastColumn="0"/>
            <w:tcW w:w="2277" w:type="dxa"/>
          </w:tcPr>
          <w:p w14:paraId="24B8D3C9" w14:textId="035519BF" w:rsidR="005F1AC8" w:rsidRDefault="005F1AC8" w:rsidP="005F1AC8">
            <w:pPr>
              <w:pStyle w:val="txt-justifi"/>
            </w:pPr>
            <w:r>
              <w:t>Aller sur la carte (https)</w:t>
            </w:r>
          </w:p>
        </w:tc>
        <w:tc>
          <w:tcPr>
            <w:tcW w:w="2381" w:type="dxa"/>
          </w:tcPr>
          <w:p w14:paraId="61A196CA" w14:textId="68BFDBF5" w:rsidR="005F1AC8" w:rsidRDefault="005F1AC8" w:rsidP="005F1AC8">
            <w:pPr>
              <w:pStyle w:val="txt-justifi"/>
              <w:cnfStyle w:val="000000000000" w:firstRow="0" w:lastRow="0" w:firstColumn="0" w:lastColumn="0" w:oddVBand="0" w:evenVBand="0" w:oddHBand="0" w:evenHBand="0" w:firstRowFirstColumn="0" w:firstRowLastColumn="0" w:lastRowFirstColumn="0" w:lastRowLastColumn="0"/>
            </w:pPr>
            <w:r>
              <w:t>Les points s’affichent (vous : IP)</w:t>
            </w:r>
          </w:p>
        </w:tc>
        <w:tc>
          <w:tcPr>
            <w:tcW w:w="2258" w:type="dxa"/>
          </w:tcPr>
          <w:p w14:paraId="0F22BC3F" w14:textId="36608236" w:rsidR="005F1AC8" w:rsidRDefault="005F1AC8" w:rsidP="005F1AC8">
            <w:pPr>
              <w:pStyle w:val="txt-justifi"/>
              <w:cnfStyle w:val="000000000000" w:firstRow="0" w:lastRow="0" w:firstColumn="0" w:lastColumn="0" w:oddVBand="0" w:evenVBand="0" w:oddHBand="0" w:evenHBand="0" w:firstRowFirstColumn="0" w:firstRowLastColumn="0" w:lastRowFirstColumn="0" w:lastRowLastColumn="0"/>
            </w:pPr>
            <w:r>
              <w:t xml:space="preserve">Le point (vous : IP) n’est pas affiché mais les autre </w:t>
            </w:r>
            <w:r w:rsidR="00AB6781">
              <w:t>oui</w:t>
            </w:r>
          </w:p>
        </w:tc>
        <w:tc>
          <w:tcPr>
            <w:tcW w:w="2146" w:type="dxa"/>
          </w:tcPr>
          <w:p w14:paraId="429C6FD7" w14:textId="1E5EFFB8" w:rsidR="005F1AC8" w:rsidRDefault="00AB6781" w:rsidP="005F1AC8">
            <w:pPr>
              <w:pStyle w:val="txt-justifi"/>
              <w:cnfStyle w:val="000000000000" w:firstRow="0" w:lastRow="0" w:firstColumn="0" w:lastColumn="0" w:oddVBand="0" w:evenVBand="0" w:oddHBand="0" w:evenHBand="0" w:firstRowFirstColumn="0" w:firstRowLastColumn="0" w:lastRowFirstColumn="0" w:lastRowLastColumn="0"/>
            </w:pPr>
            <w:r>
              <w:t>~</w:t>
            </w:r>
          </w:p>
        </w:tc>
      </w:tr>
    </w:tbl>
    <w:p w14:paraId="6172B94E" w14:textId="77777777" w:rsidR="00E9035C" w:rsidRPr="00E9035C" w:rsidRDefault="00E9035C" w:rsidP="00E9035C">
      <w:pPr>
        <w:pStyle w:val="txt-justifi"/>
      </w:pPr>
    </w:p>
    <w:p w14:paraId="2C57F6E9" w14:textId="6478EFE2" w:rsidR="0031071E" w:rsidRPr="0031071E" w:rsidRDefault="00C65AD8" w:rsidP="009906A4">
      <w:pPr>
        <w:pStyle w:val="Titre2"/>
      </w:pPr>
      <w:bookmarkStart w:id="60" w:name="_Toc137743280"/>
      <w:r w:rsidRPr="00C65AD8">
        <w:t>Hébergement et fonctionnement</w:t>
      </w:r>
      <w:bookmarkEnd w:id="60"/>
    </w:p>
    <w:p w14:paraId="50E123AF" w14:textId="24846C8A" w:rsidR="00A040BE" w:rsidRPr="00284578" w:rsidRDefault="00284578" w:rsidP="00A040BE">
      <w:pPr>
        <w:pStyle w:val="txt-justifi"/>
      </w:pPr>
      <w:r>
        <w:t xml:space="preserve">Le site est disponible sur </w:t>
      </w:r>
      <w:hyperlink r:id="rId18" w:history="1">
        <w:r w:rsidR="00637A86" w:rsidRPr="003C14D8">
          <w:rPr>
            <w:rStyle w:val="Lienhypertexte"/>
          </w:rPr>
          <w:t>http://307.gendres.emf-informatique.ch</w:t>
        </w:r>
      </w:hyperlink>
      <w:r w:rsidR="00637A86">
        <w:t xml:space="preserve"> et le repo </w:t>
      </w:r>
      <w:r w:rsidR="008E77D8">
        <w:t>GitHub</w:t>
      </w:r>
      <w:r w:rsidR="00637A86">
        <w:t xml:space="preserve"> </w:t>
      </w:r>
      <w:hyperlink r:id="rId19" w:history="1">
        <w:r w:rsidR="008E77D8" w:rsidRPr="008E77D8">
          <w:rPr>
            <w:rStyle w:val="Lienhypertexte"/>
          </w:rPr>
          <w:t>ici</w:t>
        </w:r>
      </w:hyperlink>
      <w:r w:rsidR="00A040BE">
        <w:rPr>
          <w:rStyle w:val="Lienhypertexte"/>
        </w:rPr>
        <w:t>.</w:t>
      </w:r>
      <w:r w:rsidR="003563DA" w:rsidRPr="003563DA">
        <w:t xml:space="preserve"> </w:t>
      </w:r>
      <w:r w:rsidR="00A040BE" w:rsidRPr="00D03ABA">
        <w:t xml:space="preserve">La </w:t>
      </w:r>
      <w:r w:rsidR="00D03ABA" w:rsidRPr="00D03ABA">
        <w:t>documen</w:t>
      </w:r>
      <w:r w:rsidR="00D03ABA">
        <w:t>ta</w:t>
      </w:r>
      <w:r w:rsidR="00D03ABA" w:rsidRPr="00D03ABA">
        <w:t>tion</w:t>
      </w:r>
      <w:r w:rsidR="00A040BE" w:rsidRPr="00D03ABA">
        <w:t xml:space="preserve"> se trouve </w:t>
      </w:r>
      <w:r w:rsidR="00D03ABA" w:rsidRPr="00D03ABA">
        <w:t>dans le README.md</w:t>
      </w:r>
    </w:p>
    <w:p w14:paraId="6B08218A" w14:textId="77777777" w:rsidR="00C0285B" w:rsidRDefault="00C0285B" w:rsidP="00C0285B">
      <w:pPr>
        <w:pStyle w:val="Titre3"/>
      </w:pPr>
      <w:bookmarkStart w:id="61" w:name="_Toc137743281"/>
      <w:r>
        <w:t>Explications API</w:t>
      </w:r>
      <w:bookmarkEnd w:id="61"/>
    </w:p>
    <w:p w14:paraId="31FB9CF3" w14:textId="419CAC0D" w:rsidR="00C0285B" w:rsidRDefault="00C0285B" w:rsidP="00C0285B">
      <w:pPr>
        <w:pStyle w:val="txt-justifi"/>
      </w:pPr>
      <w:r>
        <w:t>Ce projet utilise 3 APIs :</w:t>
      </w:r>
    </w:p>
    <w:p w14:paraId="134A4084" w14:textId="616C9237" w:rsidR="00F96931" w:rsidRDefault="0062155D" w:rsidP="00F96931">
      <w:pPr>
        <w:pStyle w:val="P-Puces"/>
      </w:pPr>
      <w:hyperlink r:id="rId20" w:history="1">
        <w:r w:rsidR="00F96931" w:rsidRPr="003C14D8">
          <w:rPr>
            <w:rStyle w:val="Lienhypertexte"/>
          </w:rPr>
          <w:t>https://jsonip.com/</w:t>
        </w:r>
      </w:hyperlink>
      <w:r w:rsidR="00F96931">
        <w:t xml:space="preserve"> </w:t>
      </w:r>
    </w:p>
    <w:p w14:paraId="2299C865" w14:textId="3DC0AF5E" w:rsidR="00F96931" w:rsidRDefault="0062155D" w:rsidP="00F96931">
      <w:pPr>
        <w:pStyle w:val="P-Puces"/>
      </w:pPr>
      <w:hyperlink r:id="rId21" w:history="1">
        <w:r w:rsidR="00F96931" w:rsidRPr="003C14D8">
          <w:rPr>
            <w:rStyle w:val="Lienhypertexte"/>
          </w:rPr>
          <w:t>https://ip-api.com/docs/api:json</w:t>
        </w:r>
      </w:hyperlink>
      <w:r w:rsidR="00F96931">
        <w:t xml:space="preserve"> </w:t>
      </w:r>
    </w:p>
    <w:p w14:paraId="328152AE" w14:textId="7694C58A" w:rsidR="00F96931" w:rsidRDefault="0062155D" w:rsidP="00F96931">
      <w:pPr>
        <w:pStyle w:val="P-Puces"/>
      </w:pPr>
      <w:hyperlink r:id="rId22" w:history="1">
        <w:r w:rsidR="00F96931" w:rsidRPr="003C14D8">
          <w:rPr>
            <w:rStyle w:val="Lienhypertexte"/>
          </w:rPr>
          <w:t>https://extendsclass.com/json-storage.html</w:t>
        </w:r>
      </w:hyperlink>
      <w:r w:rsidR="00F96931">
        <w:t xml:space="preserve"> </w:t>
      </w:r>
    </w:p>
    <w:p w14:paraId="61259343" w14:textId="77777777" w:rsidR="00C0285B" w:rsidRDefault="00C0285B" w:rsidP="00C0285B">
      <w:pPr>
        <w:pStyle w:val="txt-justifi"/>
        <w:rPr>
          <w:lang w:eastAsia="fr-CH"/>
        </w:rPr>
      </w:pPr>
      <w:r>
        <w:rPr>
          <w:lang w:eastAsia="fr-CH"/>
        </w:rPr>
        <w:t>Ces APIs permettent respectivement de :</w:t>
      </w:r>
    </w:p>
    <w:p w14:paraId="798F64F3" w14:textId="77777777" w:rsidR="00C0285B" w:rsidRDefault="00C0285B" w:rsidP="00C0285B">
      <w:pPr>
        <w:pStyle w:val="P-Puces"/>
        <w:rPr>
          <w:lang w:eastAsia="fr-CH"/>
        </w:rPr>
      </w:pPr>
      <w:r>
        <w:rPr>
          <w:lang w:eastAsia="fr-CH"/>
        </w:rPr>
        <w:t>Récupérer l’IP du client</w:t>
      </w:r>
    </w:p>
    <w:p w14:paraId="0D20C8E6" w14:textId="77777777" w:rsidR="00C0285B" w:rsidRDefault="00C0285B" w:rsidP="00C0285B">
      <w:pPr>
        <w:pStyle w:val="P-Puces"/>
        <w:rPr>
          <w:lang w:eastAsia="fr-CH"/>
        </w:rPr>
      </w:pPr>
      <w:r>
        <w:rPr>
          <w:lang w:eastAsia="fr-CH"/>
        </w:rPr>
        <w:t xml:space="preserve">Récupérer les coordonnées GPS d’une IP </w:t>
      </w:r>
    </w:p>
    <w:p w14:paraId="3DC7D488" w14:textId="77777777" w:rsidR="00C0285B" w:rsidRPr="001C5781" w:rsidRDefault="00C0285B" w:rsidP="00C0285B">
      <w:pPr>
        <w:pStyle w:val="P-Puces"/>
        <w:rPr>
          <w:lang w:eastAsia="fr-CH"/>
        </w:rPr>
      </w:pPr>
      <w:r>
        <w:rPr>
          <w:lang w:eastAsia="fr-CH"/>
        </w:rPr>
        <w:t>Stocker et récupérer un JSON en ligne</w:t>
      </w:r>
    </w:p>
    <w:p w14:paraId="363128FE" w14:textId="5D3FD3F3" w:rsidR="00C0285B" w:rsidRDefault="00C0285B" w:rsidP="00C0285B">
      <w:pPr>
        <w:pStyle w:val="txt-justifi"/>
      </w:pPr>
      <w:r>
        <w:t xml:space="preserve">À cause de </w:t>
      </w:r>
      <w:r w:rsidR="00AD5F18">
        <w:t>IP</w:t>
      </w:r>
      <w:r>
        <w:t>-api, le site ne peut pas être en HTTPS sans payer un abonnement chez eux.</w:t>
      </w:r>
    </w:p>
    <w:p w14:paraId="0817724B" w14:textId="77777777" w:rsidR="00E9035C" w:rsidRDefault="00E9035C" w:rsidP="00E9035C">
      <w:pPr>
        <w:pStyle w:val="Titre2"/>
      </w:pPr>
      <w:bookmarkStart w:id="62" w:name="_Toc137743282"/>
      <w:r>
        <w:t>Problèmes</w:t>
      </w:r>
      <w:bookmarkEnd w:id="62"/>
    </w:p>
    <w:p w14:paraId="06885242" w14:textId="77777777" w:rsidR="00E9035C" w:rsidRDefault="00E9035C" w:rsidP="00E9035C">
      <w:pPr>
        <w:pStyle w:val="Titre3"/>
      </w:pPr>
      <w:bookmarkStart w:id="63" w:name="_Toc137743283"/>
      <w:r>
        <w:t>HTTPS non fonctionnel</w:t>
      </w:r>
      <w:bookmarkEnd w:id="63"/>
    </w:p>
    <w:p w14:paraId="36C86B7E" w14:textId="77777777" w:rsidR="00E9035C" w:rsidRDefault="00E9035C" w:rsidP="00E9035C">
      <w:pPr>
        <w:pStyle w:val="txt-justifi"/>
      </w:pPr>
      <w:r>
        <w:t>À cause d’un API (</w:t>
      </w:r>
      <w:hyperlink r:id="rId23" w:history="1">
        <w:r w:rsidRPr="00095082">
          <w:rPr>
            <w:rStyle w:val="Lienhypertexte"/>
          </w:rPr>
          <w:t>http://ip-api.com/json/</w:t>
        </w:r>
      </w:hyperlink>
      <w:r>
        <w:t xml:space="preserve">) qui ne fournit pas de SSL à moins d’utiliser la partie payante, le site est obligé à tourner sous http (qui n’est pas optimale) sous peine d’avoir la requête bloquée par le navigateur. </w:t>
      </w:r>
    </w:p>
    <w:p w14:paraId="41D09F7C" w14:textId="77777777" w:rsidR="00E9035C" w:rsidRPr="00C21FFD" w:rsidRDefault="00E9035C" w:rsidP="00E9035C">
      <w:pPr>
        <w:pStyle w:val="txt-justifi"/>
      </w:pPr>
      <w:r w:rsidRPr="00C21FFD">
        <w:rPr>
          <w:noProof/>
        </w:rPr>
        <w:drawing>
          <wp:inline distT="0" distB="0" distL="0" distR="0" wp14:anchorId="7B83224C" wp14:editId="70C7BE09">
            <wp:extent cx="5760720" cy="2330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3045"/>
                    </a:xfrm>
                    <a:prstGeom prst="rect">
                      <a:avLst/>
                    </a:prstGeom>
                  </pic:spPr>
                </pic:pic>
              </a:graphicData>
            </a:graphic>
          </wp:inline>
        </w:drawing>
      </w:r>
    </w:p>
    <w:p w14:paraId="6546F072" w14:textId="77777777" w:rsidR="00DB3FD9" w:rsidRPr="00795F7A" w:rsidRDefault="00DB3FD9" w:rsidP="00C0285B">
      <w:pPr>
        <w:pStyle w:val="txt-justifi"/>
      </w:pPr>
    </w:p>
    <w:p w14:paraId="205D4D64" w14:textId="77777777" w:rsidR="000761D6" w:rsidRPr="000761D6" w:rsidRDefault="000761D6" w:rsidP="000761D6">
      <w:pPr>
        <w:pStyle w:val="txt-justifi"/>
      </w:pPr>
    </w:p>
    <w:p w14:paraId="515965B9" w14:textId="77777777" w:rsidR="006F341E" w:rsidRDefault="00D63734" w:rsidP="00D63734">
      <w:pPr>
        <w:pStyle w:val="Titre1"/>
      </w:pPr>
      <w:bookmarkStart w:id="64" w:name="_Toc137743284"/>
      <w:r>
        <w:lastRenderedPageBreak/>
        <w:t>Conclusion</w:t>
      </w:r>
      <w:bookmarkEnd w:id="64"/>
    </w:p>
    <w:p w14:paraId="45841687" w14:textId="0F9B5204" w:rsidR="001C6C6F" w:rsidRPr="001C6C6F" w:rsidRDefault="001C6C6F" w:rsidP="001C6C6F">
      <w:pPr>
        <w:pStyle w:val="txt-justifi"/>
      </w:pPr>
      <w:r>
        <w:t xml:space="preserve">Le module 307 est un module très amusant et enrichissant. J’avais déjà essayé de faire du JS de mon côté mais sans trop réussir. Ce module m’a </w:t>
      </w:r>
      <w:r w:rsidR="004F55DE">
        <w:t>beaucoup aidé et je risque de refaire des applications de mon côté.</w:t>
      </w:r>
    </w:p>
    <w:p w14:paraId="3C1F66D6" w14:textId="77777777" w:rsidR="008A6BEC" w:rsidRDefault="00D72A5E" w:rsidP="008A6BEC">
      <w:pPr>
        <w:pStyle w:val="Titre2"/>
      </w:pPr>
      <w:bookmarkStart w:id="65" w:name="_Toc137743286"/>
      <w:r>
        <w:t>Amélioration / proposition</w:t>
      </w:r>
      <w:bookmarkEnd w:id="65"/>
    </w:p>
    <w:p w14:paraId="1BB8FDC8" w14:textId="471C5A51" w:rsidR="00A52B47" w:rsidRDefault="00134750" w:rsidP="00A13AB2">
      <w:pPr>
        <w:pStyle w:val="txt-justifi"/>
      </w:pPr>
      <w:r>
        <w:t xml:space="preserve">Afin de rendre le module plus agréable, je proposerais de faire une semaine d’exercices en moins et de commencer le projet plus tôt. </w:t>
      </w:r>
      <w:r w:rsidR="00C719CD">
        <w:t>(</w:t>
      </w:r>
      <w:r w:rsidR="00F24394">
        <w:t>2</w:t>
      </w:r>
      <w:r w:rsidR="00A13AB2">
        <w:t xml:space="preserve"> semaines exercices et 3 pour le projet</w:t>
      </w:r>
      <w:r w:rsidR="00C719CD">
        <w:t>)</w:t>
      </w:r>
      <w:r w:rsidR="00A13AB2">
        <w:t>.</w:t>
      </w:r>
    </w:p>
    <w:sectPr w:rsidR="00A52B47" w:rsidSect="006B7FFD">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5A45" w14:textId="77777777" w:rsidR="00DC6CA7" w:rsidRDefault="00DC6CA7" w:rsidP="008411D9">
      <w:pPr>
        <w:spacing w:after="0" w:line="240" w:lineRule="auto"/>
      </w:pPr>
      <w:r>
        <w:separator/>
      </w:r>
    </w:p>
    <w:p w14:paraId="3789E05C" w14:textId="77777777" w:rsidR="00DC6CA7" w:rsidRDefault="00DC6CA7"/>
  </w:endnote>
  <w:endnote w:type="continuationSeparator" w:id="0">
    <w:p w14:paraId="6B5AECBF" w14:textId="77777777" w:rsidR="00DC6CA7" w:rsidRDefault="00DC6CA7" w:rsidP="008411D9">
      <w:pPr>
        <w:spacing w:after="0" w:line="240" w:lineRule="auto"/>
      </w:pPr>
      <w:r>
        <w:continuationSeparator/>
      </w:r>
    </w:p>
    <w:p w14:paraId="1A39433D" w14:textId="77777777" w:rsidR="00DC6CA7" w:rsidRDefault="00DC6CA7"/>
  </w:endnote>
  <w:endnote w:type="continuationNotice" w:id="1">
    <w:p w14:paraId="0EC642B6" w14:textId="77777777" w:rsidR="00F85FC3" w:rsidRDefault="00F85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9EB8"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29BD"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235C"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E705" w14:textId="7836C3EB"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sidR="0062155D">
      <w:rPr>
        <w:b/>
        <w:bCs/>
        <w:i/>
        <w:iCs/>
      </w:rPr>
      <w:fldChar w:fldCharType="separate"/>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E4B3" w14:textId="77777777" w:rsidR="00DC6CA7" w:rsidRDefault="00DC6CA7" w:rsidP="008411D9">
      <w:pPr>
        <w:spacing w:after="0" w:line="240" w:lineRule="auto"/>
      </w:pPr>
      <w:r>
        <w:separator/>
      </w:r>
    </w:p>
    <w:p w14:paraId="4DE676C0" w14:textId="77777777" w:rsidR="00DC6CA7" w:rsidRDefault="00DC6CA7"/>
  </w:footnote>
  <w:footnote w:type="continuationSeparator" w:id="0">
    <w:p w14:paraId="0173C9F1" w14:textId="77777777" w:rsidR="00DC6CA7" w:rsidRDefault="00DC6CA7" w:rsidP="008411D9">
      <w:pPr>
        <w:spacing w:after="0" w:line="240" w:lineRule="auto"/>
      </w:pPr>
      <w:r>
        <w:continuationSeparator/>
      </w:r>
    </w:p>
    <w:p w14:paraId="5216E490" w14:textId="77777777" w:rsidR="00DC6CA7" w:rsidRDefault="00DC6CA7"/>
  </w:footnote>
  <w:footnote w:type="continuationNotice" w:id="1">
    <w:p w14:paraId="095B0DA0" w14:textId="77777777" w:rsidR="00F85FC3" w:rsidRDefault="00F85F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D2F0"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00F7" w14:textId="1B66BA0C"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62155D">
      <w:rPr>
        <w:b/>
        <w:bCs/>
        <w:i/>
        <w:iCs/>
        <w:noProof/>
      </w:rPr>
      <w:t>307 - Réaliser des pages Web interactives</w:t>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45769E6"/>
    <w:multiLevelType w:val="multilevel"/>
    <w:tmpl w:val="EC3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2"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8"/>
  </w:num>
  <w:num w:numId="3" w16cid:durableId="2100132808">
    <w:abstractNumId w:val="20"/>
  </w:num>
  <w:num w:numId="4" w16cid:durableId="1781413878">
    <w:abstractNumId w:val="16"/>
  </w:num>
  <w:num w:numId="5" w16cid:durableId="416638739">
    <w:abstractNumId w:val="17"/>
  </w:num>
  <w:num w:numId="6" w16cid:durableId="1645507680">
    <w:abstractNumId w:val="10"/>
  </w:num>
  <w:num w:numId="7" w16cid:durableId="1400977757">
    <w:abstractNumId w:val="15"/>
  </w:num>
  <w:num w:numId="8" w16cid:durableId="640157197">
    <w:abstractNumId w:val="19"/>
  </w:num>
  <w:num w:numId="9" w16cid:durableId="1275795459">
    <w:abstractNumId w:val="11"/>
  </w:num>
  <w:num w:numId="10" w16cid:durableId="875771537">
    <w:abstractNumId w:val="22"/>
  </w:num>
  <w:num w:numId="11" w16cid:durableId="1074356362">
    <w:abstractNumId w:val="13"/>
  </w:num>
  <w:num w:numId="12" w16cid:durableId="1346715082">
    <w:abstractNumId w:val="21"/>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 w:numId="23" w16cid:durableId="12442989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06"/>
    <w:rsid w:val="00005D5C"/>
    <w:rsid w:val="00006B0C"/>
    <w:rsid w:val="00020194"/>
    <w:rsid w:val="0002598C"/>
    <w:rsid w:val="00025C1F"/>
    <w:rsid w:val="00045F91"/>
    <w:rsid w:val="00054B5F"/>
    <w:rsid w:val="0006533D"/>
    <w:rsid w:val="000653A6"/>
    <w:rsid w:val="00065FB6"/>
    <w:rsid w:val="000663DF"/>
    <w:rsid w:val="000761D6"/>
    <w:rsid w:val="00076383"/>
    <w:rsid w:val="000775F2"/>
    <w:rsid w:val="0008212E"/>
    <w:rsid w:val="00084709"/>
    <w:rsid w:val="000A7B98"/>
    <w:rsid w:val="000B28C9"/>
    <w:rsid w:val="000B7DCF"/>
    <w:rsid w:val="000C5E5F"/>
    <w:rsid w:val="000D034F"/>
    <w:rsid w:val="000D2684"/>
    <w:rsid w:val="000D3A4E"/>
    <w:rsid w:val="000D403E"/>
    <w:rsid w:val="000D485F"/>
    <w:rsid w:val="000E0C1D"/>
    <w:rsid w:val="000E3A24"/>
    <w:rsid w:val="000E4324"/>
    <w:rsid w:val="000E4D8E"/>
    <w:rsid w:val="00104001"/>
    <w:rsid w:val="0011457B"/>
    <w:rsid w:val="0012440E"/>
    <w:rsid w:val="0013023A"/>
    <w:rsid w:val="00134750"/>
    <w:rsid w:val="00165351"/>
    <w:rsid w:val="001662B3"/>
    <w:rsid w:val="00166C49"/>
    <w:rsid w:val="00171163"/>
    <w:rsid w:val="0017586C"/>
    <w:rsid w:val="001770F1"/>
    <w:rsid w:val="001803C9"/>
    <w:rsid w:val="001A6EFF"/>
    <w:rsid w:val="001B230A"/>
    <w:rsid w:val="001B57B0"/>
    <w:rsid w:val="001B6580"/>
    <w:rsid w:val="001C3E60"/>
    <w:rsid w:val="001C5781"/>
    <w:rsid w:val="001C6C6F"/>
    <w:rsid w:val="001D1DCF"/>
    <w:rsid w:val="001E0769"/>
    <w:rsid w:val="001E08CF"/>
    <w:rsid w:val="001E4CF0"/>
    <w:rsid w:val="001E520D"/>
    <w:rsid w:val="001F145A"/>
    <w:rsid w:val="001F2DF9"/>
    <w:rsid w:val="00207F94"/>
    <w:rsid w:val="002120AA"/>
    <w:rsid w:val="00215B9E"/>
    <w:rsid w:val="0022100C"/>
    <w:rsid w:val="002225FC"/>
    <w:rsid w:val="002271D2"/>
    <w:rsid w:val="0023220F"/>
    <w:rsid w:val="00241958"/>
    <w:rsid w:val="002518D5"/>
    <w:rsid w:val="002572C7"/>
    <w:rsid w:val="00266E4D"/>
    <w:rsid w:val="00267C34"/>
    <w:rsid w:val="002731A0"/>
    <w:rsid w:val="002747BF"/>
    <w:rsid w:val="002818C2"/>
    <w:rsid w:val="00284578"/>
    <w:rsid w:val="00290594"/>
    <w:rsid w:val="002A0B2B"/>
    <w:rsid w:val="002A254B"/>
    <w:rsid w:val="002A5DDA"/>
    <w:rsid w:val="002B6DCA"/>
    <w:rsid w:val="002C146E"/>
    <w:rsid w:val="002C3CDF"/>
    <w:rsid w:val="002D0624"/>
    <w:rsid w:val="002D07B3"/>
    <w:rsid w:val="002D3383"/>
    <w:rsid w:val="002D7F05"/>
    <w:rsid w:val="002E1729"/>
    <w:rsid w:val="002E3A07"/>
    <w:rsid w:val="002F2BC1"/>
    <w:rsid w:val="00303DA0"/>
    <w:rsid w:val="003040F0"/>
    <w:rsid w:val="0031071E"/>
    <w:rsid w:val="003140B8"/>
    <w:rsid w:val="00317F0F"/>
    <w:rsid w:val="0032011A"/>
    <w:rsid w:val="003213FB"/>
    <w:rsid w:val="0032318D"/>
    <w:rsid w:val="00340146"/>
    <w:rsid w:val="00343B4A"/>
    <w:rsid w:val="003563DA"/>
    <w:rsid w:val="00357438"/>
    <w:rsid w:val="003612A1"/>
    <w:rsid w:val="00365494"/>
    <w:rsid w:val="00373A4E"/>
    <w:rsid w:val="00377E99"/>
    <w:rsid w:val="003845CA"/>
    <w:rsid w:val="00386750"/>
    <w:rsid w:val="00397582"/>
    <w:rsid w:val="0039789F"/>
    <w:rsid w:val="003A2B1B"/>
    <w:rsid w:val="003A4066"/>
    <w:rsid w:val="003A705A"/>
    <w:rsid w:val="003B5598"/>
    <w:rsid w:val="003B6479"/>
    <w:rsid w:val="003D49CC"/>
    <w:rsid w:val="003D54F1"/>
    <w:rsid w:val="003D556A"/>
    <w:rsid w:val="003D6B2A"/>
    <w:rsid w:val="003E17D8"/>
    <w:rsid w:val="003E4CF4"/>
    <w:rsid w:val="003F4DCC"/>
    <w:rsid w:val="00406F09"/>
    <w:rsid w:val="00426343"/>
    <w:rsid w:val="00430780"/>
    <w:rsid w:val="00431ACB"/>
    <w:rsid w:val="004324C1"/>
    <w:rsid w:val="004339AA"/>
    <w:rsid w:val="004341C5"/>
    <w:rsid w:val="004528E0"/>
    <w:rsid w:val="00452DFD"/>
    <w:rsid w:val="00455B48"/>
    <w:rsid w:val="0045668C"/>
    <w:rsid w:val="004577B0"/>
    <w:rsid w:val="00485C92"/>
    <w:rsid w:val="0048639F"/>
    <w:rsid w:val="004A4581"/>
    <w:rsid w:val="004A5B9A"/>
    <w:rsid w:val="004A6425"/>
    <w:rsid w:val="004C0D61"/>
    <w:rsid w:val="004C7CAE"/>
    <w:rsid w:val="004D0744"/>
    <w:rsid w:val="004D6752"/>
    <w:rsid w:val="004E3648"/>
    <w:rsid w:val="004F44C3"/>
    <w:rsid w:val="004F55DE"/>
    <w:rsid w:val="00503555"/>
    <w:rsid w:val="005118DD"/>
    <w:rsid w:val="00511A4C"/>
    <w:rsid w:val="00512CDD"/>
    <w:rsid w:val="00514CF3"/>
    <w:rsid w:val="00515DCD"/>
    <w:rsid w:val="00516446"/>
    <w:rsid w:val="005175C2"/>
    <w:rsid w:val="0053221D"/>
    <w:rsid w:val="00536B70"/>
    <w:rsid w:val="00537055"/>
    <w:rsid w:val="00543193"/>
    <w:rsid w:val="00544DE2"/>
    <w:rsid w:val="005515FD"/>
    <w:rsid w:val="005538B5"/>
    <w:rsid w:val="005602F4"/>
    <w:rsid w:val="005664F7"/>
    <w:rsid w:val="005741F7"/>
    <w:rsid w:val="005774BC"/>
    <w:rsid w:val="005840CD"/>
    <w:rsid w:val="00595F70"/>
    <w:rsid w:val="005A3E29"/>
    <w:rsid w:val="005B3156"/>
    <w:rsid w:val="005B5878"/>
    <w:rsid w:val="005E0648"/>
    <w:rsid w:val="005E2386"/>
    <w:rsid w:val="005E4B08"/>
    <w:rsid w:val="005F0DEA"/>
    <w:rsid w:val="005F1AC8"/>
    <w:rsid w:val="005F45AB"/>
    <w:rsid w:val="005F4D9D"/>
    <w:rsid w:val="00600277"/>
    <w:rsid w:val="00604F47"/>
    <w:rsid w:val="0062155D"/>
    <w:rsid w:val="00622E41"/>
    <w:rsid w:val="00627313"/>
    <w:rsid w:val="00637A86"/>
    <w:rsid w:val="00640999"/>
    <w:rsid w:val="00641A9B"/>
    <w:rsid w:val="00643278"/>
    <w:rsid w:val="00646BCB"/>
    <w:rsid w:val="006555CE"/>
    <w:rsid w:val="00657C32"/>
    <w:rsid w:val="00662779"/>
    <w:rsid w:val="0066509F"/>
    <w:rsid w:val="00670422"/>
    <w:rsid w:val="006704A0"/>
    <w:rsid w:val="0067083B"/>
    <w:rsid w:val="00677AB4"/>
    <w:rsid w:val="006879FD"/>
    <w:rsid w:val="006954A3"/>
    <w:rsid w:val="00695F7A"/>
    <w:rsid w:val="006974FC"/>
    <w:rsid w:val="006A4383"/>
    <w:rsid w:val="006A6077"/>
    <w:rsid w:val="006A745D"/>
    <w:rsid w:val="006B038C"/>
    <w:rsid w:val="006B7FFD"/>
    <w:rsid w:val="006C4491"/>
    <w:rsid w:val="006E228E"/>
    <w:rsid w:val="006E6277"/>
    <w:rsid w:val="006F0468"/>
    <w:rsid w:val="006F111B"/>
    <w:rsid w:val="006F341E"/>
    <w:rsid w:val="006F5A5E"/>
    <w:rsid w:val="006F5A98"/>
    <w:rsid w:val="007041F9"/>
    <w:rsid w:val="00707D23"/>
    <w:rsid w:val="00714BBE"/>
    <w:rsid w:val="0073584E"/>
    <w:rsid w:val="00737DDF"/>
    <w:rsid w:val="00745DC4"/>
    <w:rsid w:val="00754360"/>
    <w:rsid w:val="007551AB"/>
    <w:rsid w:val="00755AEE"/>
    <w:rsid w:val="007626CB"/>
    <w:rsid w:val="0076789A"/>
    <w:rsid w:val="00783A6B"/>
    <w:rsid w:val="00787D83"/>
    <w:rsid w:val="00793FAE"/>
    <w:rsid w:val="00794354"/>
    <w:rsid w:val="00795F7A"/>
    <w:rsid w:val="007A08C4"/>
    <w:rsid w:val="007A1A1D"/>
    <w:rsid w:val="007B602F"/>
    <w:rsid w:val="007C4F99"/>
    <w:rsid w:val="007C5BEA"/>
    <w:rsid w:val="007D0783"/>
    <w:rsid w:val="007D2175"/>
    <w:rsid w:val="007D78AF"/>
    <w:rsid w:val="007E0975"/>
    <w:rsid w:val="007E323C"/>
    <w:rsid w:val="007F7C2A"/>
    <w:rsid w:val="00801A4D"/>
    <w:rsid w:val="00803BEE"/>
    <w:rsid w:val="00810E3F"/>
    <w:rsid w:val="00820E8E"/>
    <w:rsid w:val="00823C1D"/>
    <w:rsid w:val="008246A9"/>
    <w:rsid w:val="008265A0"/>
    <w:rsid w:val="008272E8"/>
    <w:rsid w:val="00827612"/>
    <w:rsid w:val="008362E2"/>
    <w:rsid w:val="008411D9"/>
    <w:rsid w:val="0084314D"/>
    <w:rsid w:val="00845EC4"/>
    <w:rsid w:val="008514E9"/>
    <w:rsid w:val="008517B5"/>
    <w:rsid w:val="008534AE"/>
    <w:rsid w:val="00856F8A"/>
    <w:rsid w:val="008601F5"/>
    <w:rsid w:val="008631FD"/>
    <w:rsid w:val="00877400"/>
    <w:rsid w:val="00886803"/>
    <w:rsid w:val="00887FA6"/>
    <w:rsid w:val="008A6BEC"/>
    <w:rsid w:val="008B38DD"/>
    <w:rsid w:val="008B47CB"/>
    <w:rsid w:val="008C2820"/>
    <w:rsid w:val="008C2A3C"/>
    <w:rsid w:val="008C55F5"/>
    <w:rsid w:val="008C5715"/>
    <w:rsid w:val="008D3720"/>
    <w:rsid w:val="008D4E59"/>
    <w:rsid w:val="008E701D"/>
    <w:rsid w:val="008E77D8"/>
    <w:rsid w:val="00900C37"/>
    <w:rsid w:val="0090120D"/>
    <w:rsid w:val="00911167"/>
    <w:rsid w:val="009139E1"/>
    <w:rsid w:val="00915ACA"/>
    <w:rsid w:val="009205D8"/>
    <w:rsid w:val="00936183"/>
    <w:rsid w:val="00937928"/>
    <w:rsid w:val="00941CA2"/>
    <w:rsid w:val="00946328"/>
    <w:rsid w:val="009539E8"/>
    <w:rsid w:val="0095481B"/>
    <w:rsid w:val="00962B51"/>
    <w:rsid w:val="00965F2F"/>
    <w:rsid w:val="009700C6"/>
    <w:rsid w:val="00974B88"/>
    <w:rsid w:val="009752FF"/>
    <w:rsid w:val="00981191"/>
    <w:rsid w:val="0098461F"/>
    <w:rsid w:val="00984C0B"/>
    <w:rsid w:val="0098639B"/>
    <w:rsid w:val="00987AA3"/>
    <w:rsid w:val="009906A4"/>
    <w:rsid w:val="0099110F"/>
    <w:rsid w:val="009966A6"/>
    <w:rsid w:val="009B08BB"/>
    <w:rsid w:val="009B1093"/>
    <w:rsid w:val="009B6911"/>
    <w:rsid w:val="009C51A5"/>
    <w:rsid w:val="009E1CC6"/>
    <w:rsid w:val="009E1DED"/>
    <w:rsid w:val="009E3382"/>
    <w:rsid w:val="009F3507"/>
    <w:rsid w:val="009F4D2B"/>
    <w:rsid w:val="009F5501"/>
    <w:rsid w:val="00A013BC"/>
    <w:rsid w:val="00A016E7"/>
    <w:rsid w:val="00A0189E"/>
    <w:rsid w:val="00A040BE"/>
    <w:rsid w:val="00A06CC3"/>
    <w:rsid w:val="00A07B3E"/>
    <w:rsid w:val="00A13AB2"/>
    <w:rsid w:val="00A16752"/>
    <w:rsid w:val="00A44D35"/>
    <w:rsid w:val="00A45DFB"/>
    <w:rsid w:val="00A52B47"/>
    <w:rsid w:val="00A52CAE"/>
    <w:rsid w:val="00A54D2D"/>
    <w:rsid w:val="00A56BE0"/>
    <w:rsid w:val="00A6225C"/>
    <w:rsid w:val="00A82CBC"/>
    <w:rsid w:val="00A90A54"/>
    <w:rsid w:val="00A9401F"/>
    <w:rsid w:val="00A95395"/>
    <w:rsid w:val="00AB6781"/>
    <w:rsid w:val="00AC2BDD"/>
    <w:rsid w:val="00AD4156"/>
    <w:rsid w:val="00AD5F18"/>
    <w:rsid w:val="00AE2AE8"/>
    <w:rsid w:val="00AE3040"/>
    <w:rsid w:val="00AE365F"/>
    <w:rsid w:val="00AE7150"/>
    <w:rsid w:val="00AE760E"/>
    <w:rsid w:val="00AF0A18"/>
    <w:rsid w:val="00AF667B"/>
    <w:rsid w:val="00B047A8"/>
    <w:rsid w:val="00B06399"/>
    <w:rsid w:val="00B06BCE"/>
    <w:rsid w:val="00B12463"/>
    <w:rsid w:val="00B15D66"/>
    <w:rsid w:val="00B20595"/>
    <w:rsid w:val="00B24DFB"/>
    <w:rsid w:val="00B35672"/>
    <w:rsid w:val="00B36134"/>
    <w:rsid w:val="00B40DBC"/>
    <w:rsid w:val="00B443D4"/>
    <w:rsid w:val="00B450EA"/>
    <w:rsid w:val="00B50AE9"/>
    <w:rsid w:val="00B51B01"/>
    <w:rsid w:val="00B546B5"/>
    <w:rsid w:val="00B607F9"/>
    <w:rsid w:val="00B634A5"/>
    <w:rsid w:val="00B84FFA"/>
    <w:rsid w:val="00B90FAC"/>
    <w:rsid w:val="00BA149E"/>
    <w:rsid w:val="00BA704B"/>
    <w:rsid w:val="00BB316E"/>
    <w:rsid w:val="00BB5359"/>
    <w:rsid w:val="00BB62BC"/>
    <w:rsid w:val="00BB7382"/>
    <w:rsid w:val="00BC212C"/>
    <w:rsid w:val="00BC5701"/>
    <w:rsid w:val="00BD00A0"/>
    <w:rsid w:val="00BD5654"/>
    <w:rsid w:val="00BE39A1"/>
    <w:rsid w:val="00BF103C"/>
    <w:rsid w:val="00BF63B5"/>
    <w:rsid w:val="00BF6642"/>
    <w:rsid w:val="00C0285B"/>
    <w:rsid w:val="00C029C6"/>
    <w:rsid w:val="00C10030"/>
    <w:rsid w:val="00C1336E"/>
    <w:rsid w:val="00C159B9"/>
    <w:rsid w:val="00C21FFD"/>
    <w:rsid w:val="00C27934"/>
    <w:rsid w:val="00C303B6"/>
    <w:rsid w:val="00C3096C"/>
    <w:rsid w:val="00C36613"/>
    <w:rsid w:val="00C40920"/>
    <w:rsid w:val="00C4145D"/>
    <w:rsid w:val="00C43B03"/>
    <w:rsid w:val="00C54C13"/>
    <w:rsid w:val="00C55808"/>
    <w:rsid w:val="00C56192"/>
    <w:rsid w:val="00C63D00"/>
    <w:rsid w:val="00C65AD8"/>
    <w:rsid w:val="00C70268"/>
    <w:rsid w:val="00C70A5F"/>
    <w:rsid w:val="00C719CD"/>
    <w:rsid w:val="00C7371C"/>
    <w:rsid w:val="00C8155D"/>
    <w:rsid w:val="00C94AA7"/>
    <w:rsid w:val="00CA1719"/>
    <w:rsid w:val="00CC2787"/>
    <w:rsid w:val="00CC712E"/>
    <w:rsid w:val="00CD6DA9"/>
    <w:rsid w:val="00CE6732"/>
    <w:rsid w:val="00CF05BA"/>
    <w:rsid w:val="00CF2E65"/>
    <w:rsid w:val="00D0245F"/>
    <w:rsid w:val="00D03ABA"/>
    <w:rsid w:val="00D05542"/>
    <w:rsid w:val="00D07FFE"/>
    <w:rsid w:val="00D14BAF"/>
    <w:rsid w:val="00D14BEB"/>
    <w:rsid w:val="00D14C99"/>
    <w:rsid w:val="00D1748B"/>
    <w:rsid w:val="00D34132"/>
    <w:rsid w:val="00D510B2"/>
    <w:rsid w:val="00D51D6E"/>
    <w:rsid w:val="00D54803"/>
    <w:rsid w:val="00D55A6A"/>
    <w:rsid w:val="00D56748"/>
    <w:rsid w:val="00D63734"/>
    <w:rsid w:val="00D70E97"/>
    <w:rsid w:val="00D72A5E"/>
    <w:rsid w:val="00D76563"/>
    <w:rsid w:val="00D867CF"/>
    <w:rsid w:val="00D8687E"/>
    <w:rsid w:val="00D87BDC"/>
    <w:rsid w:val="00D901A5"/>
    <w:rsid w:val="00DA725F"/>
    <w:rsid w:val="00DB3FD9"/>
    <w:rsid w:val="00DC044B"/>
    <w:rsid w:val="00DC05B2"/>
    <w:rsid w:val="00DC0E67"/>
    <w:rsid w:val="00DC4AE3"/>
    <w:rsid w:val="00DC6CA7"/>
    <w:rsid w:val="00DE0ED5"/>
    <w:rsid w:val="00E01339"/>
    <w:rsid w:val="00E073CD"/>
    <w:rsid w:val="00E07DD7"/>
    <w:rsid w:val="00E109BD"/>
    <w:rsid w:val="00E14D2F"/>
    <w:rsid w:val="00E3159E"/>
    <w:rsid w:val="00E31D6C"/>
    <w:rsid w:val="00E3765A"/>
    <w:rsid w:val="00E54666"/>
    <w:rsid w:val="00E619AF"/>
    <w:rsid w:val="00E639AA"/>
    <w:rsid w:val="00E713D3"/>
    <w:rsid w:val="00E77410"/>
    <w:rsid w:val="00E80DDC"/>
    <w:rsid w:val="00E863E8"/>
    <w:rsid w:val="00E9035C"/>
    <w:rsid w:val="00E91A2A"/>
    <w:rsid w:val="00E93354"/>
    <w:rsid w:val="00EC21D8"/>
    <w:rsid w:val="00EC65F3"/>
    <w:rsid w:val="00EC7EFC"/>
    <w:rsid w:val="00EE3BFB"/>
    <w:rsid w:val="00EE5912"/>
    <w:rsid w:val="00EE6E94"/>
    <w:rsid w:val="00EF62A1"/>
    <w:rsid w:val="00F07D90"/>
    <w:rsid w:val="00F13649"/>
    <w:rsid w:val="00F24394"/>
    <w:rsid w:val="00F245D0"/>
    <w:rsid w:val="00F248A0"/>
    <w:rsid w:val="00F24C56"/>
    <w:rsid w:val="00F2727C"/>
    <w:rsid w:val="00F42148"/>
    <w:rsid w:val="00F47434"/>
    <w:rsid w:val="00F52AA5"/>
    <w:rsid w:val="00F62045"/>
    <w:rsid w:val="00F6384E"/>
    <w:rsid w:val="00F75F46"/>
    <w:rsid w:val="00F85FC3"/>
    <w:rsid w:val="00F90748"/>
    <w:rsid w:val="00F93B2E"/>
    <w:rsid w:val="00F96848"/>
    <w:rsid w:val="00F96931"/>
    <w:rsid w:val="00F96C08"/>
    <w:rsid w:val="00FA03B8"/>
    <w:rsid w:val="00FA2A82"/>
    <w:rsid w:val="00FA5DA2"/>
    <w:rsid w:val="00FA77CA"/>
    <w:rsid w:val="00FB43FA"/>
    <w:rsid w:val="00FB494C"/>
    <w:rsid w:val="00FB6F4B"/>
    <w:rsid w:val="00FC1406"/>
    <w:rsid w:val="00FC2F05"/>
    <w:rsid w:val="00FE0318"/>
    <w:rsid w:val="00FE5E1D"/>
    <w:rsid w:val="00FE5F9D"/>
    <w:rsid w:val="00FF080D"/>
    <w:rsid w:val="00FF477E"/>
    <w:rsid w:val="00FF5024"/>
    <w:rsid w:val="00FF67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41E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1B6580"/>
    <w:pPr>
      <w:keepNext/>
      <w:keepLines/>
      <w:pageBreakBefore/>
      <w:numPr>
        <w:numId w:val="10"/>
      </w:numPr>
      <w:pBdr>
        <w:bottom w:val="single" w:sz="2" w:space="1" w:color="auto"/>
      </w:pBdr>
      <w:shd w:val="clear" w:color="auto" w:fill="FFFFFF" w:themeFill="background1"/>
      <w:spacing w:before="240" w:after="0"/>
      <w:ind w:left="357" w:hanging="357"/>
      <w:outlineLvl w:val="0"/>
    </w:pPr>
    <w:rPr>
      <w:rFonts w:ascii="Arial" w:eastAsiaTheme="majorEastAsia" w:hAnsi="Arial"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662779"/>
    <w:pPr>
      <w:keepNext/>
      <w:keepLines/>
      <w:numPr>
        <w:ilvl w:val="2"/>
        <w:numId w:val="10"/>
      </w:numPr>
      <w:spacing w:before="40" w:after="0"/>
      <w:ind w:left="504"/>
      <w:outlineLvl w:val="2"/>
    </w:pPr>
    <w:rPr>
      <w:rFonts w:asciiTheme="majorHAnsi" w:eastAsiaTheme="majorEastAsia" w:hAnsiTheme="majorHAnsi"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662779"/>
    <w:rPr>
      <w:rFonts w:asciiTheme="majorHAnsi" w:eastAsiaTheme="majorEastAsia" w:hAnsiTheme="majorHAnsi"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B6580"/>
    <w:rPr>
      <w:rFonts w:ascii="Arial" w:eastAsiaTheme="majorEastAsia" w:hAnsi="Arial"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6B7FFD"/>
    <w:pPr>
      <w:spacing w:before="960"/>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DC044B"/>
    <w:pPr>
      <w:spacing w:before="600" w:after="600" w:line="24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C70A5F"/>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character" w:styleId="Mentionnonrsolue">
    <w:name w:val="Unresolved Mention"/>
    <w:basedOn w:val="Policepardfaut"/>
    <w:uiPriority w:val="99"/>
    <w:semiHidden/>
    <w:unhideWhenUsed/>
    <w:rsid w:val="00DE0ED5"/>
    <w:rPr>
      <w:color w:val="605E5C"/>
      <w:shd w:val="clear" w:color="auto" w:fill="E1DFDD"/>
    </w:rPr>
  </w:style>
  <w:style w:type="paragraph" w:styleId="TM6">
    <w:name w:val="toc 6"/>
    <w:basedOn w:val="Normal"/>
    <w:next w:val="Normal"/>
    <w:autoRedefine/>
    <w:uiPriority w:val="39"/>
    <w:unhideWhenUsed/>
    <w:rsid w:val="00025C1F"/>
    <w:pPr>
      <w:spacing w:after="100"/>
      <w:ind w:left="1100"/>
      <w:jc w:val="left"/>
    </w:pPr>
    <w:rPr>
      <w:rFonts w:eastAsiaTheme="minorEastAsia"/>
      <w:lang w:eastAsia="fr-CH"/>
    </w:rPr>
  </w:style>
  <w:style w:type="paragraph" w:styleId="TM7">
    <w:name w:val="toc 7"/>
    <w:basedOn w:val="Normal"/>
    <w:next w:val="Normal"/>
    <w:autoRedefine/>
    <w:uiPriority w:val="39"/>
    <w:unhideWhenUsed/>
    <w:rsid w:val="00025C1F"/>
    <w:pPr>
      <w:spacing w:after="100"/>
      <w:ind w:left="1320"/>
      <w:jc w:val="left"/>
    </w:pPr>
    <w:rPr>
      <w:rFonts w:eastAsiaTheme="minorEastAsia"/>
      <w:lang w:eastAsia="fr-CH"/>
    </w:rPr>
  </w:style>
  <w:style w:type="paragraph" w:styleId="TM8">
    <w:name w:val="toc 8"/>
    <w:basedOn w:val="Normal"/>
    <w:next w:val="Normal"/>
    <w:autoRedefine/>
    <w:uiPriority w:val="39"/>
    <w:unhideWhenUsed/>
    <w:rsid w:val="00025C1F"/>
    <w:pPr>
      <w:spacing w:after="100"/>
      <w:ind w:left="1540"/>
      <w:jc w:val="left"/>
    </w:pPr>
    <w:rPr>
      <w:rFonts w:eastAsiaTheme="minorEastAsia"/>
      <w:lang w:eastAsia="fr-CH"/>
    </w:rPr>
  </w:style>
  <w:style w:type="paragraph" w:styleId="TM9">
    <w:name w:val="toc 9"/>
    <w:basedOn w:val="Normal"/>
    <w:next w:val="Normal"/>
    <w:autoRedefine/>
    <w:uiPriority w:val="39"/>
    <w:unhideWhenUsed/>
    <w:rsid w:val="00025C1F"/>
    <w:pPr>
      <w:spacing w:after="100"/>
      <w:ind w:left="1760"/>
      <w:jc w:val="left"/>
    </w:pPr>
    <w:rPr>
      <w:rFonts w:eastAsiaTheme="minorEastAsia"/>
      <w:lang w:eastAsia="fr-CH"/>
    </w:rPr>
  </w:style>
  <w:style w:type="table" w:styleId="TableauGrille1Clair-Accentuation1">
    <w:name w:val="Grid Table 1 Light Accent 1"/>
    <w:basedOn w:val="TableauNormal"/>
    <w:uiPriority w:val="46"/>
    <w:rsid w:val="00F85FC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845">
      <w:bodyDiv w:val="1"/>
      <w:marLeft w:val="0"/>
      <w:marRight w:val="0"/>
      <w:marTop w:val="0"/>
      <w:marBottom w:val="0"/>
      <w:divBdr>
        <w:top w:val="none" w:sz="0" w:space="0" w:color="auto"/>
        <w:left w:val="none" w:sz="0" w:space="0" w:color="auto"/>
        <w:bottom w:val="none" w:sz="0" w:space="0" w:color="auto"/>
        <w:right w:val="none" w:sz="0" w:space="0" w:color="auto"/>
      </w:divBdr>
      <w:divsChild>
        <w:div w:id="1366758241">
          <w:marLeft w:val="0"/>
          <w:marRight w:val="0"/>
          <w:marTop w:val="0"/>
          <w:marBottom w:val="0"/>
          <w:divBdr>
            <w:top w:val="none" w:sz="0" w:space="0" w:color="auto"/>
            <w:left w:val="none" w:sz="0" w:space="0" w:color="auto"/>
            <w:bottom w:val="none" w:sz="0" w:space="0" w:color="auto"/>
            <w:right w:val="none" w:sz="0" w:space="0" w:color="auto"/>
          </w:divBdr>
        </w:div>
      </w:divsChild>
    </w:div>
    <w:div w:id="28259648">
      <w:bodyDiv w:val="1"/>
      <w:marLeft w:val="0"/>
      <w:marRight w:val="0"/>
      <w:marTop w:val="0"/>
      <w:marBottom w:val="0"/>
      <w:divBdr>
        <w:top w:val="none" w:sz="0" w:space="0" w:color="auto"/>
        <w:left w:val="none" w:sz="0" w:space="0" w:color="auto"/>
        <w:bottom w:val="none" w:sz="0" w:space="0" w:color="auto"/>
        <w:right w:val="none" w:sz="0" w:space="0" w:color="auto"/>
      </w:divBdr>
    </w:div>
    <w:div w:id="75983924">
      <w:bodyDiv w:val="1"/>
      <w:marLeft w:val="0"/>
      <w:marRight w:val="0"/>
      <w:marTop w:val="0"/>
      <w:marBottom w:val="0"/>
      <w:divBdr>
        <w:top w:val="none" w:sz="0" w:space="0" w:color="auto"/>
        <w:left w:val="none" w:sz="0" w:space="0" w:color="auto"/>
        <w:bottom w:val="none" w:sz="0" w:space="0" w:color="auto"/>
        <w:right w:val="none" w:sz="0" w:space="0" w:color="auto"/>
      </w:divBdr>
      <w:divsChild>
        <w:div w:id="306787885">
          <w:marLeft w:val="0"/>
          <w:marRight w:val="0"/>
          <w:marTop w:val="0"/>
          <w:marBottom w:val="0"/>
          <w:divBdr>
            <w:top w:val="none" w:sz="0" w:space="0" w:color="auto"/>
            <w:left w:val="none" w:sz="0" w:space="0" w:color="auto"/>
            <w:bottom w:val="none" w:sz="0" w:space="0" w:color="auto"/>
            <w:right w:val="none" w:sz="0" w:space="0" w:color="auto"/>
          </w:divBdr>
          <w:divsChild>
            <w:div w:id="1677343058">
              <w:marLeft w:val="0"/>
              <w:marRight w:val="0"/>
              <w:marTop w:val="0"/>
              <w:marBottom w:val="0"/>
              <w:divBdr>
                <w:top w:val="none" w:sz="0" w:space="0" w:color="auto"/>
                <w:left w:val="none" w:sz="0" w:space="0" w:color="auto"/>
                <w:bottom w:val="none" w:sz="0" w:space="0" w:color="auto"/>
                <w:right w:val="none" w:sz="0" w:space="0" w:color="auto"/>
              </w:divBdr>
            </w:div>
            <w:div w:id="468665891">
              <w:marLeft w:val="0"/>
              <w:marRight w:val="0"/>
              <w:marTop w:val="0"/>
              <w:marBottom w:val="0"/>
              <w:divBdr>
                <w:top w:val="none" w:sz="0" w:space="0" w:color="auto"/>
                <w:left w:val="none" w:sz="0" w:space="0" w:color="auto"/>
                <w:bottom w:val="none" w:sz="0" w:space="0" w:color="auto"/>
                <w:right w:val="none" w:sz="0" w:space="0" w:color="auto"/>
              </w:divBdr>
            </w:div>
            <w:div w:id="1025525305">
              <w:marLeft w:val="0"/>
              <w:marRight w:val="0"/>
              <w:marTop w:val="0"/>
              <w:marBottom w:val="0"/>
              <w:divBdr>
                <w:top w:val="none" w:sz="0" w:space="0" w:color="auto"/>
                <w:left w:val="none" w:sz="0" w:space="0" w:color="auto"/>
                <w:bottom w:val="none" w:sz="0" w:space="0" w:color="auto"/>
                <w:right w:val="none" w:sz="0" w:space="0" w:color="auto"/>
              </w:divBdr>
            </w:div>
            <w:div w:id="505244606">
              <w:marLeft w:val="0"/>
              <w:marRight w:val="0"/>
              <w:marTop w:val="0"/>
              <w:marBottom w:val="0"/>
              <w:divBdr>
                <w:top w:val="none" w:sz="0" w:space="0" w:color="auto"/>
                <w:left w:val="none" w:sz="0" w:space="0" w:color="auto"/>
                <w:bottom w:val="none" w:sz="0" w:space="0" w:color="auto"/>
                <w:right w:val="none" w:sz="0" w:space="0" w:color="auto"/>
              </w:divBdr>
            </w:div>
            <w:div w:id="61411724">
              <w:marLeft w:val="0"/>
              <w:marRight w:val="0"/>
              <w:marTop w:val="0"/>
              <w:marBottom w:val="0"/>
              <w:divBdr>
                <w:top w:val="none" w:sz="0" w:space="0" w:color="auto"/>
                <w:left w:val="none" w:sz="0" w:space="0" w:color="auto"/>
                <w:bottom w:val="none" w:sz="0" w:space="0" w:color="auto"/>
                <w:right w:val="none" w:sz="0" w:space="0" w:color="auto"/>
              </w:divBdr>
            </w:div>
            <w:div w:id="796025924">
              <w:marLeft w:val="0"/>
              <w:marRight w:val="0"/>
              <w:marTop w:val="0"/>
              <w:marBottom w:val="0"/>
              <w:divBdr>
                <w:top w:val="none" w:sz="0" w:space="0" w:color="auto"/>
                <w:left w:val="none" w:sz="0" w:space="0" w:color="auto"/>
                <w:bottom w:val="none" w:sz="0" w:space="0" w:color="auto"/>
                <w:right w:val="none" w:sz="0" w:space="0" w:color="auto"/>
              </w:divBdr>
            </w:div>
            <w:div w:id="466319033">
              <w:marLeft w:val="0"/>
              <w:marRight w:val="0"/>
              <w:marTop w:val="0"/>
              <w:marBottom w:val="0"/>
              <w:divBdr>
                <w:top w:val="none" w:sz="0" w:space="0" w:color="auto"/>
                <w:left w:val="none" w:sz="0" w:space="0" w:color="auto"/>
                <w:bottom w:val="none" w:sz="0" w:space="0" w:color="auto"/>
                <w:right w:val="none" w:sz="0" w:space="0" w:color="auto"/>
              </w:divBdr>
            </w:div>
            <w:div w:id="949820694">
              <w:marLeft w:val="0"/>
              <w:marRight w:val="0"/>
              <w:marTop w:val="0"/>
              <w:marBottom w:val="0"/>
              <w:divBdr>
                <w:top w:val="none" w:sz="0" w:space="0" w:color="auto"/>
                <w:left w:val="none" w:sz="0" w:space="0" w:color="auto"/>
                <w:bottom w:val="none" w:sz="0" w:space="0" w:color="auto"/>
                <w:right w:val="none" w:sz="0" w:space="0" w:color="auto"/>
              </w:divBdr>
            </w:div>
            <w:div w:id="1538274455">
              <w:marLeft w:val="0"/>
              <w:marRight w:val="0"/>
              <w:marTop w:val="0"/>
              <w:marBottom w:val="0"/>
              <w:divBdr>
                <w:top w:val="none" w:sz="0" w:space="0" w:color="auto"/>
                <w:left w:val="none" w:sz="0" w:space="0" w:color="auto"/>
                <w:bottom w:val="none" w:sz="0" w:space="0" w:color="auto"/>
                <w:right w:val="none" w:sz="0" w:space="0" w:color="auto"/>
              </w:divBdr>
            </w:div>
            <w:div w:id="52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7403">
      <w:bodyDiv w:val="1"/>
      <w:marLeft w:val="0"/>
      <w:marRight w:val="0"/>
      <w:marTop w:val="0"/>
      <w:marBottom w:val="0"/>
      <w:divBdr>
        <w:top w:val="none" w:sz="0" w:space="0" w:color="auto"/>
        <w:left w:val="none" w:sz="0" w:space="0" w:color="auto"/>
        <w:bottom w:val="none" w:sz="0" w:space="0" w:color="auto"/>
        <w:right w:val="none" w:sz="0" w:space="0" w:color="auto"/>
      </w:divBdr>
      <w:divsChild>
        <w:div w:id="1004433633">
          <w:marLeft w:val="0"/>
          <w:marRight w:val="0"/>
          <w:marTop w:val="0"/>
          <w:marBottom w:val="0"/>
          <w:divBdr>
            <w:top w:val="none" w:sz="0" w:space="0" w:color="auto"/>
            <w:left w:val="none" w:sz="0" w:space="0" w:color="auto"/>
            <w:bottom w:val="none" w:sz="0" w:space="0" w:color="auto"/>
            <w:right w:val="none" w:sz="0" w:space="0" w:color="auto"/>
          </w:divBdr>
          <w:divsChild>
            <w:div w:id="6885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7570">
      <w:bodyDiv w:val="1"/>
      <w:marLeft w:val="0"/>
      <w:marRight w:val="0"/>
      <w:marTop w:val="0"/>
      <w:marBottom w:val="0"/>
      <w:divBdr>
        <w:top w:val="none" w:sz="0" w:space="0" w:color="auto"/>
        <w:left w:val="none" w:sz="0" w:space="0" w:color="auto"/>
        <w:bottom w:val="none" w:sz="0" w:space="0" w:color="auto"/>
        <w:right w:val="none" w:sz="0" w:space="0" w:color="auto"/>
      </w:divBdr>
      <w:divsChild>
        <w:div w:id="1038093259">
          <w:marLeft w:val="0"/>
          <w:marRight w:val="0"/>
          <w:marTop w:val="0"/>
          <w:marBottom w:val="0"/>
          <w:divBdr>
            <w:top w:val="none" w:sz="0" w:space="0" w:color="auto"/>
            <w:left w:val="none" w:sz="0" w:space="0" w:color="auto"/>
            <w:bottom w:val="none" w:sz="0" w:space="0" w:color="auto"/>
            <w:right w:val="none" w:sz="0" w:space="0" w:color="auto"/>
          </w:divBdr>
          <w:divsChild>
            <w:div w:id="1860392832">
              <w:marLeft w:val="0"/>
              <w:marRight w:val="0"/>
              <w:marTop w:val="0"/>
              <w:marBottom w:val="0"/>
              <w:divBdr>
                <w:top w:val="none" w:sz="0" w:space="0" w:color="auto"/>
                <w:left w:val="none" w:sz="0" w:space="0" w:color="auto"/>
                <w:bottom w:val="none" w:sz="0" w:space="0" w:color="auto"/>
                <w:right w:val="none" w:sz="0" w:space="0" w:color="auto"/>
              </w:divBdr>
            </w:div>
            <w:div w:id="1558739235">
              <w:marLeft w:val="0"/>
              <w:marRight w:val="0"/>
              <w:marTop w:val="0"/>
              <w:marBottom w:val="0"/>
              <w:divBdr>
                <w:top w:val="none" w:sz="0" w:space="0" w:color="auto"/>
                <w:left w:val="none" w:sz="0" w:space="0" w:color="auto"/>
                <w:bottom w:val="none" w:sz="0" w:space="0" w:color="auto"/>
                <w:right w:val="none" w:sz="0" w:space="0" w:color="auto"/>
              </w:divBdr>
            </w:div>
            <w:div w:id="1691374383">
              <w:marLeft w:val="0"/>
              <w:marRight w:val="0"/>
              <w:marTop w:val="0"/>
              <w:marBottom w:val="0"/>
              <w:divBdr>
                <w:top w:val="none" w:sz="0" w:space="0" w:color="auto"/>
                <w:left w:val="none" w:sz="0" w:space="0" w:color="auto"/>
                <w:bottom w:val="none" w:sz="0" w:space="0" w:color="auto"/>
                <w:right w:val="none" w:sz="0" w:space="0" w:color="auto"/>
              </w:divBdr>
            </w:div>
            <w:div w:id="1648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022">
      <w:bodyDiv w:val="1"/>
      <w:marLeft w:val="0"/>
      <w:marRight w:val="0"/>
      <w:marTop w:val="0"/>
      <w:marBottom w:val="0"/>
      <w:divBdr>
        <w:top w:val="none" w:sz="0" w:space="0" w:color="auto"/>
        <w:left w:val="none" w:sz="0" w:space="0" w:color="auto"/>
        <w:bottom w:val="none" w:sz="0" w:space="0" w:color="auto"/>
        <w:right w:val="none" w:sz="0" w:space="0" w:color="auto"/>
      </w:divBdr>
      <w:divsChild>
        <w:div w:id="823008265">
          <w:marLeft w:val="0"/>
          <w:marRight w:val="0"/>
          <w:marTop w:val="0"/>
          <w:marBottom w:val="0"/>
          <w:divBdr>
            <w:top w:val="none" w:sz="0" w:space="0" w:color="auto"/>
            <w:left w:val="none" w:sz="0" w:space="0" w:color="auto"/>
            <w:bottom w:val="none" w:sz="0" w:space="0" w:color="auto"/>
            <w:right w:val="none" w:sz="0" w:space="0" w:color="auto"/>
          </w:divBdr>
          <w:divsChild>
            <w:div w:id="1779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863">
      <w:bodyDiv w:val="1"/>
      <w:marLeft w:val="0"/>
      <w:marRight w:val="0"/>
      <w:marTop w:val="0"/>
      <w:marBottom w:val="0"/>
      <w:divBdr>
        <w:top w:val="none" w:sz="0" w:space="0" w:color="auto"/>
        <w:left w:val="none" w:sz="0" w:space="0" w:color="auto"/>
        <w:bottom w:val="none" w:sz="0" w:space="0" w:color="auto"/>
        <w:right w:val="none" w:sz="0" w:space="0" w:color="auto"/>
      </w:divBdr>
      <w:divsChild>
        <w:div w:id="282998965">
          <w:marLeft w:val="0"/>
          <w:marRight w:val="0"/>
          <w:marTop w:val="0"/>
          <w:marBottom w:val="0"/>
          <w:divBdr>
            <w:top w:val="none" w:sz="0" w:space="0" w:color="auto"/>
            <w:left w:val="none" w:sz="0" w:space="0" w:color="auto"/>
            <w:bottom w:val="none" w:sz="0" w:space="0" w:color="auto"/>
            <w:right w:val="none" w:sz="0" w:space="0" w:color="auto"/>
          </w:divBdr>
          <w:divsChild>
            <w:div w:id="1527913174">
              <w:marLeft w:val="0"/>
              <w:marRight w:val="0"/>
              <w:marTop w:val="0"/>
              <w:marBottom w:val="0"/>
              <w:divBdr>
                <w:top w:val="none" w:sz="0" w:space="0" w:color="auto"/>
                <w:left w:val="none" w:sz="0" w:space="0" w:color="auto"/>
                <w:bottom w:val="none" w:sz="0" w:space="0" w:color="auto"/>
                <w:right w:val="none" w:sz="0" w:space="0" w:color="auto"/>
              </w:divBdr>
            </w:div>
            <w:div w:id="295261719">
              <w:marLeft w:val="0"/>
              <w:marRight w:val="0"/>
              <w:marTop w:val="0"/>
              <w:marBottom w:val="0"/>
              <w:divBdr>
                <w:top w:val="none" w:sz="0" w:space="0" w:color="auto"/>
                <w:left w:val="none" w:sz="0" w:space="0" w:color="auto"/>
                <w:bottom w:val="none" w:sz="0" w:space="0" w:color="auto"/>
                <w:right w:val="none" w:sz="0" w:space="0" w:color="auto"/>
              </w:divBdr>
            </w:div>
            <w:div w:id="1306741651">
              <w:marLeft w:val="0"/>
              <w:marRight w:val="0"/>
              <w:marTop w:val="0"/>
              <w:marBottom w:val="0"/>
              <w:divBdr>
                <w:top w:val="none" w:sz="0" w:space="0" w:color="auto"/>
                <w:left w:val="none" w:sz="0" w:space="0" w:color="auto"/>
                <w:bottom w:val="none" w:sz="0" w:space="0" w:color="auto"/>
                <w:right w:val="none" w:sz="0" w:space="0" w:color="auto"/>
              </w:divBdr>
            </w:div>
            <w:div w:id="1994479782">
              <w:marLeft w:val="0"/>
              <w:marRight w:val="0"/>
              <w:marTop w:val="0"/>
              <w:marBottom w:val="0"/>
              <w:divBdr>
                <w:top w:val="none" w:sz="0" w:space="0" w:color="auto"/>
                <w:left w:val="none" w:sz="0" w:space="0" w:color="auto"/>
                <w:bottom w:val="none" w:sz="0" w:space="0" w:color="auto"/>
                <w:right w:val="none" w:sz="0" w:space="0" w:color="auto"/>
              </w:divBdr>
            </w:div>
            <w:div w:id="1764916504">
              <w:marLeft w:val="0"/>
              <w:marRight w:val="0"/>
              <w:marTop w:val="0"/>
              <w:marBottom w:val="0"/>
              <w:divBdr>
                <w:top w:val="none" w:sz="0" w:space="0" w:color="auto"/>
                <w:left w:val="none" w:sz="0" w:space="0" w:color="auto"/>
                <w:bottom w:val="none" w:sz="0" w:space="0" w:color="auto"/>
                <w:right w:val="none" w:sz="0" w:space="0" w:color="auto"/>
              </w:divBdr>
            </w:div>
            <w:div w:id="867261572">
              <w:marLeft w:val="0"/>
              <w:marRight w:val="0"/>
              <w:marTop w:val="0"/>
              <w:marBottom w:val="0"/>
              <w:divBdr>
                <w:top w:val="none" w:sz="0" w:space="0" w:color="auto"/>
                <w:left w:val="none" w:sz="0" w:space="0" w:color="auto"/>
                <w:bottom w:val="none" w:sz="0" w:space="0" w:color="auto"/>
                <w:right w:val="none" w:sz="0" w:space="0" w:color="auto"/>
              </w:divBdr>
            </w:div>
            <w:div w:id="1567253558">
              <w:marLeft w:val="0"/>
              <w:marRight w:val="0"/>
              <w:marTop w:val="0"/>
              <w:marBottom w:val="0"/>
              <w:divBdr>
                <w:top w:val="none" w:sz="0" w:space="0" w:color="auto"/>
                <w:left w:val="none" w:sz="0" w:space="0" w:color="auto"/>
                <w:bottom w:val="none" w:sz="0" w:space="0" w:color="auto"/>
                <w:right w:val="none" w:sz="0" w:space="0" w:color="auto"/>
              </w:divBdr>
            </w:div>
            <w:div w:id="405996248">
              <w:marLeft w:val="0"/>
              <w:marRight w:val="0"/>
              <w:marTop w:val="0"/>
              <w:marBottom w:val="0"/>
              <w:divBdr>
                <w:top w:val="none" w:sz="0" w:space="0" w:color="auto"/>
                <w:left w:val="none" w:sz="0" w:space="0" w:color="auto"/>
                <w:bottom w:val="none" w:sz="0" w:space="0" w:color="auto"/>
                <w:right w:val="none" w:sz="0" w:space="0" w:color="auto"/>
              </w:divBdr>
            </w:div>
            <w:div w:id="841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196">
      <w:bodyDiv w:val="1"/>
      <w:marLeft w:val="0"/>
      <w:marRight w:val="0"/>
      <w:marTop w:val="0"/>
      <w:marBottom w:val="0"/>
      <w:divBdr>
        <w:top w:val="none" w:sz="0" w:space="0" w:color="auto"/>
        <w:left w:val="none" w:sz="0" w:space="0" w:color="auto"/>
        <w:bottom w:val="none" w:sz="0" w:space="0" w:color="auto"/>
        <w:right w:val="none" w:sz="0" w:space="0" w:color="auto"/>
      </w:divBdr>
      <w:divsChild>
        <w:div w:id="1069041899">
          <w:marLeft w:val="0"/>
          <w:marRight w:val="0"/>
          <w:marTop w:val="0"/>
          <w:marBottom w:val="0"/>
          <w:divBdr>
            <w:top w:val="none" w:sz="0" w:space="0" w:color="auto"/>
            <w:left w:val="none" w:sz="0" w:space="0" w:color="auto"/>
            <w:bottom w:val="none" w:sz="0" w:space="0" w:color="auto"/>
            <w:right w:val="none" w:sz="0" w:space="0" w:color="auto"/>
          </w:divBdr>
          <w:divsChild>
            <w:div w:id="2069917472">
              <w:marLeft w:val="0"/>
              <w:marRight w:val="0"/>
              <w:marTop w:val="0"/>
              <w:marBottom w:val="0"/>
              <w:divBdr>
                <w:top w:val="none" w:sz="0" w:space="0" w:color="auto"/>
                <w:left w:val="none" w:sz="0" w:space="0" w:color="auto"/>
                <w:bottom w:val="none" w:sz="0" w:space="0" w:color="auto"/>
                <w:right w:val="none" w:sz="0" w:space="0" w:color="auto"/>
              </w:divBdr>
            </w:div>
            <w:div w:id="1284732390">
              <w:marLeft w:val="0"/>
              <w:marRight w:val="0"/>
              <w:marTop w:val="0"/>
              <w:marBottom w:val="0"/>
              <w:divBdr>
                <w:top w:val="none" w:sz="0" w:space="0" w:color="auto"/>
                <w:left w:val="none" w:sz="0" w:space="0" w:color="auto"/>
                <w:bottom w:val="none" w:sz="0" w:space="0" w:color="auto"/>
                <w:right w:val="none" w:sz="0" w:space="0" w:color="auto"/>
              </w:divBdr>
            </w:div>
            <w:div w:id="813644521">
              <w:marLeft w:val="0"/>
              <w:marRight w:val="0"/>
              <w:marTop w:val="0"/>
              <w:marBottom w:val="0"/>
              <w:divBdr>
                <w:top w:val="none" w:sz="0" w:space="0" w:color="auto"/>
                <w:left w:val="none" w:sz="0" w:space="0" w:color="auto"/>
                <w:bottom w:val="none" w:sz="0" w:space="0" w:color="auto"/>
                <w:right w:val="none" w:sz="0" w:space="0" w:color="auto"/>
              </w:divBdr>
            </w:div>
            <w:div w:id="69280134">
              <w:marLeft w:val="0"/>
              <w:marRight w:val="0"/>
              <w:marTop w:val="0"/>
              <w:marBottom w:val="0"/>
              <w:divBdr>
                <w:top w:val="none" w:sz="0" w:space="0" w:color="auto"/>
                <w:left w:val="none" w:sz="0" w:space="0" w:color="auto"/>
                <w:bottom w:val="none" w:sz="0" w:space="0" w:color="auto"/>
                <w:right w:val="none" w:sz="0" w:space="0" w:color="auto"/>
              </w:divBdr>
            </w:div>
            <w:div w:id="291592599">
              <w:marLeft w:val="0"/>
              <w:marRight w:val="0"/>
              <w:marTop w:val="0"/>
              <w:marBottom w:val="0"/>
              <w:divBdr>
                <w:top w:val="none" w:sz="0" w:space="0" w:color="auto"/>
                <w:left w:val="none" w:sz="0" w:space="0" w:color="auto"/>
                <w:bottom w:val="none" w:sz="0" w:space="0" w:color="auto"/>
                <w:right w:val="none" w:sz="0" w:space="0" w:color="auto"/>
              </w:divBdr>
            </w:div>
            <w:div w:id="305278795">
              <w:marLeft w:val="0"/>
              <w:marRight w:val="0"/>
              <w:marTop w:val="0"/>
              <w:marBottom w:val="0"/>
              <w:divBdr>
                <w:top w:val="none" w:sz="0" w:space="0" w:color="auto"/>
                <w:left w:val="none" w:sz="0" w:space="0" w:color="auto"/>
                <w:bottom w:val="none" w:sz="0" w:space="0" w:color="auto"/>
                <w:right w:val="none" w:sz="0" w:space="0" w:color="auto"/>
              </w:divBdr>
            </w:div>
            <w:div w:id="1553030764">
              <w:marLeft w:val="0"/>
              <w:marRight w:val="0"/>
              <w:marTop w:val="0"/>
              <w:marBottom w:val="0"/>
              <w:divBdr>
                <w:top w:val="none" w:sz="0" w:space="0" w:color="auto"/>
                <w:left w:val="none" w:sz="0" w:space="0" w:color="auto"/>
                <w:bottom w:val="none" w:sz="0" w:space="0" w:color="auto"/>
                <w:right w:val="none" w:sz="0" w:space="0" w:color="auto"/>
              </w:divBdr>
            </w:div>
            <w:div w:id="1835609299">
              <w:marLeft w:val="0"/>
              <w:marRight w:val="0"/>
              <w:marTop w:val="0"/>
              <w:marBottom w:val="0"/>
              <w:divBdr>
                <w:top w:val="none" w:sz="0" w:space="0" w:color="auto"/>
                <w:left w:val="none" w:sz="0" w:space="0" w:color="auto"/>
                <w:bottom w:val="none" w:sz="0" w:space="0" w:color="auto"/>
                <w:right w:val="none" w:sz="0" w:space="0" w:color="auto"/>
              </w:divBdr>
            </w:div>
            <w:div w:id="799760350">
              <w:marLeft w:val="0"/>
              <w:marRight w:val="0"/>
              <w:marTop w:val="0"/>
              <w:marBottom w:val="0"/>
              <w:divBdr>
                <w:top w:val="none" w:sz="0" w:space="0" w:color="auto"/>
                <w:left w:val="none" w:sz="0" w:space="0" w:color="auto"/>
                <w:bottom w:val="none" w:sz="0" w:space="0" w:color="auto"/>
                <w:right w:val="none" w:sz="0" w:space="0" w:color="auto"/>
              </w:divBdr>
            </w:div>
            <w:div w:id="21252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347">
      <w:bodyDiv w:val="1"/>
      <w:marLeft w:val="0"/>
      <w:marRight w:val="0"/>
      <w:marTop w:val="0"/>
      <w:marBottom w:val="0"/>
      <w:divBdr>
        <w:top w:val="none" w:sz="0" w:space="0" w:color="auto"/>
        <w:left w:val="none" w:sz="0" w:space="0" w:color="auto"/>
        <w:bottom w:val="none" w:sz="0" w:space="0" w:color="auto"/>
        <w:right w:val="none" w:sz="0" w:space="0" w:color="auto"/>
      </w:divBdr>
      <w:divsChild>
        <w:div w:id="893657527">
          <w:marLeft w:val="0"/>
          <w:marRight w:val="0"/>
          <w:marTop w:val="0"/>
          <w:marBottom w:val="0"/>
          <w:divBdr>
            <w:top w:val="none" w:sz="0" w:space="0" w:color="auto"/>
            <w:left w:val="none" w:sz="0" w:space="0" w:color="auto"/>
            <w:bottom w:val="none" w:sz="0" w:space="0" w:color="auto"/>
            <w:right w:val="none" w:sz="0" w:space="0" w:color="auto"/>
          </w:divBdr>
          <w:divsChild>
            <w:div w:id="13654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5147">
      <w:bodyDiv w:val="1"/>
      <w:marLeft w:val="0"/>
      <w:marRight w:val="0"/>
      <w:marTop w:val="0"/>
      <w:marBottom w:val="0"/>
      <w:divBdr>
        <w:top w:val="none" w:sz="0" w:space="0" w:color="auto"/>
        <w:left w:val="none" w:sz="0" w:space="0" w:color="auto"/>
        <w:bottom w:val="none" w:sz="0" w:space="0" w:color="auto"/>
        <w:right w:val="none" w:sz="0" w:space="0" w:color="auto"/>
      </w:divBdr>
    </w:div>
    <w:div w:id="444427351">
      <w:bodyDiv w:val="1"/>
      <w:marLeft w:val="0"/>
      <w:marRight w:val="0"/>
      <w:marTop w:val="0"/>
      <w:marBottom w:val="0"/>
      <w:divBdr>
        <w:top w:val="none" w:sz="0" w:space="0" w:color="auto"/>
        <w:left w:val="none" w:sz="0" w:space="0" w:color="auto"/>
        <w:bottom w:val="none" w:sz="0" w:space="0" w:color="auto"/>
        <w:right w:val="none" w:sz="0" w:space="0" w:color="auto"/>
      </w:divBdr>
    </w:div>
    <w:div w:id="545222527">
      <w:bodyDiv w:val="1"/>
      <w:marLeft w:val="0"/>
      <w:marRight w:val="0"/>
      <w:marTop w:val="0"/>
      <w:marBottom w:val="0"/>
      <w:divBdr>
        <w:top w:val="none" w:sz="0" w:space="0" w:color="auto"/>
        <w:left w:val="none" w:sz="0" w:space="0" w:color="auto"/>
        <w:bottom w:val="none" w:sz="0" w:space="0" w:color="auto"/>
        <w:right w:val="none" w:sz="0" w:space="0" w:color="auto"/>
      </w:divBdr>
      <w:divsChild>
        <w:div w:id="901135075">
          <w:marLeft w:val="0"/>
          <w:marRight w:val="0"/>
          <w:marTop w:val="0"/>
          <w:marBottom w:val="0"/>
          <w:divBdr>
            <w:top w:val="none" w:sz="0" w:space="0" w:color="auto"/>
            <w:left w:val="none" w:sz="0" w:space="0" w:color="auto"/>
            <w:bottom w:val="none" w:sz="0" w:space="0" w:color="auto"/>
            <w:right w:val="none" w:sz="0" w:space="0" w:color="auto"/>
          </w:divBdr>
          <w:divsChild>
            <w:div w:id="1096369767">
              <w:marLeft w:val="0"/>
              <w:marRight w:val="0"/>
              <w:marTop w:val="0"/>
              <w:marBottom w:val="0"/>
              <w:divBdr>
                <w:top w:val="none" w:sz="0" w:space="0" w:color="auto"/>
                <w:left w:val="none" w:sz="0" w:space="0" w:color="auto"/>
                <w:bottom w:val="none" w:sz="0" w:space="0" w:color="auto"/>
                <w:right w:val="none" w:sz="0" w:space="0" w:color="auto"/>
              </w:divBdr>
            </w:div>
            <w:div w:id="19097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7028">
      <w:bodyDiv w:val="1"/>
      <w:marLeft w:val="0"/>
      <w:marRight w:val="0"/>
      <w:marTop w:val="0"/>
      <w:marBottom w:val="0"/>
      <w:divBdr>
        <w:top w:val="none" w:sz="0" w:space="0" w:color="auto"/>
        <w:left w:val="none" w:sz="0" w:space="0" w:color="auto"/>
        <w:bottom w:val="none" w:sz="0" w:space="0" w:color="auto"/>
        <w:right w:val="none" w:sz="0" w:space="0" w:color="auto"/>
      </w:divBdr>
      <w:divsChild>
        <w:div w:id="547643700">
          <w:marLeft w:val="0"/>
          <w:marRight w:val="0"/>
          <w:marTop w:val="0"/>
          <w:marBottom w:val="0"/>
          <w:divBdr>
            <w:top w:val="none" w:sz="0" w:space="0" w:color="auto"/>
            <w:left w:val="none" w:sz="0" w:space="0" w:color="auto"/>
            <w:bottom w:val="none" w:sz="0" w:space="0" w:color="auto"/>
            <w:right w:val="none" w:sz="0" w:space="0" w:color="auto"/>
          </w:divBdr>
          <w:divsChild>
            <w:div w:id="2041586149">
              <w:marLeft w:val="0"/>
              <w:marRight w:val="0"/>
              <w:marTop w:val="0"/>
              <w:marBottom w:val="0"/>
              <w:divBdr>
                <w:top w:val="none" w:sz="0" w:space="0" w:color="auto"/>
                <w:left w:val="none" w:sz="0" w:space="0" w:color="auto"/>
                <w:bottom w:val="none" w:sz="0" w:space="0" w:color="auto"/>
                <w:right w:val="none" w:sz="0" w:space="0" w:color="auto"/>
              </w:divBdr>
            </w:div>
            <w:div w:id="1935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856">
      <w:bodyDiv w:val="1"/>
      <w:marLeft w:val="0"/>
      <w:marRight w:val="0"/>
      <w:marTop w:val="0"/>
      <w:marBottom w:val="0"/>
      <w:divBdr>
        <w:top w:val="none" w:sz="0" w:space="0" w:color="auto"/>
        <w:left w:val="none" w:sz="0" w:space="0" w:color="auto"/>
        <w:bottom w:val="none" w:sz="0" w:space="0" w:color="auto"/>
        <w:right w:val="none" w:sz="0" w:space="0" w:color="auto"/>
      </w:divBdr>
      <w:divsChild>
        <w:div w:id="1348409760">
          <w:marLeft w:val="0"/>
          <w:marRight w:val="0"/>
          <w:marTop w:val="0"/>
          <w:marBottom w:val="0"/>
          <w:divBdr>
            <w:top w:val="none" w:sz="0" w:space="0" w:color="auto"/>
            <w:left w:val="none" w:sz="0" w:space="0" w:color="auto"/>
            <w:bottom w:val="none" w:sz="0" w:space="0" w:color="auto"/>
            <w:right w:val="none" w:sz="0" w:space="0" w:color="auto"/>
          </w:divBdr>
          <w:divsChild>
            <w:div w:id="5277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805">
      <w:bodyDiv w:val="1"/>
      <w:marLeft w:val="0"/>
      <w:marRight w:val="0"/>
      <w:marTop w:val="0"/>
      <w:marBottom w:val="0"/>
      <w:divBdr>
        <w:top w:val="none" w:sz="0" w:space="0" w:color="auto"/>
        <w:left w:val="none" w:sz="0" w:space="0" w:color="auto"/>
        <w:bottom w:val="none" w:sz="0" w:space="0" w:color="auto"/>
        <w:right w:val="none" w:sz="0" w:space="0" w:color="auto"/>
      </w:divBdr>
    </w:div>
    <w:div w:id="670062346">
      <w:bodyDiv w:val="1"/>
      <w:marLeft w:val="0"/>
      <w:marRight w:val="0"/>
      <w:marTop w:val="0"/>
      <w:marBottom w:val="0"/>
      <w:divBdr>
        <w:top w:val="none" w:sz="0" w:space="0" w:color="auto"/>
        <w:left w:val="none" w:sz="0" w:space="0" w:color="auto"/>
        <w:bottom w:val="none" w:sz="0" w:space="0" w:color="auto"/>
        <w:right w:val="none" w:sz="0" w:space="0" w:color="auto"/>
      </w:divBdr>
      <w:divsChild>
        <w:div w:id="401803813">
          <w:marLeft w:val="0"/>
          <w:marRight w:val="0"/>
          <w:marTop w:val="0"/>
          <w:marBottom w:val="0"/>
          <w:divBdr>
            <w:top w:val="none" w:sz="0" w:space="0" w:color="auto"/>
            <w:left w:val="none" w:sz="0" w:space="0" w:color="auto"/>
            <w:bottom w:val="none" w:sz="0" w:space="0" w:color="auto"/>
            <w:right w:val="none" w:sz="0" w:space="0" w:color="auto"/>
          </w:divBdr>
          <w:divsChild>
            <w:div w:id="329066643">
              <w:marLeft w:val="0"/>
              <w:marRight w:val="0"/>
              <w:marTop w:val="0"/>
              <w:marBottom w:val="0"/>
              <w:divBdr>
                <w:top w:val="none" w:sz="0" w:space="0" w:color="auto"/>
                <w:left w:val="none" w:sz="0" w:space="0" w:color="auto"/>
                <w:bottom w:val="none" w:sz="0" w:space="0" w:color="auto"/>
                <w:right w:val="none" w:sz="0" w:space="0" w:color="auto"/>
              </w:divBdr>
            </w:div>
            <w:div w:id="527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0530">
      <w:bodyDiv w:val="1"/>
      <w:marLeft w:val="0"/>
      <w:marRight w:val="0"/>
      <w:marTop w:val="0"/>
      <w:marBottom w:val="0"/>
      <w:divBdr>
        <w:top w:val="none" w:sz="0" w:space="0" w:color="auto"/>
        <w:left w:val="none" w:sz="0" w:space="0" w:color="auto"/>
        <w:bottom w:val="none" w:sz="0" w:space="0" w:color="auto"/>
        <w:right w:val="none" w:sz="0" w:space="0" w:color="auto"/>
      </w:divBdr>
    </w:div>
    <w:div w:id="719598493">
      <w:bodyDiv w:val="1"/>
      <w:marLeft w:val="0"/>
      <w:marRight w:val="0"/>
      <w:marTop w:val="0"/>
      <w:marBottom w:val="0"/>
      <w:divBdr>
        <w:top w:val="none" w:sz="0" w:space="0" w:color="auto"/>
        <w:left w:val="none" w:sz="0" w:space="0" w:color="auto"/>
        <w:bottom w:val="none" w:sz="0" w:space="0" w:color="auto"/>
        <w:right w:val="none" w:sz="0" w:space="0" w:color="auto"/>
      </w:divBdr>
    </w:div>
    <w:div w:id="730929070">
      <w:bodyDiv w:val="1"/>
      <w:marLeft w:val="0"/>
      <w:marRight w:val="0"/>
      <w:marTop w:val="0"/>
      <w:marBottom w:val="0"/>
      <w:divBdr>
        <w:top w:val="none" w:sz="0" w:space="0" w:color="auto"/>
        <w:left w:val="none" w:sz="0" w:space="0" w:color="auto"/>
        <w:bottom w:val="none" w:sz="0" w:space="0" w:color="auto"/>
        <w:right w:val="none" w:sz="0" w:space="0" w:color="auto"/>
      </w:divBdr>
      <w:divsChild>
        <w:div w:id="513955423">
          <w:marLeft w:val="0"/>
          <w:marRight w:val="0"/>
          <w:marTop w:val="0"/>
          <w:marBottom w:val="0"/>
          <w:divBdr>
            <w:top w:val="none" w:sz="0" w:space="0" w:color="auto"/>
            <w:left w:val="none" w:sz="0" w:space="0" w:color="auto"/>
            <w:bottom w:val="none" w:sz="0" w:space="0" w:color="auto"/>
            <w:right w:val="none" w:sz="0" w:space="0" w:color="auto"/>
          </w:divBdr>
          <w:divsChild>
            <w:div w:id="42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004">
      <w:bodyDiv w:val="1"/>
      <w:marLeft w:val="0"/>
      <w:marRight w:val="0"/>
      <w:marTop w:val="0"/>
      <w:marBottom w:val="0"/>
      <w:divBdr>
        <w:top w:val="none" w:sz="0" w:space="0" w:color="auto"/>
        <w:left w:val="none" w:sz="0" w:space="0" w:color="auto"/>
        <w:bottom w:val="none" w:sz="0" w:space="0" w:color="auto"/>
        <w:right w:val="none" w:sz="0" w:space="0" w:color="auto"/>
      </w:divBdr>
    </w:div>
    <w:div w:id="781071741">
      <w:bodyDiv w:val="1"/>
      <w:marLeft w:val="0"/>
      <w:marRight w:val="0"/>
      <w:marTop w:val="0"/>
      <w:marBottom w:val="0"/>
      <w:divBdr>
        <w:top w:val="none" w:sz="0" w:space="0" w:color="auto"/>
        <w:left w:val="none" w:sz="0" w:space="0" w:color="auto"/>
        <w:bottom w:val="none" w:sz="0" w:space="0" w:color="auto"/>
        <w:right w:val="none" w:sz="0" w:space="0" w:color="auto"/>
      </w:divBdr>
    </w:div>
    <w:div w:id="789470978">
      <w:bodyDiv w:val="1"/>
      <w:marLeft w:val="0"/>
      <w:marRight w:val="0"/>
      <w:marTop w:val="0"/>
      <w:marBottom w:val="0"/>
      <w:divBdr>
        <w:top w:val="none" w:sz="0" w:space="0" w:color="auto"/>
        <w:left w:val="none" w:sz="0" w:space="0" w:color="auto"/>
        <w:bottom w:val="none" w:sz="0" w:space="0" w:color="auto"/>
        <w:right w:val="none" w:sz="0" w:space="0" w:color="auto"/>
      </w:divBdr>
    </w:div>
    <w:div w:id="799687661">
      <w:bodyDiv w:val="1"/>
      <w:marLeft w:val="0"/>
      <w:marRight w:val="0"/>
      <w:marTop w:val="0"/>
      <w:marBottom w:val="0"/>
      <w:divBdr>
        <w:top w:val="none" w:sz="0" w:space="0" w:color="auto"/>
        <w:left w:val="none" w:sz="0" w:space="0" w:color="auto"/>
        <w:bottom w:val="none" w:sz="0" w:space="0" w:color="auto"/>
        <w:right w:val="none" w:sz="0" w:space="0" w:color="auto"/>
      </w:divBdr>
      <w:divsChild>
        <w:div w:id="1681351143">
          <w:marLeft w:val="0"/>
          <w:marRight w:val="0"/>
          <w:marTop w:val="0"/>
          <w:marBottom w:val="0"/>
          <w:divBdr>
            <w:top w:val="single" w:sz="2" w:space="0" w:color="535B5E"/>
            <w:left w:val="single" w:sz="2" w:space="0" w:color="535B5E"/>
            <w:bottom w:val="single" w:sz="2" w:space="0" w:color="535B5E"/>
            <w:right w:val="single" w:sz="2" w:space="0" w:color="535B5E"/>
          </w:divBdr>
          <w:divsChild>
            <w:div w:id="2090929007">
              <w:marLeft w:val="0"/>
              <w:marRight w:val="0"/>
              <w:marTop w:val="0"/>
              <w:marBottom w:val="0"/>
              <w:divBdr>
                <w:top w:val="single" w:sz="2" w:space="0" w:color="535B5E"/>
                <w:left w:val="single" w:sz="2" w:space="0" w:color="535B5E"/>
                <w:bottom w:val="single" w:sz="2" w:space="0" w:color="535B5E"/>
                <w:right w:val="single" w:sz="2" w:space="0" w:color="535B5E"/>
              </w:divBdr>
            </w:div>
            <w:div w:id="462846507">
              <w:marLeft w:val="0"/>
              <w:marRight w:val="0"/>
              <w:marTop w:val="0"/>
              <w:marBottom w:val="0"/>
              <w:divBdr>
                <w:top w:val="single" w:sz="2" w:space="0" w:color="535B5E"/>
                <w:left w:val="single" w:sz="2" w:space="0" w:color="535B5E"/>
                <w:bottom w:val="single" w:sz="2" w:space="0" w:color="535B5E"/>
                <w:right w:val="single" w:sz="2" w:space="0" w:color="535B5E"/>
              </w:divBdr>
            </w:div>
          </w:divsChild>
        </w:div>
        <w:div w:id="412359598">
          <w:marLeft w:val="0"/>
          <w:marRight w:val="0"/>
          <w:marTop w:val="0"/>
          <w:marBottom w:val="0"/>
          <w:divBdr>
            <w:top w:val="single" w:sz="2" w:space="0" w:color="535B5E"/>
            <w:left w:val="single" w:sz="2" w:space="0" w:color="535B5E"/>
            <w:bottom w:val="single" w:sz="2" w:space="0" w:color="535B5E"/>
            <w:right w:val="single" w:sz="2" w:space="0" w:color="535B5E"/>
          </w:divBdr>
          <w:divsChild>
            <w:div w:id="22903591">
              <w:marLeft w:val="0"/>
              <w:marRight w:val="0"/>
              <w:marTop w:val="0"/>
              <w:marBottom w:val="0"/>
              <w:divBdr>
                <w:top w:val="single" w:sz="2" w:space="0" w:color="535B5E"/>
                <w:left w:val="single" w:sz="2" w:space="0" w:color="535B5E"/>
                <w:bottom w:val="single" w:sz="2" w:space="0" w:color="535B5E"/>
                <w:right w:val="single" w:sz="2" w:space="0" w:color="535B5E"/>
              </w:divBdr>
            </w:div>
            <w:div w:id="825390402">
              <w:marLeft w:val="0"/>
              <w:marRight w:val="0"/>
              <w:marTop w:val="0"/>
              <w:marBottom w:val="0"/>
              <w:divBdr>
                <w:top w:val="single" w:sz="2" w:space="0" w:color="535B5E"/>
                <w:left w:val="single" w:sz="2" w:space="0" w:color="535B5E"/>
                <w:bottom w:val="single" w:sz="2" w:space="0" w:color="535B5E"/>
                <w:right w:val="single" w:sz="2" w:space="0" w:color="535B5E"/>
              </w:divBdr>
            </w:div>
          </w:divsChild>
        </w:div>
        <w:div w:id="462430235">
          <w:marLeft w:val="0"/>
          <w:marRight w:val="0"/>
          <w:marTop w:val="0"/>
          <w:marBottom w:val="0"/>
          <w:divBdr>
            <w:top w:val="single" w:sz="2" w:space="0" w:color="535B5E"/>
            <w:left w:val="single" w:sz="2" w:space="0" w:color="535B5E"/>
            <w:bottom w:val="single" w:sz="2" w:space="0" w:color="535B5E"/>
            <w:right w:val="single" w:sz="2" w:space="0" w:color="535B5E"/>
          </w:divBdr>
          <w:divsChild>
            <w:div w:id="50152979">
              <w:marLeft w:val="0"/>
              <w:marRight w:val="0"/>
              <w:marTop w:val="0"/>
              <w:marBottom w:val="0"/>
              <w:divBdr>
                <w:top w:val="single" w:sz="2" w:space="0" w:color="535B5E"/>
                <w:left w:val="single" w:sz="2" w:space="0" w:color="535B5E"/>
                <w:bottom w:val="single" w:sz="2" w:space="0" w:color="535B5E"/>
                <w:right w:val="single" w:sz="2" w:space="0" w:color="535B5E"/>
              </w:divBdr>
            </w:div>
            <w:div w:id="1713268424">
              <w:marLeft w:val="0"/>
              <w:marRight w:val="0"/>
              <w:marTop w:val="0"/>
              <w:marBottom w:val="0"/>
              <w:divBdr>
                <w:top w:val="single" w:sz="2" w:space="0" w:color="535B5E"/>
                <w:left w:val="single" w:sz="2" w:space="0" w:color="535B5E"/>
                <w:bottom w:val="single" w:sz="2" w:space="0" w:color="535B5E"/>
                <w:right w:val="single" w:sz="2" w:space="0" w:color="535B5E"/>
              </w:divBdr>
            </w:div>
          </w:divsChild>
        </w:div>
        <w:div w:id="1093282542">
          <w:marLeft w:val="0"/>
          <w:marRight w:val="0"/>
          <w:marTop w:val="0"/>
          <w:marBottom w:val="0"/>
          <w:divBdr>
            <w:top w:val="single" w:sz="2" w:space="0" w:color="535B5E"/>
            <w:left w:val="single" w:sz="2" w:space="0" w:color="535B5E"/>
            <w:bottom w:val="single" w:sz="2" w:space="0" w:color="535B5E"/>
            <w:right w:val="single" w:sz="2" w:space="0" w:color="535B5E"/>
          </w:divBdr>
          <w:divsChild>
            <w:div w:id="1082874542">
              <w:marLeft w:val="0"/>
              <w:marRight w:val="0"/>
              <w:marTop w:val="0"/>
              <w:marBottom w:val="0"/>
              <w:divBdr>
                <w:top w:val="single" w:sz="2" w:space="0" w:color="535B5E"/>
                <w:left w:val="single" w:sz="2" w:space="0" w:color="535B5E"/>
                <w:bottom w:val="single" w:sz="2" w:space="0" w:color="535B5E"/>
                <w:right w:val="single" w:sz="2" w:space="0" w:color="535B5E"/>
              </w:divBdr>
            </w:div>
            <w:div w:id="1683625590">
              <w:marLeft w:val="0"/>
              <w:marRight w:val="0"/>
              <w:marTop w:val="0"/>
              <w:marBottom w:val="0"/>
              <w:divBdr>
                <w:top w:val="single" w:sz="2" w:space="0" w:color="535B5E"/>
                <w:left w:val="single" w:sz="2" w:space="0" w:color="535B5E"/>
                <w:bottom w:val="single" w:sz="2" w:space="0" w:color="535B5E"/>
                <w:right w:val="single" w:sz="2" w:space="0" w:color="535B5E"/>
              </w:divBdr>
            </w:div>
          </w:divsChild>
        </w:div>
        <w:div w:id="2119443326">
          <w:marLeft w:val="0"/>
          <w:marRight w:val="0"/>
          <w:marTop w:val="0"/>
          <w:marBottom w:val="0"/>
          <w:divBdr>
            <w:top w:val="single" w:sz="2" w:space="0" w:color="535B5E"/>
            <w:left w:val="single" w:sz="2" w:space="0" w:color="535B5E"/>
            <w:bottom w:val="single" w:sz="2" w:space="0" w:color="535B5E"/>
            <w:right w:val="single" w:sz="2" w:space="0" w:color="535B5E"/>
          </w:divBdr>
          <w:divsChild>
            <w:div w:id="175074370">
              <w:marLeft w:val="0"/>
              <w:marRight w:val="0"/>
              <w:marTop w:val="0"/>
              <w:marBottom w:val="0"/>
              <w:divBdr>
                <w:top w:val="single" w:sz="2" w:space="0" w:color="535B5E"/>
                <w:left w:val="single" w:sz="2" w:space="0" w:color="535B5E"/>
                <w:bottom w:val="single" w:sz="2" w:space="0" w:color="535B5E"/>
                <w:right w:val="single" w:sz="2" w:space="0" w:color="535B5E"/>
              </w:divBdr>
            </w:div>
            <w:div w:id="1465660526">
              <w:marLeft w:val="0"/>
              <w:marRight w:val="0"/>
              <w:marTop w:val="0"/>
              <w:marBottom w:val="0"/>
              <w:divBdr>
                <w:top w:val="single" w:sz="2" w:space="0" w:color="535B5E"/>
                <w:left w:val="single" w:sz="2" w:space="0" w:color="535B5E"/>
                <w:bottom w:val="single" w:sz="2" w:space="0" w:color="535B5E"/>
                <w:right w:val="single" w:sz="2" w:space="0" w:color="535B5E"/>
              </w:divBdr>
            </w:div>
          </w:divsChild>
        </w:div>
      </w:divsChild>
    </w:div>
    <w:div w:id="802699020">
      <w:bodyDiv w:val="1"/>
      <w:marLeft w:val="0"/>
      <w:marRight w:val="0"/>
      <w:marTop w:val="0"/>
      <w:marBottom w:val="0"/>
      <w:divBdr>
        <w:top w:val="none" w:sz="0" w:space="0" w:color="auto"/>
        <w:left w:val="none" w:sz="0" w:space="0" w:color="auto"/>
        <w:bottom w:val="none" w:sz="0" w:space="0" w:color="auto"/>
        <w:right w:val="none" w:sz="0" w:space="0" w:color="auto"/>
      </w:divBdr>
    </w:div>
    <w:div w:id="873540790">
      <w:bodyDiv w:val="1"/>
      <w:marLeft w:val="0"/>
      <w:marRight w:val="0"/>
      <w:marTop w:val="0"/>
      <w:marBottom w:val="0"/>
      <w:divBdr>
        <w:top w:val="none" w:sz="0" w:space="0" w:color="auto"/>
        <w:left w:val="none" w:sz="0" w:space="0" w:color="auto"/>
        <w:bottom w:val="none" w:sz="0" w:space="0" w:color="auto"/>
        <w:right w:val="none" w:sz="0" w:space="0" w:color="auto"/>
      </w:divBdr>
    </w:div>
    <w:div w:id="906232379">
      <w:bodyDiv w:val="1"/>
      <w:marLeft w:val="0"/>
      <w:marRight w:val="0"/>
      <w:marTop w:val="0"/>
      <w:marBottom w:val="0"/>
      <w:divBdr>
        <w:top w:val="none" w:sz="0" w:space="0" w:color="auto"/>
        <w:left w:val="none" w:sz="0" w:space="0" w:color="auto"/>
        <w:bottom w:val="none" w:sz="0" w:space="0" w:color="auto"/>
        <w:right w:val="none" w:sz="0" w:space="0" w:color="auto"/>
      </w:divBdr>
    </w:div>
    <w:div w:id="970742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2144">
          <w:marLeft w:val="0"/>
          <w:marRight w:val="0"/>
          <w:marTop w:val="0"/>
          <w:marBottom w:val="0"/>
          <w:divBdr>
            <w:top w:val="none" w:sz="0" w:space="0" w:color="auto"/>
            <w:left w:val="none" w:sz="0" w:space="0" w:color="auto"/>
            <w:bottom w:val="none" w:sz="0" w:space="0" w:color="auto"/>
            <w:right w:val="none" w:sz="0" w:space="0" w:color="auto"/>
          </w:divBdr>
          <w:divsChild>
            <w:div w:id="18141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801">
      <w:bodyDiv w:val="1"/>
      <w:marLeft w:val="0"/>
      <w:marRight w:val="0"/>
      <w:marTop w:val="0"/>
      <w:marBottom w:val="0"/>
      <w:divBdr>
        <w:top w:val="none" w:sz="0" w:space="0" w:color="auto"/>
        <w:left w:val="none" w:sz="0" w:space="0" w:color="auto"/>
        <w:bottom w:val="none" w:sz="0" w:space="0" w:color="auto"/>
        <w:right w:val="none" w:sz="0" w:space="0" w:color="auto"/>
      </w:divBdr>
      <w:divsChild>
        <w:div w:id="712194607">
          <w:marLeft w:val="0"/>
          <w:marRight w:val="0"/>
          <w:marTop w:val="0"/>
          <w:marBottom w:val="0"/>
          <w:divBdr>
            <w:top w:val="none" w:sz="0" w:space="0" w:color="auto"/>
            <w:left w:val="none" w:sz="0" w:space="0" w:color="auto"/>
            <w:bottom w:val="none" w:sz="0" w:space="0" w:color="auto"/>
            <w:right w:val="none" w:sz="0" w:space="0" w:color="auto"/>
          </w:divBdr>
          <w:divsChild>
            <w:div w:id="1944723324">
              <w:marLeft w:val="0"/>
              <w:marRight w:val="0"/>
              <w:marTop w:val="0"/>
              <w:marBottom w:val="0"/>
              <w:divBdr>
                <w:top w:val="none" w:sz="0" w:space="0" w:color="auto"/>
                <w:left w:val="none" w:sz="0" w:space="0" w:color="auto"/>
                <w:bottom w:val="none" w:sz="0" w:space="0" w:color="auto"/>
                <w:right w:val="none" w:sz="0" w:space="0" w:color="auto"/>
              </w:divBdr>
            </w:div>
            <w:div w:id="1747453799">
              <w:marLeft w:val="0"/>
              <w:marRight w:val="0"/>
              <w:marTop w:val="0"/>
              <w:marBottom w:val="0"/>
              <w:divBdr>
                <w:top w:val="none" w:sz="0" w:space="0" w:color="auto"/>
                <w:left w:val="none" w:sz="0" w:space="0" w:color="auto"/>
                <w:bottom w:val="none" w:sz="0" w:space="0" w:color="auto"/>
                <w:right w:val="none" w:sz="0" w:space="0" w:color="auto"/>
              </w:divBdr>
            </w:div>
            <w:div w:id="311374080">
              <w:marLeft w:val="0"/>
              <w:marRight w:val="0"/>
              <w:marTop w:val="0"/>
              <w:marBottom w:val="0"/>
              <w:divBdr>
                <w:top w:val="none" w:sz="0" w:space="0" w:color="auto"/>
                <w:left w:val="none" w:sz="0" w:space="0" w:color="auto"/>
                <w:bottom w:val="none" w:sz="0" w:space="0" w:color="auto"/>
                <w:right w:val="none" w:sz="0" w:space="0" w:color="auto"/>
              </w:divBdr>
            </w:div>
            <w:div w:id="1989936979">
              <w:marLeft w:val="0"/>
              <w:marRight w:val="0"/>
              <w:marTop w:val="0"/>
              <w:marBottom w:val="0"/>
              <w:divBdr>
                <w:top w:val="none" w:sz="0" w:space="0" w:color="auto"/>
                <w:left w:val="none" w:sz="0" w:space="0" w:color="auto"/>
                <w:bottom w:val="none" w:sz="0" w:space="0" w:color="auto"/>
                <w:right w:val="none" w:sz="0" w:space="0" w:color="auto"/>
              </w:divBdr>
            </w:div>
            <w:div w:id="228806365">
              <w:marLeft w:val="0"/>
              <w:marRight w:val="0"/>
              <w:marTop w:val="0"/>
              <w:marBottom w:val="0"/>
              <w:divBdr>
                <w:top w:val="none" w:sz="0" w:space="0" w:color="auto"/>
                <w:left w:val="none" w:sz="0" w:space="0" w:color="auto"/>
                <w:bottom w:val="none" w:sz="0" w:space="0" w:color="auto"/>
                <w:right w:val="none" w:sz="0" w:space="0" w:color="auto"/>
              </w:divBdr>
            </w:div>
            <w:div w:id="649092115">
              <w:marLeft w:val="0"/>
              <w:marRight w:val="0"/>
              <w:marTop w:val="0"/>
              <w:marBottom w:val="0"/>
              <w:divBdr>
                <w:top w:val="none" w:sz="0" w:space="0" w:color="auto"/>
                <w:left w:val="none" w:sz="0" w:space="0" w:color="auto"/>
                <w:bottom w:val="none" w:sz="0" w:space="0" w:color="auto"/>
                <w:right w:val="none" w:sz="0" w:space="0" w:color="auto"/>
              </w:divBdr>
            </w:div>
            <w:div w:id="1612471769">
              <w:marLeft w:val="0"/>
              <w:marRight w:val="0"/>
              <w:marTop w:val="0"/>
              <w:marBottom w:val="0"/>
              <w:divBdr>
                <w:top w:val="none" w:sz="0" w:space="0" w:color="auto"/>
                <w:left w:val="none" w:sz="0" w:space="0" w:color="auto"/>
                <w:bottom w:val="none" w:sz="0" w:space="0" w:color="auto"/>
                <w:right w:val="none" w:sz="0" w:space="0" w:color="auto"/>
              </w:divBdr>
            </w:div>
            <w:div w:id="20075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409">
      <w:bodyDiv w:val="1"/>
      <w:marLeft w:val="0"/>
      <w:marRight w:val="0"/>
      <w:marTop w:val="0"/>
      <w:marBottom w:val="0"/>
      <w:divBdr>
        <w:top w:val="none" w:sz="0" w:space="0" w:color="auto"/>
        <w:left w:val="none" w:sz="0" w:space="0" w:color="auto"/>
        <w:bottom w:val="none" w:sz="0" w:space="0" w:color="auto"/>
        <w:right w:val="none" w:sz="0" w:space="0" w:color="auto"/>
      </w:divBdr>
    </w:div>
    <w:div w:id="1054692758">
      <w:bodyDiv w:val="1"/>
      <w:marLeft w:val="0"/>
      <w:marRight w:val="0"/>
      <w:marTop w:val="0"/>
      <w:marBottom w:val="0"/>
      <w:divBdr>
        <w:top w:val="none" w:sz="0" w:space="0" w:color="auto"/>
        <w:left w:val="none" w:sz="0" w:space="0" w:color="auto"/>
        <w:bottom w:val="none" w:sz="0" w:space="0" w:color="auto"/>
        <w:right w:val="none" w:sz="0" w:space="0" w:color="auto"/>
      </w:divBdr>
      <w:divsChild>
        <w:div w:id="1566187594">
          <w:marLeft w:val="0"/>
          <w:marRight w:val="0"/>
          <w:marTop w:val="0"/>
          <w:marBottom w:val="0"/>
          <w:divBdr>
            <w:top w:val="none" w:sz="0" w:space="0" w:color="auto"/>
            <w:left w:val="none" w:sz="0" w:space="0" w:color="auto"/>
            <w:bottom w:val="none" w:sz="0" w:space="0" w:color="auto"/>
            <w:right w:val="none" w:sz="0" w:space="0" w:color="auto"/>
          </w:divBdr>
          <w:divsChild>
            <w:div w:id="1862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250">
      <w:bodyDiv w:val="1"/>
      <w:marLeft w:val="0"/>
      <w:marRight w:val="0"/>
      <w:marTop w:val="0"/>
      <w:marBottom w:val="0"/>
      <w:divBdr>
        <w:top w:val="none" w:sz="0" w:space="0" w:color="auto"/>
        <w:left w:val="none" w:sz="0" w:space="0" w:color="auto"/>
        <w:bottom w:val="none" w:sz="0" w:space="0" w:color="auto"/>
        <w:right w:val="none" w:sz="0" w:space="0" w:color="auto"/>
      </w:divBdr>
    </w:div>
    <w:div w:id="1150631389">
      <w:bodyDiv w:val="1"/>
      <w:marLeft w:val="0"/>
      <w:marRight w:val="0"/>
      <w:marTop w:val="0"/>
      <w:marBottom w:val="0"/>
      <w:divBdr>
        <w:top w:val="none" w:sz="0" w:space="0" w:color="auto"/>
        <w:left w:val="none" w:sz="0" w:space="0" w:color="auto"/>
        <w:bottom w:val="none" w:sz="0" w:space="0" w:color="auto"/>
        <w:right w:val="none" w:sz="0" w:space="0" w:color="auto"/>
      </w:divBdr>
      <w:divsChild>
        <w:div w:id="340815414">
          <w:marLeft w:val="0"/>
          <w:marRight w:val="0"/>
          <w:marTop w:val="0"/>
          <w:marBottom w:val="0"/>
          <w:divBdr>
            <w:top w:val="none" w:sz="0" w:space="0" w:color="auto"/>
            <w:left w:val="none" w:sz="0" w:space="0" w:color="auto"/>
            <w:bottom w:val="none" w:sz="0" w:space="0" w:color="auto"/>
            <w:right w:val="none" w:sz="0" w:space="0" w:color="auto"/>
          </w:divBdr>
          <w:divsChild>
            <w:div w:id="2085487493">
              <w:marLeft w:val="0"/>
              <w:marRight w:val="0"/>
              <w:marTop w:val="0"/>
              <w:marBottom w:val="0"/>
              <w:divBdr>
                <w:top w:val="none" w:sz="0" w:space="0" w:color="auto"/>
                <w:left w:val="none" w:sz="0" w:space="0" w:color="auto"/>
                <w:bottom w:val="none" w:sz="0" w:space="0" w:color="auto"/>
                <w:right w:val="none" w:sz="0" w:space="0" w:color="auto"/>
              </w:divBdr>
            </w:div>
            <w:div w:id="410323094">
              <w:marLeft w:val="0"/>
              <w:marRight w:val="0"/>
              <w:marTop w:val="0"/>
              <w:marBottom w:val="0"/>
              <w:divBdr>
                <w:top w:val="none" w:sz="0" w:space="0" w:color="auto"/>
                <w:left w:val="none" w:sz="0" w:space="0" w:color="auto"/>
                <w:bottom w:val="none" w:sz="0" w:space="0" w:color="auto"/>
                <w:right w:val="none" w:sz="0" w:space="0" w:color="auto"/>
              </w:divBdr>
            </w:div>
            <w:div w:id="1930772148">
              <w:marLeft w:val="0"/>
              <w:marRight w:val="0"/>
              <w:marTop w:val="0"/>
              <w:marBottom w:val="0"/>
              <w:divBdr>
                <w:top w:val="none" w:sz="0" w:space="0" w:color="auto"/>
                <w:left w:val="none" w:sz="0" w:space="0" w:color="auto"/>
                <w:bottom w:val="none" w:sz="0" w:space="0" w:color="auto"/>
                <w:right w:val="none" w:sz="0" w:space="0" w:color="auto"/>
              </w:divBdr>
            </w:div>
            <w:div w:id="509755789">
              <w:marLeft w:val="0"/>
              <w:marRight w:val="0"/>
              <w:marTop w:val="0"/>
              <w:marBottom w:val="0"/>
              <w:divBdr>
                <w:top w:val="none" w:sz="0" w:space="0" w:color="auto"/>
                <w:left w:val="none" w:sz="0" w:space="0" w:color="auto"/>
                <w:bottom w:val="none" w:sz="0" w:space="0" w:color="auto"/>
                <w:right w:val="none" w:sz="0" w:space="0" w:color="auto"/>
              </w:divBdr>
            </w:div>
            <w:div w:id="1384021000">
              <w:marLeft w:val="0"/>
              <w:marRight w:val="0"/>
              <w:marTop w:val="0"/>
              <w:marBottom w:val="0"/>
              <w:divBdr>
                <w:top w:val="none" w:sz="0" w:space="0" w:color="auto"/>
                <w:left w:val="none" w:sz="0" w:space="0" w:color="auto"/>
                <w:bottom w:val="none" w:sz="0" w:space="0" w:color="auto"/>
                <w:right w:val="none" w:sz="0" w:space="0" w:color="auto"/>
              </w:divBdr>
            </w:div>
            <w:div w:id="2022003816">
              <w:marLeft w:val="0"/>
              <w:marRight w:val="0"/>
              <w:marTop w:val="0"/>
              <w:marBottom w:val="0"/>
              <w:divBdr>
                <w:top w:val="none" w:sz="0" w:space="0" w:color="auto"/>
                <w:left w:val="none" w:sz="0" w:space="0" w:color="auto"/>
                <w:bottom w:val="none" w:sz="0" w:space="0" w:color="auto"/>
                <w:right w:val="none" w:sz="0" w:space="0" w:color="auto"/>
              </w:divBdr>
            </w:div>
            <w:div w:id="969673181">
              <w:marLeft w:val="0"/>
              <w:marRight w:val="0"/>
              <w:marTop w:val="0"/>
              <w:marBottom w:val="0"/>
              <w:divBdr>
                <w:top w:val="none" w:sz="0" w:space="0" w:color="auto"/>
                <w:left w:val="none" w:sz="0" w:space="0" w:color="auto"/>
                <w:bottom w:val="none" w:sz="0" w:space="0" w:color="auto"/>
                <w:right w:val="none" w:sz="0" w:space="0" w:color="auto"/>
              </w:divBdr>
            </w:div>
            <w:div w:id="1531718724">
              <w:marLeft w:val="0"/>
              <w:marRight w:val="0"/>
              <w:marTop w:val="0"/>
              <w:marBottom w:val="0"/>
              <w:divBdr>
                <w:top w:val="none" w:sz="0" w:space="0" w:color="auto"/>
                <w:left w:val="none" w:sz="0" w:space="0" w:color="auto"/>
                <w:bottom w:val="none" w:sz="0" w:space="0" w:color="auto"/>
                <w:right w:val="none" w:sz="0" w:space="0" w:color="auto"/>
              </w:divBdr>
            </w:div>
            <w:div w:id="13092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003">
      <w:bodyDiv w:val="1"/>
      <w:marLeft w:val="0"/>
      <w:marRight w:val="0"/>
      <w:marTop w:val="0"/>
      <w:marBottom w:val="0"/>
      <w:divBdr>
        <w:top w:val="none" w:sz="0" w:space="0" w:color="auto"/>
        <w:left w:val="none" w:sz="0" w:space="0" w:color="auto"/>
        <w:bottom w:val="none" w:sz="0" w:space="0" w:color="auto"/>
        <w:right w:val="none" w:sz="0" w:space="0" w:color="auto"/>
      </w:divBdr>
      <w:divsChild>
        <w:div w:id="2006320771">
          <w:marLeft w:val="0"/>
          <w:marRight w:val="0"/>
          <w:marTop w:val="0"/>
          <w:marBottom w:val="0"/>
          <w:divBdr>
            <w:top w:val="none" w:sz="0" w:space="0" w:color="auto"/>
            <w:left w:val="none" w:sz="0" w:space="0" w:color="auto"/>
            <w:bottom w:val="none" w:sz="0" w:space="0" w:color="auto"/>
            <w:right w:val="none" w:sz="0" w:space="0" w:color="auto"/>
          </w:divBdr>
          <w:divsChild>
            <w:div w:id="809633444">
              <w:marLeft w:val="0"/>
              <w:marRight w:val="0"/>
              <w:marTop w:val="0"/>
              <w:marBottom w:val="0"/>
              <w:divBdr>
                <w:top w:val="none" w:sz="0" w:space="0" w:color="auto"/>
                <w:left w:val="none" w:sz="0" w:space="0" w:color="auto"/>
                <w:bottom w:val="none" w:sz="0" w:space="0" w:color="auto"/>
                <w:right w:val="none" w:sz="0" w:space="0" w:color="auto"/>
              </w:divBdr>
            </w:div>
            <w:div w:id="1234461695">
              <w:marLeft w:val="0"/>
              <w:marRight w:val="0"/>
              <w:marTop w:val="0"/>
              <w:marBottom w:val="0"/>
              <w:divBdr>
                <w:top w:val="none" w:sz="0" w:space="0" w:color="auto"/>
                <w:left w:val="none" w:sz="0" w:space="0" w:color="auto"/>
                <w:bottom w:val="none" w:sz="0" w:space="0" w:color="auto"/>
                <w:right w:val="none" w:sz="0" w:space="0" w:color="auto"/>
              </w:divBdr>
            </w:div>
            <w:div w:id="1650020039">
              <w:marLeft w:val="0"/>
              <w:marRight w:val="0"/>
              <w:marTop w:val="0"/>
              <w:marBottom w:val="0"/>
              <w:divBdr>
                <w:top w:val="none" w:sz="0" w:space="0" w:color="auto"/>
                <w:left w:val="none" w:sz="0" w:space="0" w:color="auto"/>
                <w:bottom w:val="none" w:sz="0" w:space="0" w:color="auto"/>
                <w:right w:val="none" w:sz="0" w:space="0" w:color="auto"/>
              </w:divBdr>
            </w:div>
            <w:div w:id="899751526">
              <w:marLeft w:val="0"/>
              <w:marRight w:val="0"/>
              <w:marTop w:val="0"/>
              <w:marBottom w:val="0"/>
              <w:divBdr>
                <w:top w:val="none" w:sz="0" w:space="0" w:color="auto"/>
                <w:left w:val="none" w:sz="0" w:space="0" w:color="auto"/>
                <w:bottom w:val="none" w:sz="0" w:space="0" w:color="auto"/>
                <w:right w:val="none" w:sz="0" w:space="0" w:color="auto"/>
              </w:divBdr>
            </w:div>
            <w:div w:id="1200819230">
              <w:marLeft w:val="0"/>
              <w:marRight w:val="0"/>
              <w:marTop w:val="0"/>
              <w:marBottom w:val="0"/>
              <w:divBdr>
                <w:top w:val="none" w:sz="0" w:space="0" w:color="auto"/>
                <w:left w:val="none" w:sz="0" w:space="0" w:color="auto"/>
                <w:bottom w:val="none" w:sz="0" w:space="0" w:color="auto"/>
                <w:right w:val="none" w:sz="0" w:space="0" w:color="auto"/>
              </w:divBdr>
            </w:div>
            <w:div w:id="1530415108">
              <w:marLeft w:val="0"/>
              <w:marRight w:val="0"/>
              <w:marTop w:val="0"/>
              <w:marBottom w:val="0"/>
              <w:divBdr>
                <w:top w:val="none" w:sz="0" w:space="0" w:color="auto"/>
                <w:left w:val="none" w:sz="0" w:space="0" w:color="auto"/>
                <w:bottom w:val="none" w:sz="0" w:space="0" w:color="auto"/>
                <w:right w:val="none" w:sz="0" w:space="0" w:color="auto"/>
              </w:divBdr>
            </w:div>
            <w:div w:id="1797332436">
              <w:marLeft w:val="0"/>
              <w:marRight w:val="0"/>
              <w:marTop w:val="0"/>
              <w:marBottom w:val="0"/>
              <w:divBdr>
                <w:top w:val="none" w:sz="0" w:space="0" w:color="auto"/>
                <w:left w:val="none" w:sz="0" w:space="0" w:color="auto"/>
                <w:bottom w:val="none" w:sz="0" w:space="0" w:color="auto"/>
                <w:right w:val="none" w:sz="0" w:space="0" w:color="auto"/>
              </w:divBdr>
            </w:div>
            <w:div w:id="13581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171">
      <w:bodyDiv w:val="1"/>
      <w:marLeft w:val="0"/>
      <w:marRight w:val="0"/>
      <w:marTop w:val="0"/>
      <w:marBottom w:val="0"/>
      <w:divBdr>
        <w:top w:val="none" w:sz="0" w:space="0" w:color="auto"/>
        <w:left w:val="none" w:sz="0" w:space="0" w:color="auto"/>
        <w:bottom w:val="none" w:sz="0" w:space="0" w:color="auto"/>
        <w:right w:val="none" w:sz="0" w:space="0" w:color="auto"/>
      </w:divBdr>
      <w:divsChild>
        <w:div w:id="146023715">
          <w:marLeft w:val="0"/>
          <w:marRight w:val="0"/>
          <w:marTop w:val="0"/>
          <w:marBottom w:val="0"/>
          <w:divBdr>
            <w:top w:val="none" w:sz="0" w:space="0" w:color="auto"/>
            <w:left w:val="none" w:sz="0" w:space="0" w:color="auto"/>
            <w:bottom w:val="none" w:sz="0" w:space="0" w:color="auto"/>
            <w:right w:val="none" w:sz="0" w:space="0" w:color="auto"/>
          </w:divBdr>
          <w:divsChild>
            <w:div w:id="1323759">
              <w:marLeft w:val="0"/>
              <w:marRight w:val="0"/>
              <w:marTop w:val="0"/>
              <w:marBottom w:val="0"/>
              <w:divBdr>
                <w:top w:val="none" w:sz="0" w:space="0" w:color="auto"/>
                <w:left w:val="none" w:sz="0" w:space="0" w:color="auto"/>
                <w:bottom w:val="none" w:sz="0" w:space="0" w:color="auto"/>
                <w:right w:val="none" w:sz="0" w:space="0" w:color="auto"/>
              </w:divBdr>
            </w:div>
            <w:div w:id="4887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103">
      <w:bodyDiv w:val="1"/>
      <w:marLeft w:val="0"/>
      <w:marRight w:val="0"/>
      <w:marTop w:val="0"/>
      <w:marBottom w:val="0"/>
      <w:divBdr>
        <w:top w:val="none" w:sz="0" w:space="0" w:color="auto"/>
        <w:left w:val="none" w:sz="0" w:space="0" w:color="auto"/>
        <w:bottom w:val="none" w:sz="0" w:space="0" w:color="auto"/>
        <w:right w:val="none" w:sz="0" w:space="0" w:color="auto"/>
      </w:divBdr>
    </w:div>
    <w:div w:id="1261260214">
      <w:bodyDiv w:val="1"/>
      <w:marLeft w:val="0"/>
      <w:marRight w:val="0"/>
      <w:marTop w:val="0"/>
      <w:marBottom w:val="0"/>
      <w:divBdr>
        <w:top w:val="none" w:sz="0" w:space="0" w:color="auto"/>
        <w:left w:val="none" w:sz="0" w:space="0" w:color="auto"/>
        <w:bottom w:val="none" w:sz="0" w:space="0" w:color="auto"/>
        <w:right w:val="none" w:sz="0" w:space="0" w:color="auto"/>
      </w:divBdr>
      <w:divsChild>
        <w:div w:id="897325723">
          <w:marLeft w:val="0"/>
          <w:marRight w:val="0"/>
          <w:marTop w:val="0"/>
          <w:marBottom w:val="0"/>
          <w:divBdr>
            <w:top w:val="none" w:sz="0" w:space="0" w:color="auto"/>
            <w:left w:val="none" w:sz="0" w:space="0" w:color="auto"/>
            <w:bottom w:val="none" w:sz="0" w:space="0" w:color="auto"/>
            <w:right w:val="none" w:sz="0" w:space="0" w:color="auto"/>
          </w:divBdr>
          <w:divsChild>
            <w:div w:id="110822747">
              <w:marLeft w:val="0"/>
              <w:marRight w:val="0"/>
              <w:marTop w:val="0"/>
              <w:marBottom w:val="0"/>
              <w:divBdr>
                <w:top w:val="none" w:sz="0" w:space="0" w:color="auto"/>
                <w:left w:val="none" w:sz="0" w:space="0" w:color="auto"/>
                <w:bottom w:val="none" w:sz="0" w:space="0" w:color="auto"/>
                <w:right w:val="none" w:sz="0" w:space="0" w:color="auto"/>
              </w:divBdr>
            </w:div>
            <w:div w:id="1906724490">
              <w:marLeft w:val="0"/>
              <w:marRight w:val="0"/>
              <w:marTop w:val="0"/>
              <w:marBottom w:val="0"/>
              <w:divBdr>
                <w:top w:val="none" w:sz="0" w:space="0" w:color="auto"/>
                <w:left w:val="none" w:sz="0" w:space="0" w:color="auto"/>
                <w:bottom w:val="none" w:sz="0" w:space="0" w:color="auto"/>
                <w:right w:val="none" w:sz="0" w:space="0" w:color="auto"/>
              </w:divBdr>
            </w:div>
            <w:div w:id="466508155">
              <w:marLeft w:val="0"/>
              <w:marRight w:val="0"/>
              <w:marTop w:val="0"/>
              <w:marBottom w:val="0"/>
              <w:divBdr>
                <w:top w:val="none" w:sz="0" w:space="0" w:color="auto"/>
                <w:left w:val="none" w:sz="0" w:space="0" w:color="auto"/>
                <w:bottom w:val="none" w:sz="0" w:space="0" w:color="auto"/>
                <w:right w:val="none" w:sz="0" w:space="0" w:color="auto"/>
              </w:divBdr>
            </w:div>
            <w:div w:id="1816021976">
              <w:marLeft w:val="0"/>
              <w:marRight w:val="0"/>
              <w:marTop w:val="0"/>
              <w:marBottom w:val="0"/>
              <w:divBdr>
                <w:top w:val="none" w:sz="0" w:space="0" w:color="auto"/>
                <w:left w:val="none" w:sz="0" w:space="0" w:color="auto"/>
                <w:bottom w:val="none" w:sz="0" w:space="0" w:color="auto"/>
                <w:right w:val="none" w:sz="0" w:space="0" w:color="auto"/>
              </w:divBdr>
            </w:div>
            <w:div w:id="12502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748">
      <w:bodyDiv w:val="1"/>
      <w:marLeft w:val="0"/>
      <w:marRight w:val="0"/>
      <w:marTop w:val="0"/>
      <w:marBottom w:val="0"/>
      <w:divBdr>
        <w:top w:val="none" w:sz="0" w:space="0" w:color="auto"/>
        <w:left w:val="none" w:sz="0" w:space="0" w:color="auto"/>
        <w:bottom w:val="none" w:sz="0" w:space="0" w:color="auto"/>
        <w:right w:val="none" w:sz="0" w:space="0" w:color="auto"/>
      </w:divBdr>
    </w:div>
    <w:div w:id="1485243387">
      <w:bodyDiv w:val="1"/>
      <w:marLeft w:val="0"/>
      <w:marRight w:val="0"/>
      <w:marTop w:val="0"/>
      <w:marBottom w:val="0"/>
      <w:divBdr>
        <w:top w:val="none" w:sz="0" w:space="0" w:color="auto"/>
        <w:left w:val="none" w:sz="0" w:space="0" w:color="auto"/>
        <w:bottom w:val="none" w:sz="0" w:space="0" w:color="auto"/>
        <w:right w:val="none" w:sz="0" w:space="0" w:color="auto"/>
      </w:divBdr>
    </w:div>
    <w:div w:id="1494251928">
      <w:bodyDiv w:val="1"/>
      <w:marLeft w:val="0"/>
      <w:marRight w:val="0"/>
      <w:marTop w:val="0"/>
      <w:marBottom w:val="0"/>
      <w:divBdr>
        <w:top w:val="none" w:sz="0" w:space="0" w:color="auto"/>
        <w:left w:val="none" w:sz="0" w:space="0" w:color="auto"/>
        <w:bottom w:val="none" w:sz="0" w:space="0" w:color="auto"/>
        <w:right w:val="none" w:sz="0" w:space="0" w:color="auto"/>
      </w:divBdr>
    </w:div>
    <w:div w:id="1516115504">
      <w:bodyDiv w:val="1"/>
      <w:marLeft w:val="0"/>
      <w:marRight w:val="0"/>
      <w:marTop w:val="0"/>
      <w:marBottom w:val="0"/>
      <w:divBdr>
        <w:top w:val="none" w:sz="0" w:space="0" w:color="auto"/>
        <w:left w:val="none" w:sz="0" w:space="0" w:color="auto"/>
        <w:bottom w:val="none" w:sz="0" w:space="0" w:color="auto"/>
        <w:right w:val="none" w:sz="0" w:space="0" w:color="auto"/>
      </w:divBdr>
      <w:divsChild>
        <w:div w:id="554584862">
          <w:marLeft w:val="0"/>
          <w:marRight w:val="0"/>
          <w:marTop w:val="0"/>
          <w:marBottom w:val="0"/>
          <w:divBdr>
            <w:top w:val="none" w:sz="0" w:space="0" w:color="auto"/>
            <w:left w:val="none" w:sz="0" w:space="0" w:color="auto"/>
            <w:bottom w:val="none" w:sz="0" w:space="0" w:color="auto"/>
            <w:right w:val="none" w:sz="0" w:space="0" w:color="auto"/>
          </w:divBdr>
          <w:divsChild>
            <w:div w:id="7771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777">
      <w:bodyDiv w:val="1"/>
      <w:marLeft w:val="0"/>
      <w:marRight w:val="0"/>
      <w:marTop w:val="0"/>
      <w:marBottom w:val="0"/>
      <w:divBdr>
        <w:top w:val="none" w:sz="0" w:space="0" w:color="auto"/>
        <w:left w:val="none" w:sz="0" w:space="0" w:color="auto"/>
        <w:bottom w:val="none" w:sz="0" w:space="0" w:color="auto"/>
        <w:right w:val="none" w:sz="0" w:space="0" w:color="auto"/>
      </w:divBdr>
    </w:div>
    <w:div w:id="1576282607">
      <w:bodyDiv w:val="1"/>
      <w:marLeft w:val="0"/>
      <w:marRight w:val="0"/>
      <w:marTop w:val="0"/>
      <w:marBottom w:val="0"/>
      <w:divBdr>
        <w:top w:val="none" w:sz="0" w:space="0" w:color="auto"/>
        <w:left w:val="none" w:sz="0" w:space="0" w:color="auto"/>
        <w:bottom w:val="none" w:sz="0" w:space="0" w:color="auto"/>
        <w:right w:val="none" w:sz="0" w:space="0" w:color="auto"/>
      </w:divBdr>
    </w:div>
    <w:div w:id="1579052300">
      <w:bodyDiv w:val="1"/>
      <w:marLeft w:val="0"/>
      <w:marRight w:val="0"/>
      <w:marTop w:val="0"/>
      <w:marBottom w:val="0"/>
      <w:divBdr>
        <w:top w:val="none" w:sz="0" w:space="0" w:color="auto"/>
        <w:left w:val="none" w:sz="0" w:space="0" w:color="auto"/>
        <w:bottom w:val="none" w:sz="0" w:space="0" w:color="auto"/>
        <w:right w:val="none" w:sz="0" w:space="0" w:color="auto"/>
      </w:divBdr>
    </w:div>
    <w:div w:id="1620263076">
      <w:bodyDiv w:val="1"/>
      <w:marLeft w:val="0"/>
      <w:marRight w:val="0"/>
      <w:marTop w:val="0"/>
      <w:marBottom w:val="0"/>
      <w:divBdr>
        <w:top w:val="none" w:sz="0" w:space="0" w:color="auto"/>
        <w:left w:val="none" w:sz="0" w:space="0" w:color="auto"/>
        <w:bottom w:val="none" w:sz="0" w:space="0" w:color="auto"/>
        <w:right w:val="none" w:sz="0" w:space="0" w:color="auto"/>
      </w:divBdr>
    </w:div>
    <w:div w:id="1674337005">
      <w:bodyDiv w:val="1"/>
      <w:marLeft w:val="0"/>
      <w:marRight w:val="0"/>
      <w:marTop w:val="0"/>
      <w:marBottom w:val="0"/>
      <w:divBdr>
        <w:top w:val="none" w:sz="0" w:space="0" w:color="auto"/>
        <w:left w:val="none" w:sz="0" w:space="0" w:color="auto"/>
        <w:bottom w:val="none" w:sz="0" w:space="0" w:color="auto"/>
        <w:right w:val="none" w:sz="0" w:space="0" w:color="auto"/>
      </w:divBdr>
      <w:divsChild>
        <w:div w:id="1220477811">
          <w:marLeft w:val="0"/>
          <w:marRight w:val="0"/>
          <w:marTop w:val="0"/>
          <w:marBottom w:val="0"/>
          <w:divBdr>
            <w:top w:val="none" w:sz="0" w:space="0" w:color="auto"/>
            <w:left w:val="none" w:sz="0" w:space="0" w:color="auto"/>
            <w:bottom w:val="none" w:sz="0" w:space="0" w:color="auto"/>
            <w:right w:val="none" w:sz="0" w:space="0" w:color="auto"/>
          </w:divBdr>
          <w:divsChild>
            <w:div w:id="915358342">
              <w:marLeft w:val="0"/>
              <w:marRight w:val="0"/>
              <w:marTop w:val="0"/>
              <w:marBottom w:val="0"/>
              <w:divBdr>
                <w:top w:val="none" w:sz="0" w:space="0" w:color="auto"/>
                <w:left w:val="none" w:sz="0" w:space="0" w:color="auto"/>
                <w:bottom w:val="none" w:sz="0" w:space="0" w:color="auto"/>
                <w:right w:val="none" w:sz="0" w:space="0" w:color="auto"/>
              </w:divBdr>
            </w:div>
            <w:div w:id="634066576">
              <w:marLeft w:val="0"/>
              <w:marRight w:val="0"/>
              <w:marTop w:val="0"/>
              <w:marBottom w:val="0"/>
              <w:divBdr>
                <w:top w:val="none" w:sz="0" w:space="0" w:color="auto"/>
                <w:left w:val="none" w:sz="0" w:space="0" w:color="auto"/>
                <w:bottom w:val="none" w:sz="0" w:space="0" w:color="auto"/>
                <w:right w:val="none" w:sz="0" w:space="0" w:color="auto"/>
              </w:divBdr>
            </w:div>
            <w:div w:id="459881846">
              <w:marLeft w:val="0"/>
              <w:marRight w:val="0"/>
              <w:marTop w:val="0"/>
              <w:marBottom w:val="0"/>
              <w:divBdr>
                <w:top w:val="none" w:sz="0" w:space="0" w:color="auto"/>
                <w:left w:val="none" w:sz="0" w:space="0" w:color="auto"/>
                <w:bottom w:val="none" w:sz="0" w:space="0" w:color="auto"/>
                <w:right w:val="none" w:sz="0" w:space="0" w:color="auto"/>
              </w:divBdr>
            </w:div>
            <w:div w:id="1600140362">
              <w:marLeft w:val="0"/>
              <w:marRight w:val="0"/>
              <w:marTop w:val="0"/>
              <w:marBottom w:val="0"/>
              <w:divBdr>
                <w:top w:val="none" w:sz="0" w:space="0" w:color="auto"/>
                <w:left w:val="none" w:sz="0" w:space="0" w:color="auto"/>
                <w:bottom w:val="none" w:sz="0" w:space="0" w:color="auto"/>
                <w:right w:val="none" w:sz="0" w:space="0" w:color="auto"/>
              </w:divBdr>
            </w:div>
            <w:div w:id="183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175">
      <w:bodyDiv w:val="1"/>
      <w:marLeft w:val="0"/>
      <w:marRight w:val="0"/>
      <w:marTop w:val="0"/>
      <w:marBottom w:val="0"/>
      <w:divBdr>
        <w:top w:val="none" w:sz="0" w:space="0" w:color="auto"/>
        <w:left w:val="none" w:sz="0" w:space="0" w:color="auto"/>
        <w:bottom w:val="none" w:sz="0" w:space="0" w:color="auto"/>
        <w:right w:val="none" w:sz="0" w:space="0" w:color="auto"/>
      </w:divBdr>
      <w:divsChild>
        <w:div w:id="515311329">
          <w:marLeft w:val="0"/>
          <w:marRight w:val="0"/>
          <w:marTop w:val="0"/>
          <w:marBottom w:val="0"/>
          <w:divBdr>
            <w:top w:val="none" w:sz="0" w:space="0" w:color="auto"/>
            <w:left w:val="none" w:sz="0" w:space="0" w:color="auto"/>
            <w:bottom w:val="none" w:sz="0" w:space="0" w:color="auto"/>
            <w:right w:val="none" w:sz="0" w:space="0" w:color="auto"/>
          </w:divBdr>
          <w:divsChild>
            <w:div w:id="367878329">
              <w:marLeft w:val="0"/>
              <w:marRight w:val="0"/>
              <w:marTop w:val="0"/>
              <w:marBottom w:val="0"/>
              <w:divBdr>
                <w:top w:val="none" w:sz="0" w:space="0" w:color="auto"/>
                <w:left w:val="none" w:sz="0" w:space="0" w:color="auto"/>
                <w:bottom w:val="none" w:sz="0" w:space="0" w:color="auto"/>
                <w:right w:val="none" w:sz="0" w:space="0" w:color="auto"/>
              </w:divBdr>
            </w:div>
            <w:div w:id="1189293351">
              <w:marLeft w:val="0"/>
              <w:marRight w:val="0"/>
              <w:marTop w:val="0"/>
              <w:marBottom w:val="0"/>
              <w:divBdr>
                <w:top w:val="none" w:sz="0" w:space="0" w:color="auto"/>
                <w:left w:val="none" w:sz="0" w:space="0" w:color="auto"/>
                <w:bottom w:val="none" w:sz="0" w:space="0" w:color="auto"/>
                <w:right w:val="none" w:sz="0" w:space="0" w:color="auto"/>
              </w:divBdr>
            </w:div>
            <w:div w:id="1386684410">
              <w:marLeft w:val="0"/>
              <w:marRight w:val="0"/>
              <w:marTop w:val="0"/>
              <w:marBottom w:val="0"/>
              <w:divBdr>
                <w:top w:val="none" w:sz="0" w:space="0" w:color="auto"/>
                <w:left w:val="none" w:sz="0" w:space="0" w:color="auto"/>
                <w:bottom w:val="none" w:sz="0" w:space="0" w:color="auto"/>
                <w:right w:val="none" w:sz="0" w:space="0" w:color="auto"/>
              </w:divBdr>
            </w:div>
            <w:div w:id="1132670134">
              <w:marLeft w:val="0"/>
              <w:marRight w:val="0"/>
              <w:marTop w:val="0"/>
              <w:marBottom w:val="0"/>
              <w:divBdr>
                <w:top w:val="none" w:sz="0" w:space="0" w:color="auto"/>
                <w:left w:val="none" w:sz="0" w:space="0" w:color="auto"/>
                <w:bottom w:val="none" w:sz="0" w:space="0" w:color="auto"/>
                <w:right w:val="none" w:sz="0" w:space="0" w:color="auto"/>
              </w:divBdr>
            </w:div>
            <w:div w:id="1278682978">
              <w:marLeft w:val="0"/>
              <w:marRight w:val="0"/>
              <w:marTop w:val="0"/>
              <w:marBottom w:val="0"/>
              <w:divBdr>
                <w:top w:val="none" w:sz="0" w:space="0" w:color="auto"/>
                <w:left w:val="none" w:sz="0" w:space="0" w:color="auto"/>
                <w:bottom w:val="none" w:sz="0" w:space="0" w:color="auto"/>
                <w:right w:val="none" w:sz="0" w:space="0" w:color="auto"/>
              </w:divBdr>
            </w:div>
            <w:div w:id="1759670384">
              <w:marLeft w:val="0"/>
              <w:marRight w:val="0"/>
              <w:marTop w:val="0"/>
              <w:marBottom w:val="0"/>
              <w:divBdr>
                <w:top w:val="none" w:sz="0" w:space="0" w:color="auto"/>
                <w:left w:val="none" w:sz="0" w:space="0" w:color="auto"/>
                <w:bottom w:val="none" w:sz="0" w:space="0" w:color="auto"/>
                <w:right w:val="none" w:sz="0" w:space="0" w:color="auto"/>
              </w:divBdr>
            </w:div>
            <w:div w:id="340276310">
              <w:marLeft w:val="0"/>
              <w:marRight w:val="0"/>
              <w:marTop w:val="0"/>
              <w:marBottom w:val="0"/>
              <w:divBdr>
                <w:top w:val="none" w:sz="0" w:space="0" w:color="auto"/>
                <w:left w:val="none" w:sz="0" w:space="0" w:color="auto"/>
                <w:bottom w:val="none" w:sz="0" w:space="0" w:color="auto"/>
                <w:right w:val="none" w:sz="0" w:space="0" w:color="auto"/>
              </w:divBdr>
            </w:div>
            <w:div w:id="1777170991">
              <w:marLeft w:val="0"/>
              <w:marRight w:val="0"/>
              <w:marTop w:val="0"/>
              <w:marBottom w:val="0"/>
              <w:divBdr>
                <w:top w:val="none" w:sz="0" w:space="0" w:color="auto"/>
                <w:left w:val="none" w:sz="0" w:space="0" w:color="auto"/>
                <w:bottom w:val="none" w:sz="0" w:space="0" w:color="auto"/>
                <w:right w:val="none" w:sz="0" w:space="0" w:color="auto"/>
              </w:divBdr>
            </w:div>
            <w:div w:id="325984797">
              <w:marLeft w:val="0"/>
              <w:marRight w:val="0"/>
              <w:marTop w:val="0"/>
              <w:marBottom w:val="0"/>
              <w:divBdr>
                <w:top w:val="none" w:sz="0" w:space="0" w:color="auto"/>
                <w:left w:val="none" w:sz="0" w:space="0" w:color="auto"/>
                <w:bottom w:val="none" w:sz="0" w:space="0" w:color="auto"/>
                <w:right w:val="none" w:sz="0" w:space="0" w:color="auto"/>
              </w:divBdr>
            </w:div>
            <w:div w:id="1402286289">
              <w:marLeft w:val="0"/>
              <w:marRight w:val="0"/>
              <w:marTop w:val="0"/>
              <w:marBottom w:val="0"/>
              <w:divBdr>
                <w:top w:val="none" w:sz="0" w:space="0" w:color="auto"/>
                <w:left w:val="none" w:sz="0" w:space="0" w:color="auto"/>
                <w:bottom w:val="none" w:sz="0" w:space="0" w:color="auto"/>
                <w:right w:val="none" w:sz="0" w:space="0" w:color="auto"/>
              </w:divBdr>
            </w:div>
            <w:div w:id="1326013976">
              <w:marLeft w:val="0"/>
              <w:marRight w:val="0"/>
              <w:marTop w:val="0"/>
              <w:marBottom w:val="0"/>
              <w:divBdr>
                <w:top w:val="none" w:sz="0" w:space="0" w:color="auto"/>
                <w:left w:val="none" w:sz="0" w:space="0" w:color="auto"/>
                <w:bottom w:val="none" w:sz="0" w:space="0" w:color="auto"/>
                <w:right w:val="none" w:sz="0" w:space="0" w:color="auto"/>
              </w:divBdr>
            </w:div>
            <w:div w:id="1892688764">
              <w:marLeft w:val="0"/>
              <w:marRight w:val="0"/>
              <w:marTop w:val="0"/>
              <w:marBottom w:val="0"/>
              <w:divBdr>
                <w:top w:val="none" w:sz="0" w:space="0" w:color="auto"/>
                <w:left w:val="none" w:sz="0" w:space="0" w:color="auto"/>
                <w:bottom w:val="none" w:sz="0" w:space="0" w:color="auto"/>
                <w:right w:val="none" w:sz="0" w:space="0" w:color="auto"/>
              </w:divBdr>
            </w:div>
            <w:div w:id="1776438610">
              <w:marLeft w:val="0"/>
              <w:marRight w:val="0"/>
              <w:marTop w:val="0"/>
              <w:marBottom w:val="0"/>
              <w:divBdr>
                <w:top w:val="none" w:sz="0" w:space="0" w:color="auto"/>
                <w:left w:val="none" w:sz="0" w:space="0" w:color="auto"/>
                <w:bottom w:val="none" w:sz="0" w:space="0" w:color="auto"/>
                <w:right w:val="none" w:sz="0" w:space="0" w:color="auto"/>
              </w:divBdr>
            </w:div>
            <w:div w:id="1320812929">
              <w:marLeft w:val="0"/>
              <w:marRight w:val="0"/>
              <w:marTop w:val="0"/>
              <w:marBottom w:val="0"/>
              <w:divBdr>
                <w:top w:val="none" w:sz="0" w:space="0" w:color="auto"/>
                <w:left w:val="none" w:sz="0" w:space="0" w:color="auto"/>
                <w:bottom w:val="none" w:sz="0" w:space="0" w:color="auto"/>
                <w:right w:val="none" w:sz="0" w:space="0" w:color="auto"/>
              </w:divBdr>
            </w:div>
            <w:div w:id="1154877183">
              <w:marLeft w:val="0"/>
              <w:marRight w:val="0"/>
              <w:marTop w:val="0"/>
              <w:marBottom w:val="0"/>
              <w:divBdr>
                <w:top w:val="none" w:sz="0" w:space="0" w:color="auto"/>
                <w:left w:val="none" w:sz="0" w:space="0" w:color="auto"/>
                <w:bottom w:val="none" w:sz="0" w:space="0" w:color="auto"/>
                <w:right w:val="none" w:sz="0" w:space="0" w:color="auto"/>
              </w:divBdr>
            </w:div>
            <w:div w:id="1821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150">
      <w:bodyDiv w:val="1"/>
      <w:marLeft w:val="0"/>
      <w:marRight w:val="0"/>
      <w:marTop w:val="0"/>
      <w:marBottom w:val="0"/>
      <w:divBdr>
        <w:top w:val="none" w:sz="0" w:space="0" w:color="auto"/>
        <w:left w:val="none" w:sz="0" w:space="0" w:color="auto"/>
        <w:bottom w:val="none" w:sz="0" w:space="0" w:color="auto"/>
        <w:right w:val="none" w:sz="0" w:space="0" w:color="auto"/>
      </w:divBdr>
      <w:divsChild>
        <w:div w:id="1106074293">
          <w:marLeft w:val="0"/>
          <w:marRight w:val="0"/>
          <w:marTop w:val="0"/>
          <w:marBottom w:val="0"/>
          <w:divBdr>
            <w:top w:val="none" w:sz="0" w:space="0" w:color="auto"/>
            <w:left w:val="none" w:sz="0" w:space="0" w:color="auto"/>
            <w:bottom w:val="none" w:sz="0" w:space="0" w:color="auto"/>
            <w:right w:val="none" w:sz="0" w:space="0" w:color="auto"/>
          </w:divBdr>
          <w:divsChild>
            <w:div w:id="6980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4332">
      <w:bodyDiv w:val="1"/>
      <w:marLeft w:val="0"/>
      <w:marRight w:val="0"/>
      <w:marTop w:val="0"/>
      <w:marBottom w:val="0"/>
      <w:divBdr>
        <w:top w:val="none" w:sz="0" w:space="0" w:color="auto"/>
        <w:left w:val="none" w:sz="0" w:space="0" w:color="auto"/>
        <w:bottom w:val="none" w:sz="0" w:space="0" w:color="auto"/>
        <w:right w:val="none" w:sz="0" w:space="0" w:color="auto"/>
      </w:divBdr>
    </w:div>
    <w:div w:id="1803616556">
      <w:bodyDiv w:val="1"/>
      <w:marLeft w:val="0"/>
      <w:marRight w:val="0"/>
      <w:marTop w:val="0"/>
      <w:marBottom w:val="0"/>
      <w:divBdr>
        <w:top w:val="none" w:sz="0" w:space="0" w:color="auto"/>
        <w:left w:val="none" w:sz="0" w:space="0" w:color="auto"/>
        <w:bottom w:val="none" w:sz="0" w:space="0" w:color="auto"/>
        <w:right w:val="none" w:sz="0" w:space="0" w:color="auto"/>
      </w:divBdr>
      <w:divsChild>
        <w:div w:id="522784865">
          <w:marLeft w:val="0"/>
          <w:marRight w:val="0"/>
          <w:marTop w:val="0"/>
          <w:marBottom w:val="0"/>
          <w:divBdr>
            <w:top w:val="none" w:sz="0" w:space="0" w:color="auto"/>
            <w:left w:val="none" w:sz="0" w:space="0" w:color="auto"/>
            <w:bottom w:val="none" w:sz="0" w:space="0" w:color="auto"/>
            <w:right w:val="none" w:sz="0" w:space="0" w:color="auto"/>
          </w:divBdr>
          <w:divsChild>
            <w:div w:id="2950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7431">
      <w:bodyDiv w:val="1"/>
      <w:marLeft w:val="0"/>
      <w:marRight w:val="0"/>
      <w:marTop w:val="0"/>
      <w:marBottom w:val="0"/>
      <w:divBdr>
        <w:top w:val="none" w:sz="0" w:space="0" w:color="auto"/>
        <w:left w:val="none" w:sz="0" w:space="0" w:color="auto"/>
        <w:bottom w:val="none" w:sz="0" w:space="0" w:color="auto"/>
        <w:right w:val="none" w:sz="0" w:space="0" w:color="auto"/>
      </w:divBdr>
    </w:div>
    <w:div w:id="1966228966">
      <w:bodyDiv w:val="1"/>
      <w:marLeft w:val="0"/>
      <w:marRight w:val="0"/>
      <w:marTop w:val="0"/>
      <w:marBottom w:val="0"/>
      <w:divBdr>
        <w:top w:val="none" w:sz="0" w:space="0" w:color="auto"/>
        <w:left w:val="none" w:sz="0" w:space="0" w:color="auto"/>
        <w:bottom w:val="none" w:sz="0" w:space="0" w:color="auto"/>
        <w:right w:val="none" w:sz="0" w:space="0" w:color="auto"/>
      </w:divBdr>
      <w:divsChild>
        <w:div w:id="1128864983">
          <w:marLeft w:val="0"/>
          <w:marRight w:val="0"/>
          <w:marTop w:val="0"/>
          <w:marBottom w:val="0"/>
          <w:divBdr>
            <w:top w:val="none" w:sz="0" w:space="0" w:color="auto"/>
            <w:left w:val="none" w:sz="0" w:space="0" w:color="auto"/>
            <w:bottom w:val="none" w:sz="0" w:space="0" w:color="auto"/>
            <w:right w:val="none" w:sz="0" w:space="0" w:color="auto"/>
          </w:divBdr>
          <w:divsChild>
            <w:div w:id="1402411503">
              <w:marLeft w:val="0"/>
              <w:marRight w:val="0"/>
              <w:marTop w:val="0"/>
              <w:marBottom w:val="0"/>
              <w:divBdr>
                <w:top w:val="none" w:sz="0" w:space="0" w:color="auto"/>
                <w:left w:val="none" w:sz="0" w:space="0" w:color="auto"/>
                <w:bottom w:val="none" w:sz="0" w:space="0" w:color="auto"/>
                <w:right w:val="none" w:sz="0" w:space="0" w:color="auto"/>
              </w:divBdr>
            </w:div>
            <w:div w:id="1660697398">
              <w:marLeft w:val="0"/>
              <w:marRight w:val="0"/>
              <w:marTop w:val="0"/>
              <w:marBottom w:val="0"/>
              <w:divBdr>
                <w:top w:val="none" w:sz="0" w:space="0" w:color="auto"/>
                <w:left w:val="none" w:sz="0" w:space="0" w:color="auto"/>
                <w:bottom w:val="none" w:sz="0" w:space="0" w:color="auto"/>
                <w:right w:val="none" w:sz="0" w:space="0" w:color="auto"/>
              </w:divBdr>
            </w:div>
            <w:div w:id="521093687">
              <w:marLeft w:val="0"/>
              <w:marRight w:val="0"/>
              <w:marTop w:val="0"/>
              <w:marBottom w:val="0"/>
              <w:divBdr>
                <w:top w:val="none" w:sz="0" w:space="0" w:color="auto"/>
                <w:left w:val="none" w:sz="0" w:space="0" w:color="auto"/>
                <w:bottom w:val="none" w:sz="0" w:space="0" w:color="auto"/>
                <w:right w:val="none" w:sz="0" w:space="0" w:color="auto"/>
              </w:divBdr>
            </w:div>
            <w:div w:id="1184438738">
              <w:marLeft w:val="0"/>
              <w:marRight w:val="0"/>
              <w:marTop w:val="0"/>
              <w:marBottom w:val="0"/>
              <w:divBdr>
                <w:top w:val="none" w:sz="0" w:space="0" w:color="auto"/>
                <w:left w:val="none" w:sz="0" w:space="0" w:color="auto"/>
                <w:bottom w:val="none" w:sz="0" w:space="0" w:color="auto"/>
                <w:right w:val="none" w:sz="0" w:space="0" w:color="auto"/>
              </w:divBdr>
            </w:div>
            <w:div w:id="273178023">
              <w:marLeft w:val="0"/>
              <w:marRight w:val="0"/>
              <w:marTop w:val="0"/>
              <w:marBottom w:val="0"/>
              <w:divBdr>
                <w:top w:val="none" w:sz="0" w:space="0" w:color="auto"/>
                <w:left w:val="none" w:sz="0" w:space="0" w:color="auto"/>
                <w:bottom w:val="none" w:sz="0" w:space="0" w:color="auto"/>
                <w:right w:val="none" w:sz="0" w:space="0" w:color="auto"/>
              </w:divBdr>
            </w:div>
            <w:div w:id="2078898217">
              <w:marLeft w:val="0"/>
              <w:marRight w:val="0"/>
              <w:marTop w:val="0"/>
              <w:marBottom w:val="0"/>
              <w:divBdr>
                <w:top w:val="none" w:sz="0" w:space="0" w:color="auto"/>
                <w:left w:val="none" w:sz="0" w:space="0" w:color="auto"/>
                <w:bottom w:val="none" w:sz="0" w:space="0" w:color="auto"/>
                <w:right w:val="none" w:sz="0" w:space="0" w:color="auto"/>
              </w:divBdr>
            </w:div>
            <w:div w:id="1779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081">
      <w:bodyDiv w:val="1"/>
      <w:marLeft w:val="0"/>
      <w:marRight w:val="0"/>
      <w:marTop w:val="0"/>
      <w:marBottom w:val="0"/>
      <w:divBdr>
        <w:top w:val="none" w:sz="0" w:space="0" w:color="auto"/>
        <w:left w:val="none" w:sz="0" w:space="0" w:color="auto"/>
        <w:bottom w:val="none" w:sz="0" w:space="0" w:color="auto"/>
        <w:right w:val="none" w:sz="0" w:space="0" w:color="auto"/>
      </w:divBdr>
    </w:div>
    <w:div w:id="2050913121">
      <w:bodyDiv w:val="1"/>
      <w:marLeft w:val="0"/>
      <w:marRight w:val="0"/>
      <w:marTop w:val="0"/>
      <w:marBottom w:val="0"/>
      <w:divBdr>
        <w:top w:val="none" w:sz="0" w:space="0" w:color="auto"/>
        <w:left w:val="none" w:sz="0" w:space="0" w:color="auto"/>
        <w:bottom w:val="none" w:sz="0" w:space="0" w:color="auto"/>
        <w:right w:val="none" w:sz="0" w:space="0" w:color="auto"/>
      </w:divBdr>
    </w:div>
    <w:div w:id="2053916409">
      <w:bodyDiv w:val="1"/>
      <w:marLeft w:val="0"/>
      <w:marRight w:val="0"/>
      <w:marTop w:val="0"/>
      <w:marBottom w:val="0"/>
      <w:divBdr>
        <w:top w:val="none" w:sz="0" w:space="0" w:color="auto"/>
        <w:left w:val="none" w:sz="0" w:space="0" w:color="auto"/>
        <w:bottom w:val="none" w:sz="0" w:space="0" w:color="auto"/>
        <w:right w:val="none" w:sz="0" w:space="0" w:color="auto"/>
      </w:divBdr>
      <w:divsChild>
        <w:div w:id="596444100">
          <w:marLeft w:val="0"/>
          <w:marRight w:val="0"/>
          <w:marTop w:val="0"/>
          <w:marBottom w:val="0"/>
          <w:divBdr>
            <w:top w:val="none" w:sz="0" w:space="0" w:color="auto"/>
            <w:left w:val="none" w:sz="0" w:space="0" w:color="auto"/>
            <w:bottom w:val="none" w:sz="0" w:space="0" w:color="auto"/>
            <w:right w:val="none" w:sz="0" w:space="0" w:color="auto"/>
          </w:divBdr>
          <w:divsChild>
            <w:div w:id="9747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766">
      <w:bodyDiv w:val="1"/>
      <w:marLeft w:val="0"/>
      <w:marRight w:val="0"/>
      <w:marTop w:val="0"/>
      <w:marBottom w:val="0"/>
      <w:divBdr>
        <w:top w:val="none" w:sz="0" w:space="0" w:color="auto"/>
        <w:left w:val="none" w:sz="0" w:space="0" w:color="auto"/>
        <w:bottom w:val="none" w:sz="0" w:space="0" w:color="auto"/>
        <w:right w:val="none" w:sz="0" w:space="0" w:color="auto"/>
      </w:divBdr>
    </w:div>
    <w:div w:id="2073960759">
      <w:bodyDiv w:val="1"/>
      <w:marLeft w:val="0"/>
      <w:marRight w:val="0"/>
      <w:marTop w:val="0"/>
      <w:marBottom w:val="0"/>
      <w:divBdr>
        <w:top w:val="none" w:sz="0" w:space="0" w:color="auto"/>
        <w:left w:val="none" w:sz="0" w:space="0" w:color="auto"/>
        <w:bottom w:val="none" w:sz="0" w:space="0" w:color="auto"/>
        <w:right w:val="none" w:sz="0" w:space="0" w:color="auto"/>
      </w:divBdr>
      <w:divsChild>
        <w:div w:id="1484272540">
          <w:marLeft w:val="0"/>
          <w:marRight w:val="0"/>
          <w:marTop w:val="0"/>
          <w:marBottom w:val="0"/>
          <w:divBdr>
            <w:top w:val="none" w:sz="0" w:space="0" w:color="auto"/>
            <w:left w:val="none" w:sz="0" w:space="0" w:color="auto"/>
            <w:bottom w:val="none" w:sz="0" w:space="0" w:color="auto"/>
            <w:right w:val="none" w:sz="0" w:space="0" w:color="auto"/>
          </w:divBdr>
          <w:divsChild>
            <w:div w:id="138885864">
              <w:marLeft w:val="0"/>
              <w:marRight w:val="0"/>
              <w:marTop w:val="0"/>
              <w:marBottom w:val="0"/>
              <w:divBdr>
                <w:top w:val="none" w:sz="0" w:space="0" w:color="auto"/>
                <w:left w:val="none" w:sz="0" w:space="0" w:color="auto"/>
                <w:bottom w:val="none" w:sz="0" w:space="0" w:color="auto"/>
                <w:right w:val="none" w:sz="0" w:space="0" w:color="auto"/>
              </w:divBdr>
            </w:div>
            <w:div w:id="1779837769">
              <w:marLeft w:val="0"/>
              <w:marRight w:val="0"/>
              <w:marTop w:val="0"/>
              <w:marBottom w:val="0"/>
              <w:divBdr>
                <w:top w:val="none" w:sz="0" w:space="0" w:color="auto"/>
                <w:left w:val="none" w:sz="0" w:space="0" w:color="auto"/>
                <w:bottom w:val="none" w:sz="0" w:space="0" w:color="auto"/>
                <w:right w:val="none" w:sz="0" w:space="0" w:color="auto"/>
              </w:divBdr>
            </w:div>
            <w:div w:id="378894841">
              <w:marLeft w:val="0"/>
              <w:marRight w:val="0"/>
              <w:marTop w:val="0"/>
              <w:marBottom w:val="0"/>
              <w:divBdr>
                <w:top w:val="none" w:sz="0" w:space="0" w:color="auto"/>
                <w:left w:val="none" w:sz="0" w:space="0" w:color="auto"/>
                <w:bottom w:val="none" w:sz="0" w:space="0" w:color="auto"/>
                <w:right w:val="none" w:sz="0" w:space="0" w:color="auto"/>
              </w:divBdr>
            </w:div>
            <w:div w:id="5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18" Type="http://schemas.openxmlformats.org/officeDocument/2006/relationships/hyperlink" Target="http://307.gendres.emf-informatique.ch"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ip-api.com/docs/api:jso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soni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p-api.com/json/"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SimonGendre/307-proj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extendsclass.com/json-storag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18</Pages>
  <Words>3333</Words>
  <Characters>18332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2023-06-15T15:57:00Z</dcterms:created>
  <dcterms:modified xsi:type="dcterms:W3CDTF">2023-06-15T15:57:00Z</dcterms:modified>
</cp:coreProperties>
</file>